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C7C0E" w14:textId="77777777" w:rsidR="005C5A0B" w:rsidRDefault="005C5A0B"/>
    <w:p w14:paraId="1BFFCD7A" w14:textId="77777777" w:rsidR="00E74F3A" w:rsidRDefault="00E74F3A"/>
    <w:p w14:paraId="3F7A7120" w14:textId="77777777" w:rsidR="00E74F3A" w:rsidRDefault="00E74F3A"/>
    <w:p w14:paraId="5752AE1E" w14:textId="77777777" w:rsidR="00E74F3A" w:rsidRDefault="00E74F3A"/>
    <w:p w14:paraId="19EE9868" w14:textId="77777777" w:rsidR="00E74F3A" w:rsidRDefault="00E74F3A"/>
    <w:p w14:paraId="715989A5" w14:textId="77777777" w:rsidR="00E74F3A" w:rsidRDefault="00E74F3A"/>
    <w:p w14:paraId="1302842B" w14:textId="77777777" w:rsidR="00E74F3A" w:rsidRDefault="00E74F3A"/>
    <w:p w14:paraId="62951799" w14:textId="77777777" w:rsidR="00E74F3A" w:rsidRDefault="00E74F3A"/>
    <w:p w14:paraId="0CB72858" w14:textId="77777777" w:rsidR="00BC5CC2" w:rsidRDefault="00BC5CC2" w:rsidP="00BC5CC2">
      <w:pPr>
        <w:jc w:val="center"/>
      </w:pPr>
      <w:r>
        <w:rPr>
          <w:noProof/>
          <w:lang w:val="en-US"/>
        </w:rPr>
        <w:drawing>
          <wp:inline distT="0" distB="0" distL="0" distR="0" wp14:anchorId="7D76B08F" wp14:editId="4D60523D">
            <wp:extent cx="1933575" cy="19335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RI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756" cy="194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70B0" w14:textId="77777777" w:rsidR="0060371A" w:rsidRDefault="0060371A" w:rsidP="00BC5CC2">
      <w:pPr>
        <w:pStyle w:val="Bortszveg"/>
      </w:pPr>
      <w:r>
        <w:t>HMEI-IRIS-</w:t>
      </w:r>
      <w:sdt>
        <w:sdtPr>
          <w:alias w:val="Kategória"/>
          <w:tag w:val=""/>
          <w:id w:val="-1720575689"/>
          <w:placeholder>
            <w:docPart w:val="9D90C5343EFF4E5DA34E71E22BE7BD9A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>
            <w:t>ADM</w:t>
          </w:r>
        </w:sdtContent>
      </w:sdt>
      <w:r>
        <w:t>-</w:t>
      </w:r>
      <w:sdt>
        <w:sdtPr>
          <w:alias w:val="Kulcsszavak"/>
          <w:tag w:val=""/>
          <w:id w:val="968621597"/>
          <w:placeholder>
            <w:docPart w:val="994827D17097485AA3B234332D7B6333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r>
            <w:t>001</w:t>
          </w:r>
        </w:sdtContent>
      </w:sdt>
      <w:r>
        <w:t>-</w:t>
      </w:r>
      <w:sdt>
        <w:sdtPr>
          <w:alias w:val="Állapot"/>
          <w:tag w:val=""/>
          <w:id w:val="1695411274"/>
          <w:placeholder>
            <w:docPart w:val="51E7D84C28624523A28E54F89F5E321E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 w:rsidR="002140EA">
            <w:t>01</w:t>
          </w:r>
        </w:sdtContent>
      </w:sdt>
    </w:p>
    <w:sdt>
      <w:sdtPr>
        <w:alias w:val="Cím"/>
        <w:tag w:val=""/>
        <w:id w:val="-1566337564"/>
        <w:placeholder>
          <w:docPart w:val="0440F895BD2D4BE39843A3F3259BDBB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5856FD08" w14:textId="77777777" w:rsidR="00BC5CC2" w:rsidRDefault="007B4416" w:rsidP="00BC5CC2">
          <w:pPr>
            <w:pStyle w:val="Bortszveg"/>
          </w:pPr>
          <w:r>
            <w:t>M01 update napló</w:t>
          </w:r>
        </w:p>
      </w:sdtContent>
    </w:sdt>
    <w:p w14:paraId="1C3607BB" w14:textId="77777777" w:rsidR="00BC5CC2" w:rsidRDefault="00BC5CC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61186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D35305" w14:textId="77777777" w:rsidR="00BC5CC2" w:rsidRDefault="00BC5CC2" w:rsidP="00F004A0">
          <w:pPr>
            <w:pStyle w:val="TOCHeading"/>
          </w:pPr>
          <w:r>
            <w:t>Tartalom</w:t>
          </w:r>
        </w:p>
        <w:p w14:paraId="01FC6FA5" w14:textId="248B3B69" w:rsidR="00F602C2" w:rsidRDefault="00BC5CC2">
          <w:pPr>
            <w:pStyle w:val="TOC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472262" w:history="1">
            <w:r w:rsidR="00F602C2" w:rsidRPr="00885AD5">
              <w:rPr>
                <w:rStyle w:val="Hyperlink"/>
                <w:noProof/>
              </w:rPr>
              <w:t>Step 00.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Előkészítés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_Toc114472262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5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4C53B9AC" w14:textId="47872CA4" w:rsidR="00F602C2" w:rsidRDefault="00E03B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263" w:history="1">
            <w:r w:rsidR="00F602C2" w:rsidRPr="00885AD5">
              <w:rPr>
                <w:rStyle w:val="Hyperlink"/>
                <w:noProof/>
              </w:rPr>
              <w:t>00.1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Rendszer ellenőrzés és laptopok és szerverek előkészítése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_Toc114472263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5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4306E62F" w14:textId="111B74C6" w:rsidR="00F602C2" w:rsidRDefault="00E03B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264" w:history="1">
            <w:r w:rsidR="00F602C2" w:rsidRPr="00885AD5">
              <w:rPr>
                <w:rStyle w:val="Hyperlink"/>
                <w:noProof/>
              </w:rPr>
              <w:t>00.2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vCenter Certificate megújítás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_Toc114472264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5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7AB97CBA" w14:textId="2B0FF1B6" w:rsidR="00F602C2" w:rsidRDefault="00E03B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265" w:history="1">
            <w:r w:rsidR="00F602C2" w:rsidRPr="00885AD5">
              <w:rPr>
                <w:rStyle w:val="Hyperlink"/>
                <w:noProof/>
              </w:rPr>
              <w:t>00.3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Admin linkek előkészítése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_Toc114472265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5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38F2DBBD" w14:textId="3E8C18B8" w:rsidR="00F602C2" w:rsidRDefault="00E03B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266" w:history="1">
            <w:r w:rsidR="00F602C2" w:rsidRPr="00885AD5">
              <w:rPr>
                <w:rStyle w:val="Hyperlink"/>
                <w:noProof/>
              </w:rPr>
              <w:t>00.4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Tools telepítés az update laptopra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_Toc114472266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5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57E4B85A" w14:textId="1598AB58" w:rsidR="00F602C2" w:rsidRDefault="00E03B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267" w:history="1">
            <w:r w:rsidR="00F602C2" w:rsidRPr="00885AD5">
              <w:rPr>
                <w:rStyle w:val="Hyperlink"/>
                <w:noProof/>
              </w:rPr>
              <w:t>00.5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ESXi SSH engedélyezés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_Toc114472267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5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7C81349A" w14:textId="7656C5D1" w:rsidR="00F602C2" w:rsidRDefault="00E03B27">
          <w:pPr>
            <w:pStyle w:val="TOC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268" w:history="1">
            <w:r w:rsidR="00F602C2" w:rsidRPr="00885AD5">
              <w:rPr>
                <w:rStyle w:val="Hyperlink"/>
                <w:noProof/>
              </w:rPr>
              <w:t>Step 01.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MSA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_Toc114472268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6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03CBE4F8" w14:textId="6604DBE6" w:rsidR="00F602C2" w:rsidRDefault="00E03B27">
          <w:pPr>
            <w:pStyle w:val="TOC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269" w:history="1">
            <w:r w:rsidR="00F602C2" w:rsidRPr="00885AD5">
              <w:rPr>
                <w:rStyle w:val="Hyperlink"/>
                <w:noProof/>
              </w:rPr>
              <w:t>Step 02.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iLO/BIOS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_Toc114472269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6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401BBCA9" w14:textId="31E1196C" w:rsidR="00F602C2" w:rsidRDefault="00E03B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270" w:history="1">
            <w:r w:rsidR="00F602C2" w:rsidRPr="00885AD5">
              <w:rPr>
                <w:rStyle w:val="Hyperlink"/>
                <w:noProof/>
              </w:rPr>
              <w:t>02.1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iLO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_Toc114472270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6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03216C93" w14:textId="2BE7FED9" w:rsidR="00F602C2" w:rsidRDefault="00E03B2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271" w:history="1">
            <w:r w:rsidR="00F602C2" w:rsidRPr="00885AD5">
              <w:rPr>
                <w:rStyle w:val="Hyperlink"/>
                <w:noProof/>
              </w:rPr>
              <w:t>02.1.1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iLO4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_Toc114472271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6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344EFA53" w14:textId="25D6476A" w:rsidR="00F602C2" w:rsidRDefault="00E03B2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272" w:history="1">
            <w:r w:rsidR="00F602C2" w:rsidRPr="00885AD5">
              <w:rPr>
                <w:rStyle w:val="Hyperlink"/>
                <w:noProof/>
              </w:rPr>
              <w:t>02.1.2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iLO3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_Toc114472272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7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54E62176" w14:textId="106678B9" w:rsidR="00F602C2" w:rsidRDefault="00E03B2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273" w:history="1">
            <w:r w:rsidR="00F602C2" w:rsidRPr="00885AD5">
              <w:rPr>
                <w:rStyle w:val="Hyperlink"/>
                <w:noProof/>
              </w:rPr>
              <w:t>02.1.3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iLO2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_Toc114472273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7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1B9E9E83" w14:textId="264428DC" w:rsidR="00F602C2" w:rsidRDefault="00E03B2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274" w:history="1">
            <w:r w:rsidR="00F602C2" w:rsidRPr="00885AD5">
              <w:rPr>
                <w:rStyle w:val="Hyperlink"/>
                <w:noProof/>
              </w:rPr>
              <w:t>02.1.4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iLO1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_Toc114472274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7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2F33B79F" w14:textId="1BE12F4F" w:rsidR="00F602C2" w:rsidRDefault="00E03B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275" w:history="1">
            <w:r w:rsidR="00F602C2" w:rsidRPr="00885AD5">
              <w:rPr>
                <w:rStyle w:val="Hyperlink"/>
                <w:noProof/>
              </w:rPr>
              <w:t>02.2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BIOS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_Toc114472275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8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6E1812CB" w14:textId="7296B7B1" w:rsidR="00F602C2" w:rsidRDefault="00E03B2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276" w:history="1">
            <w:r w:rsidR="00F602C2" w:rsidRPr="00885AD5">
              <w:rPr>
                <w:rStyle w:val="Hyperlink"/>
                <w:noProof/>
              </w:rPr>
              <w:t>02.2.1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Srv4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_Toc114472276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8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2C95F341" w14:textId="25344AA2" w:rsidR="00F602C2" w:rsidRDefault="00E03B2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277" w:history="1">
            <w:r w:rsidR="00F602C2" w:rsidRPr="00885AD5">
              <w:rPr>
                <w:rStyle w:val="Hyperlink"/>
                <w:noProof/>
              </w:rPr>
              <w:t>02.2.2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Srv3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_Toc114472277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8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0FA1C1AF" w14:textId="025E5FE5" w:rsidR="00F602C2" w:rsidRDefault="00E03B2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278" w:history="1">
            <w:r w:rsidR="00F602C2" w:rsidRPr="00885AD5">
              <w:rPr>
                <w:rStyle w:val="Hyperlink"/>
                <w:noProof/>
              </w:rPr>
              <w:t>02.2.3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Srv2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_Toc114472278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8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4B900B79" w14:textId="78DACEC4" w:rsidR="00F602C2" w:rsidRDefault="00E03B2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279" w:history="1">
            <w:r w:rsidR="00F602C2" w:rsidRPr="00885AD5">
              <w:rPr>
                <w:rStyle w:val="Hyperlink"/>
                <w:noProof/>
              </w:rPr>
              <w:t>02.2.4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Srv1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_Toc114472279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8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701503EF" w14:textId="12449347" w:rsidR="00F602C2" w:rsidRDefault="00E03B27">
          <w:pPr>
            <w:pStyle w:val="TOC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280" w:history="1">
            <w:r w:rsidR="00F602C2" w:rsidRPr="00885AD5">
              <w:rPr>
                <w:rStyle w:val="Hyperlink"/>
                <w:noProof/>
              </w:rPr>
              <w:t>Step 03.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VMWare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_Toc114472280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9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7144E600" w14:textId="0E024097" w:rsidR="00F602C2" w:rsidRDefault="00E03B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281" w:history="1">
            <w:r w:rsidR="00F602C2" w:rsidRPr="00885AD5">
              <w:rPr>
                <w:rStyle w:val="Hyperlink"/>
                <w:noProof/>
              </w:rPr>
              <w:t>03.1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Jelszó beállítás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_Toc114472281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9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7B3889B4" w14:textId="0767F8E5" w:rsidR="00F602C2" w:rsidRDefault="00E03B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282" w:history="1">
            <w:r w:rsidR="00F602C2" w:rsidRPr="00885AD5">
              <w:rPr>
                <w:rStyle w:val="Hyperlink"/>
                <w:noProof/>
              </w:rPr>
              <w:t>03.2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Backup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_Toc114472282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9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4307BA66" w14:textId="417100F0" w:rsidR="00F602C2" w:rsidRDefault="00E03B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283" w:history="1">
            <w:r w:rsidR="00F602C2" w:rsidRPr="00885AD5">
              <w:rPr>
                <w:rStyle w:val="Hyperlink"/>
                <w:noProof/>
              </w:rPr>
              <w:t>03.3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vCenter upgrade 1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_Toc114472283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9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1A86A636" w14:textId="3783F7EA" w:rsidR="00F602C2" w:rsidRDefault="00E03B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284" w:history="1">
            <w:r w:rsidR="00F602C2" w:rsidRPr="00885AD5">
              <w:rPr>
                <w:rStyle w:val="Hyperlink"/>
                <w:noProof/>
              </w:rPr>
              <w:t>03.4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vCenter upgrade 2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_Toc114472284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9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3AA32036" w14:textId="752DB996" w:rsidR="00F602C2" w:rsidRDefault="00E03B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285" w:history="1">
            <w:r w:rsidR="00F602C2" w:rsidRPr="00885AD5">
              <w:rPr>
                <w:rStyle w:val="Hyperlink"/>
                <w:noProof/>
              </w:rPr>
              <w:t>03.5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ESXi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_Toc114472285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10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1F17931B" w14:textId="4136347A" w:rsidR="00F602C2" w:rsidRDefault="00E03B2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286" w:history="1">
            <w:r w:rsidR="00F602C2" w:rsidRPr="00885AD5">
              <w:rPr>
                <w:rStyle w:val="Hyperlink"/>
                <w:noProof/>
              </w:rPr>
              <w:t>03.5.1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ESXI3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_Toc114472286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10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66734454" w14:textId="287DB3C7" w:rsidR="00F602C2" w:rsidRDefault="00E03B2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287" w:history="1">
            <w:r w:rsidR="00F602C2" w:rsidRPr="00885AD5">
              <w:rPr>
                <w:rStyle w:val="Hyperlink"/>
                <w:noProof/>
              </w:rPr>
              <w:t>03.5.2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ESXi2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_Toc114472287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10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6F113C54" w14:textId="78F37503" w:rsidR="00F602C2" w:rsidRDefault="00E03B2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288" w:history="1">
            <w:r w:rsidR="00F602C2" w:rsidRPr="00885AD5">
              <w:rPr>
                <w:rStyle w:val="Hyperlink"/>
                <w:noProof/>
              </w:rPr>
              <w:t>03.5.3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ESXi1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_Toc114472288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10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03445F5A" w14:textId="29301BBD" w:rsidR="00F602C2" w:rsidRDefault="00E03B2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289" w:history="1">
            <w:r w:rsidR="00F602C2" w:rsidRPr="00885AD5">
              <w:rPr>
                <w:rStyle w:val="Hyperlink"/>
                <w:noProof/>
              </w:rPr>
              <w:t>03.5.4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Config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_Toc114472289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10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710AA47C" w14:textId="1BD987A8" w:rsidR="00F602C2" w:rsidRDefault="00E03B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290" w:history="1">
            <w:r w:rsidR="00F602C2" w:rsidRPr="00885AD5">
              <w:rPr>
                <w:rStyle w:val="Hyperlink"/>
                <w:noProof/>
              </w:rPr>
              <w:t>03.6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License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_Toc114472290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11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40550A02" w14:textId="03C27250" w:rsidR="00F602C2" w:rsidRDefault="00E03B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291" w:history="1">
            <w:r w:rsidR="00F602C2" w:rsidRPr="00885AD5">
              <w:rPr>
                <w:rStyle w:val="Hyperlink"/>
                <w:noProof/>
              </w:rPr>
              <w:t>03.7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VMware Tools upgrade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_Toc114472291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11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196DBAEE" w14:textId="6A763653" w:rsidR="00F602C2" w:rsidRDefault="00E03B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292" w:history="1">
            <w:r w:rsidR="00F602C2" w:rsidRPr="00885AD5">
              <w:rPr>
                <w:rStyle w:val="Hyperlink"/>
                <w:noProof/>
              </w:rPr>
              <w:t>03.8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VMRC telepítés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_Toc114472292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11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21A90BE3" w14:textId="5E91CAE5" w:rsidR="00F602C2" w:rsidRDefault="00E03B27">
          <w:pPr>
            <w:pStyle w:val="TOC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293" w:history="1">
            <w:r w:rsidR="00F602C2" w:rsidRPr="00885AD5">
              <w:rPr>
                <w:rStyle w:val="Hyperlink"/>
                <w:noProof/>
              </w:rPr>
              <w:t>Step 04.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UPS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_Toc114472293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11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6D39CB9E" w14:textId="65A854FA" w:rsidR="00F602C2" w:rsidRDefault="00E03B27">
          <w:pPr>
            <w:pStyle w:val="TOC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294" w:history="1">
            <w:r w:rsidR="00F602C2" w:rsidRPr="00885AD5">
              <w:rPr>
                <w:rStyle w:val="Hyperlink"/>
                <w:noProof/>
              </w:rPr>
              <w:t>Step 05.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Windows szerverek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_Toc114472294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12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5D456987" w14:textId="6A9CB790" w:rsidR="00F602C2" w:rsidRDefault="00E03B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295" w:history="1">
            <w:r w:rsidR="00F602C2" w:rsidRPr="00885AD5">
              <w:rPr>
                <w:rStyle w:val="Hyperlink"/>
                <w:noProof/>
              </w:rPr>
              <w:t>05.1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Network adapters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_Toc114472295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12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4AEE4712" w14:textId="0C587AAD" w:rsidR="00F602C2" w:rsidRDefault="00E03B2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296" w:history="1">
            <w:r w:rsidR="00F602C2" w:rsidRPr="00885AD5">
              <w:rPr>
                <w:rStyle w:val="Hyperlink"/>
                <w:noProof/>
              </w:rPr>
              <w:t>05.1.1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Fájlok másolása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_Toc114472296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12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32294E03" w14:textId="2C8ECE04" w:rsidR="00F602C2" w:rsidRDefault="00E03B2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297" w:history="1">
            <w:r w:rsidR="00F602C2" w:rsidRPr="00885AD5">
              <w:rPr>
                <w:rStyle w:val="Hyperlink"/>
                <w:noProof/>
              </w:rPr>
              <w:t>05.1.2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DCTL1 update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_Toc114472297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12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75A2A613" w14:textId="214E518A" w:rsidR="00F602C2" w:rsidRDefault="00E03B2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298" w:history="1">
            <w:r w:rsidR="00F602C2" w:rsidRPr="00885AD5">
              <w:rPr>
                <w:rStyle w:val="Hyperlink"/>
                <w:noProof/>
              </w:rPr>
              <w:t>05.1.3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CSD1-RECC1 update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_Toc114472298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12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7BCA10B3" w14:textId="265ABDCC" w:rsidR="00F602C2" w:rsidRDefault="00E03B2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299" w:history="1">
            <w:r w:rsidR="00F602C2" w:rsidRPr="00885AD5">
              <w:rPr>
                <w:rStyle w:val="Hyperlink"/>
                <w:noProof/>
              </w:rPr>
              <w:t>05.1.4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WRKF1-I4DP1-BACK1 update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_Toc114472299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13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11EF8F27" w14:textId="731C353A" w:rsidR="00F602C2" w:rsidRDefault="00E03B27">
          <w:pPr>
            <w:pStyle w:val="TOC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300" w:history="1">
            <w:r w:rsidR="00F602C2" w:rsidRPr="00885AD5">
              <w:rPr>
                <w:rStyle w:val="Hyperlink"/>
                <w:noProof/>
              </w:rPr>
              <w:t>Step 06.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Microsoft Deployment Tool Update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_Toc114472300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13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2E5382D7" w14:textId="29B32A30" w:rsidR="00F602C2" w:rsidRDefault="00E03B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301" w:history="1">
            <w:r w:rsidR="00F602C2" w:rsidRPr="00885AD5">
              <w:rPr>
                <w:rStyle w:val="Hyperlink"/>
                <w:noProof/>
              </w:rPr>
              <w:t>06.1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Előkészítés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_Toc114472301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13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54CF4A5F" w14:textId="18980166" w:rsidR="00F602C2" w:rsidRDefault="00E03B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302" w:history="1">
            <w:r w:rsidR="00F602C2" w:rsidRPr="00885AD5">
              <w:rPr>
                <w:rStyle w:val="Hyperlink"/>
                <w:noProof/>
              </w:rPr>
              <w:t>06.2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Script futtatása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_Toc114472302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13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2F64F74E" w14:textId="0DDC177F" w:rsidR="00F602C2" w:rsidRDefault="00E03B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303" w:history="1">
            <w:r w:rsidR="00F602C2" w:rsidRPr="00885AD5">
              <w:rPr>
                <w:rStyle w:val="Hyperlink"/>
                <w:noProof/>
              </w:rPr>
              <w:t>06.3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I4D Explorer update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_Toc114472303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13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4F70282D" w14:textId="53C31C00" w:rsidR="00F602C2" w:rsidRDefault="00E03B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304" w:history="1">
            <w:r w:rsidR="00F602C2" w:rsidRPr="00885AD5">
              <w:rPr>
                <w:rStyle w:val="Hyperlink"/>
                <w:noProof/>
                <w:lang w:val="en-US"/>
              </w:rPr>
              <w:t>06.4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  <w:lang w:val="en-US"/>
              </w:rPr>
              <w:t>Updating configuration Internet Information Services (IIS)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_Toc114472304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14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1CC23312" w14:textId="1D51FC1C" w:rsidR="00F602C2" w:rsidRDefault="00E03B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305" w:history="1">
            <w:r w:rsidR="00F602C2" w:rsidRPr="00885AD5">
              <w:rPr>
                <w:rStyle w:val="Hyperlink"/>
                <w:noProof/>
              </w:rPr>
              <w:t>06.5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Deployment Services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_Toc114472305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14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612E0284" w14:textId="2C53DDEE" w:rsidR="00F602C2" w:rsidRDefault="00E03B2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306" w:history="1">
            <w:r w:rsidR="00F602C2" w:rsidRPr="00885AD5">
              <w:rPr>
                <w:rStyle w:val="Hyperlink"/>
                <w:noProof/>
              </w:rPr>
              <w:t>06.5.1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Update drivers for deployment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_Toc114472306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14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3D237F02" w14:textId="2B27E3D6" w:rsidR="00F602C2" w:rsidRDefault="00E03B2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307" w:history="1">
            <w:r w:rsidR="00F602C2" w:rsidRPr="00885AD5">
              <w:rPr>
                <w:rStyle w:val="Hyperlink"/>
                <w:noProof/>
              </w:rPr>
              <w:t>06.5.2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Add drivers to boot images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_Toc114472307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15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15CC4FA3" w14:textId="0CF50D9F" w:rsidR="00F602C2" w:rsidRDefault="00E03B2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308" w:history="1">
            <w:r w:rsidR="00F602C2" w:rsidRPr="00885AD5">
              <w:rPr>
                <w:rStyle w:val="Hyperlink"/>
                <w:noProof/>
              </w:rPr>
              <w:t>06.5.3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Load the new MDT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_Toc114472308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15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5A17E6DF" w14:textId="3C578D28" w:rsidR="00F602C2" w:rsidRDefault="00E03B2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309" w:history="1">
            <w:r w:rsidR="00F602C2" w:rsidRPr="00885AD5">
              <w:rPr>
                <w:rStyle w:val="Hyperlink"/>
                <w:noProof/>
              </w:rPr>
              <w:t>06.5.4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GPO Update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_Toc114472309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15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6200DDDD" w14:textId="60D0AAD0" w:rsidR="00F602C2" w:rsidRDefault="00E03B2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310" w:history="1">
            <w:r w:rsidR="00F602C2" w:rsidRPr="00885AD5">
              <w:rPr>
                <w:rStyle w:val="Hyperlink"/>
                <w:noProof/>
              </w:rPr>
              <w:t>06.5.5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WSUS telepítés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_Toc114472310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15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564C53DB" w14:textId="09A90CE9" w:rsidR="00F602C2" w:rsidRDefault="00E03B2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311" w:history="1">
            <w:r w:rsidR="00F602C2" w:rsidRPr="00885AD5">
              <w:rPr>
                <w:rStyle w:val="Hyperlink"/>
                <w:noProof/>
              </w:rPr>
              <w:t>06.5.6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WSUS beállítás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_Toc114472311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16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4939D9F7" w14:textId="19566C6E" w:rsidR="00F602C2" w:rsidRDefault="00E03B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312" w:history="1">
            <w:r w:rsidR="00F602C2" w:rsidRPr="00885AD5">
              <w:rPr>
                <w:rStyle w:val="Hyperlink"/>
                <w:noProof/>
              </w:rPr>
              <w:t>06.6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Fortion Workflow (Server Side)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_Toc114472312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16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4B6BB7AA" w14:textId="516E2E8D" w:rsidR="00F602C2" w:rsidRDefault="00E03B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313" w:history="1">
            <w:r w:rsidR="00F602C2" w:rsidRPr="00885AD5">
              <w:rPr>
                <w:rStyle w:val="Hyperlink"/>
                <w:noProof/>
              </w:rPr>
              <w:t>06.7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Fortion Datashare (Server Side)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_Toc114472313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16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7E71D3EA" w14:textId="1F35CB23" w:rsidR="00F602C2" w:rsidRDefault="00E03B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314" w:history="1">
            <w:r w:rsidR="00F602C2" w:rsidRPr="00885AD5">
              <w:rPr>
                <w:rStyle w:val="Hyperlink"/>
                <w:noProof/>
              </w:rPr>
              <w:t>06.8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Fortion IMINT KDB (Server Side)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_Toc114472314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17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6FDBAC12" w14:textId="00CB0616" w:rsidR="00F602C2" w:rsidRDefault="00E03B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315" w:history="1">
            <w:r w:rsidR="00F602C2" w:rsidRPr="00885AD5">
              <w:rPr>
                <w:rStyle w:val="Hyperlink"/>
                <w:noProof/>
              </w:rPr>
              <w:t>06.9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I4D: Proxy rules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_Toc114472315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17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59651650" w14:textId="2BB48F49" w:rsidR="00F602C2" w:rsidRDefault="00E03B27">
          <w:pPr>
            <w:pStyle w:val="TOC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316" w:history="1">
            <w:r w:rsidR="00F602C2" w:rsidRPr="00885AD5">
              <w:rPr>
                <w:rStyle w:val="Hyperlink"/>
                <w:noProof/>
              </w:rPr>
              <w:t>Step 07.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Linux szerverek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_Toc114472316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17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1615EAEF" w14:textId="36E5A08A" w:rsidR="00F602C2" w:rsidRDefault="00E03B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317" w:history="1">
            <w:r w:rsidR="00F602C2" w:rsidRPr="00885AD5">
              <w:rPr>
                <w:rStyle w:val="Hyperlink"/>
                <w:noProof/>
              </w:rPr>
              <w:t>07.1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Copy files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_Toc114472317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17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61E28D91" w14:textId="5D5C61C1" w:rsidR="00F602C2" w:rsidRDefault="00E03B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318" w:history="1">
            <w:r w:rsidR="00F602C2" w:rsidRPr="00885AD5">
              <w:rPr>
                <w:rStyle w:val="Hyperlink"/>
                <w:noProof/>
              </w:rPr>
              <w:t>07.2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System update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_Toc114472318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18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4B5DDD19" w14:textId="09EAE427" w:rsidR="00F602C2" w:rsidRDefault="00E03B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319" w:history="1">
            <w:r w:rsidR="00F602C2" w:rsidRPr="00885AD5">
              <w:rPr>
                <w:rStyle w:val="Hyperlink"/>
                <w:noProof/>
              </w:rPr>
              <w:t>07.3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Fortion i4D (Server Side)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_Toc114472319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18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6AF7F7B9" w14:textId="7ED8B4E3" w:rsidR="00F602C2" w:rsidRDefault="00E03B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320" w:history="1">
            <w:r w:rsidR="00F602C2" w:rsidRPr="00885AD5">
              <w:rPr>
                <w:rStyle w:val="Hyperlink"/>
                <w:noProof/>
              </w:rPr>
              <w:t>07.4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Fortion Electronic Warfare Analyst (Server Side)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_Toc114472320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19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45E766C6" w14:textId="0DC375AC" w:rsidR="00F602C2" w:rsidRDefault="00E03B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321" w:history="1">
            <w:r w:rsidR="00F602C2" w:rsidRPr="00885AD5">
              <w:rPr>
                <w:rStyle w:val="Hyperlink"/>
                <w:noProof/>
              </w:rPr>
              <w:t>07.5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Fortion Media Mining (Server Side)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_Toc114472321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19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595E896D" w14:textId="20992C08" w:rsidR="00F602C2" w:rsidRDefault="00E03B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322" w:history="1">
            <w:r w:rsidR="00F602C2" w:rsidRPr="00885AD5">
              <w:rPr>
                <w:rStyle w:val="Hyperlink"/>
                <w:noProof/>
              </w:rPr>
              <w:t>07.6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iKDB (Server Side)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_Toc114472322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19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1ACB1016" w14:textId="0FCC9E32" w:rsidR="00F602C2" w:rsidRDefault="00E03B27">
          <w:pPr>
            <w:pStyle w:val="TOC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323" w:history="1">
            <w:r w:rsidR="00F602C2" w:rsidRPr="00885AD5">
              <w:rPr>
                <w:rStyle w:val="Hyperlink"/>
                <w:noProof/>
              </w:rPr>
              <w:t>Step 08.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Supervision (CheckMk update)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_Toc114472323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19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7B34EEA3" w14:textId="2D183E33" w:rsidR="00F602C2" w:rsidRDefault="00E03B27">
          <w:pPr>
            <w:pStyle w:val="TOC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324" w:history="1">
            <w:r w:rsidR="00F602C2" w:rsidRPr="00885AD5">
              <w:rPr>
                <w:rStyle w:val="Hyperlink"/>
                <w:noProof/>
              </w:rPr>
              <w:t>Step 09.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SYSTEM DOC UPDATE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_Toc114472324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20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38B3CA78" w14:textId="515C74B1" w:rsidR="00F602C2" w:rsidRDefault="00E03B27">
          <w:pPr>
            <w:pStyle w:val="TOC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325" w:history="1">
            <w:r w:rsidR="00F602C2" w:rsidRPr="00885AD5">
              <w:rPr>
                <w:rStyle w:val="Hyperlink"/>
                <w:noProof/>
              </w:rPr>
              <w:t>Step 10.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Cartographic layers data copy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_Toc114472325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20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646B1CC2" w14:textId="6E38F38E" w:rsidR="00F602C2" w:rsidRDefault="00E03B27">
          <w:pPr>
            <w:pStyle w:val="TOC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326" w:history="1">
            <w:r w:rsidR="00F602C2" w:rsidRPr="00885AD5">
              <w:rPr>
                <w:rStyle w:val="Hyperlink"/>
                <w:noProof/>
              </w:rPr>
              <w:t>Step 11.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VEEAM Backup Upgrade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_Toc114472326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20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7C3B1D08" w14:textId="40179B88" w:rsidR="00F602C2" w:rsidRDefault="00E03B27">
          <w:pPr>
            <w:pStyle w:val="TOC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327" w:history="1">
            <w:r w:rsidR="00F602C2" w:rsidRPr="00885AD5">
              <w:rPr>
                <w:rStyle w:val="Hyperlink"/>
                <w:noProof/>
                <w:lang w:val="en-US"/>
              </w:rPr>
              <w:t>Step 12.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  <w:lang w:val="en-US"/>
              </w:rPr>
              <w:t>BOOTABLE USB FLASH DRIVE: RUFUS.EXE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_Toc114472327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21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02D5C4F4" w14:textId="14774FB3" w:rsidR="00F602C2" w:rsidRDefault="00E03B27">
          <w:pPr>
            <w:pStyle w:val="TOC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328" w:history="1">
            <w:r w:rsidR="00F602C2" w:rsidRPr="00885AD5">
              <w:rPr>
                <w:rStyle w:val="Hyperlink"/>
                <w:noProof/>
                <w:lang w:val="en-US"/>
              </w:rPr>
              <w:t>Step 13.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  <w:lang w:val="en-US"/>
              </w:rPr>
              <w:t>DEPLOYING A WORKSTATION WITH THE MDT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_Toc114472328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21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5DF180A8" w14:textId="4885CF05" w:rsidR="00F602C2" w:rsidRDefault="00E03B27">
          <w:pPr>
            <w:pStyle w:val="TOC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329" w:history="1">
            <w:r w:rsidR="00F602C2" w:rsidRPr="00885AD5">
              <w:rPr>
                <w:rStyle w:val="Hyperlink"/>
                <w:noProof/>
              </w:rPr>
              <w:t>Step 14.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VAMT Installation on an Internet Workstation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_Toc114472329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22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14E199D5" w14:textId="43EE45A2" w:rsidR="00F602C2" w:rsidRDefault="00E03B27">
          <w:pPr>
            <w:pStyle w:val="TOC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330" w:history="1">
            <w:r w:rsidR="00F602C2" w:rsidRPr="00885AD5">
              <w:rPr>
                <w:rStyle w:val="Hyperlink"/>
                <w:noProof/>
              </w:rPr>
              <w:t>Step 15.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Teszt felhasználók létrehozása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_Toc114472330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22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2DD740F8" w14:textId="12AC67CD" w:rsidR="00F602C2" w:rsidRDefault="00E03B27">
          <w:pPr>
            <w:pStyle w:val="TOC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331" w:history="1">
            <w:r w:rsidR="00F602C2" w:rsidRPr="00885AD5">
              <w:rPr>
                <w:rStyle w:val="Hyperlink"/>
                <w:noProof/>
              </w:rPr>
              <w:t>Step 16.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I4D LICENSE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_Toc114472331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22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35E43399" w14:textId="45EBCE3F" w:rsidR="00F602C2" w:rsidRDefault="00E03B27">
          <w:pPr>
            <w:pStyle w:val="TOC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332" w:history="1">
            <w:r w:rsidR="00F602C2" w:rsidRPr="00885AD5">
              <w:rPr>
                <w:rStyle w:val="Hyperlink"/>
                <w:noProof/>
              </w:rPr>
              <w:t>Step 17.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Licenses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_Toc114472332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23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0E9C55B1" w14:textId="0B5A0BAC" w:rsidR="00F602C2" w:rsidRDefault="00E03B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333" w:history="1">
            <w:r w:rsidR="00F602C2" w:rsidRPr="00885AD5">
              <w:rPr>
                <w:rStyle w:val="Hyperlink"/>
                <w:noProof/>
              </w:rPr>
              <w:t>17.1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Luciad Release 2019.1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_Toc114472333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23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1E902A5D" w14:textId="7D295A9F" w:rsidR="00F602C2" w:rsidRDefault="00E03B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334" w:history="1">
            <w:r w:rsidR="00F602C2" w:rsidRPr="00885AD5">
              <w:rPr>
                <w:rStyle w:val="Hyperlink"/>
                <w:noProof/>
              </w:rPr>
              <w:t>17.2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CSD License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_Toc114472334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23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1BB5FB11" w14:textId="20F36D35" w:rsidR="00F602C2" w:rsidRDefault="00E03B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335" w:history="1">
            <w:r w:rsidR="00F602C2" w:rsidRPr="00885AD5">
              <w:rPr>
                <w:rStyle w:val="Hyperlink"/>
                <w:noProof/>
              </w:rPr>
              <w:t>17.3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Vocapia License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_Toc114472335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23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2F6D8761" w14:textId="6751A49D" w:rsidR="00F602C2" w:rsidRDefault="00E03B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336" w:history="1">
            <w:r w:rsidR="00F602C2" w:rsidRPr="00885AD5">
              <w:rPr>
                <w:rStyle w:val="Hyperlink"/>
                <w:noProof/>
              </w:rPr>
              <w:t>17.4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Systran License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_Toc114472336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24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17EF63AA" w14:textId="00DA3AA7" w:rsidR="00F602C2" w:rsidRDefault="00E03B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337" w:history="1">
            <w:r w:rsidR="00F602C2" w:rsidRPr="00885AD5">
              <w:rPr>
                <w:rStyle w:val="Hyperlink"/>
                <w:noProof/>
              </w:rPr>
              <w:t>17.5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ILO License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_Toc114472337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24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55CF38EA" w14:textId="7822DF63" w:rsidR="00F602C2" w:rsidRDefault="00E03B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338" w:history="1">
            <w:r w:rsidR="00F602C2" w:rsidRPr="00885AD5">
              <w:rPr>
                <w:rStyle w:val="Hyperlink"/>
                <w:noProof/>
              </w:rPr>
              <w:t>17.6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ESXi License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_Toc114472338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24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09C73FC7" w14:textId="17215365" w:rsidR="00F602C2" w:rsidRDefault="00E03B27">
          <w:pPr>
            <w:pStyle w:val="TOC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339" w:history="1">
            <w:r w:rsidR="00F602C2" w:rsidRPr="00885AD5">
              <w:rPr>
                <w:rStyle w:val="Hyperlink"/>
                <w:noProof/>
              </w:rPr>
              <w:t>Step 18.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Fortion Media Mining (Collection Workstation)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_Toc114472339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24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3BE675CF" w14:textId="7198B572" w:rsidR="00F602C2" w:rsidRDefault="00E03B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340" w:history="1">
            <w:r w:rsidR="00F602C2" w:rsidRPr="00885AD5">
              <w:rPr>
                <w:rStyle w:val="Hyperlink"/>
                <w:noProof/>
              </w:rPr>
              <w:t>18.1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BIOS update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_Toc114472340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25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134248BD" w14:textId="334D14F2" w:rsidR="00F602C2" w:rsidRDefault="00E03B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341" w:history="1">
            <w:r w:rsidR="00F602C2" w:rsidRPr="00885AD5">
              <w:rPr>
                <w:rStyle w:val="Hyperlink"/>
                <w:noProof/>
              </w:rPr>
              <w:t>18.2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Application Update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_Toc114472341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25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70ED3986" w14:textId="37D95E90" w:rsidR="00F602C2" w:rsidRDefault="00E03B27">
          <w:pPr>
            <w:pStyle w:val="TOC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342" w:history="1">
            <w:r w:rsidR="00F602C2" w:rsidRPr="00885AD5">
              <w:rPr>
                <w:rStyle w:val="Hyperlink"/>
                <w:noProof/>
              </w:rPr>
              <w:t>Step 19.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Post-Installation Configurations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_Toc114472342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25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57C4B2BA" w14:textId="34827E21" w:rsidR="00F602C2" w:rsidRDefault="00E03B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343" w:history="1">
            <w:r w:rsidR="00F602C2" w:rsidRPr="00885AD5">
              <w:rPr>
                <w:rStyle w:val="Hyperlink"/>
                <w:noProof/>
              </w:rPr>
              <w:t>19.1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MediaMining Collection Workstation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_Toc114472343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25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30097CE3" w14:textId="5C15B016" w:rsidR="00F602C2" w:rsidRDefault="00E03B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344" w:history="1">
            <w:r w:rsidR="00F602C2" w:rsidRPr="00885AD5">
              <w:rPr>
                <w:rStyle w:val="Hyperlink"/>
                <w:noProof/>
              </w:rPr>
              <w:t>19.2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MediaMining Exploitation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_Toc114472344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26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7708D8D8" w14:textId="7F961BEB" w:rsidR="00F602C2" w:rsidRDefault="00E03B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345" w:history="1">
            <w:r w:rsidR="00F602C2" w:rsidRPr="00885AD5">
              <w:rPr>
                <w:rStyle w:val="Hyperlink"/>
                <w:noProof/>
              </w:rPr>
              <w:t>19.3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IMINT KDB – RECCE user management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_Toc114472345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26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2973C224" w14:textId="282A4610" w:rsidR="00F602C2" w:rsidRDefault="00E03B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346" w:history="1">
            <w:r w:rsidR="00F602C2" w:rsidRPr="00885AD5">
              <w:rPr>
                <w:rStyle w:val="Hyperlink"/>
                <w:noProof/>
              </w:rPr>
              <w:t>19.4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Shared Context.cml file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_Toc114472346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26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58EBB9AA" w14:textId="0E9B48B1" w:rsidR="00F602C2" w:rsidRDefault="00E03B27">
          <w:pPr>
            <w:pStyle w:val="TOC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347" w:history="1">
            <w:r w:rsidR="00F602C2" w:rsidRPr="00885AD5">
              <w:rPr>
                <w:rStyle w:val="Hyperlink"/>
                <w:noProof/>
              </w:rPr>
              <w:t>Step 20.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Application links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_Toc114472347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26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663E9FBF" w14:textId="5934EE90" w:rsidR="00F602C2" w:rsidRDefault="00E03B27">
          <w:pPr>
            <w:pStyle w:val="TOC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4472348" w:history="1">
            <w:r w:rsidR="00F602C2" w:rsidRPr="00885AD5">
              <w:rPr>
                <w:rStyle w:val="Hyperlink"/>
                <w:noProof/>
              </w:rPr>
              <w:t>Step 21.</w:t>
            </w:r>
            <w:r w:rsidR="00F602C2">
              <w:rPr>
                <w:rFonts w:eastAsiaTheme="minorEastAsia"/>
                <w:noProof/>
                <w:lang w:eastAsia="hu-HU"/>
              </w:rPr>
              <w:tab/>
            </w:r>
            <w:r w:rsidR="00F602C2" w:rsidRPr="00885AD5">
              <w:rPr>
                <w:rStyle w:val="Hyperlink"/>
                <w:noProof/>
              </w:rPr>
              <w:t>LockScreen GPO</w:t>
            </w:r>
            <w:r w:rsidR="00F602C2">
              <w:rPr>
                <w:noProof/>
                <w:webHidden/>
              </w:rPr>
              <w:tab/>
            </w:r>
            <w:r w:rsidR="00F602C2">
              <w:rPr>
                <w:noProof/>
                <w:webHidden/>
              </w:rPr>
              <w:fldChar w:fldCharType="begin"/>
            </w:r>
            <w:r w:rsidR="00F602C2">
              <w:rPr>
                <w:noProof/>
                <w:webHidden/>
              </w:rPr>
              <w:instrText xml:space="preserve"> PAGEREF _Toc114472348 \h </w:instrText>
            </w:r>
            <w:r w:rsidR="00F602C2">
              <w:rPr>
                <w:noProof/>
                <w:webHidden/>
              </w:rPr>
            </w:r>
            <w:r w:rsidR="00F602C2">
              <w:rPr>
                <w:noProof/>
                <w:webHidden/>
              </w:rPr>
              <w:fldChar w:fldCharType="separate"/>
            </w:r>
            <w:r w:rsidR="00F602C2">
              <w:rPr>
                <w:noProof/>
                <w:webHidden/>
              </w:rPr>
              <w:t>27</w:t>
            </w:r>
            <w:r w:rsidR="00F602C2">
              <w:rPr>
                <w:noProof/>
                <w:webHidden/>
              </w:rPr>
              <w:fldChar w:fldCharType="end"/>
            </w:r>
          </w:hyperlink>
        </w:p>
        <w:p w14:paraId="2F9F3E6C" w14:textId="0B835F4C" w:rsidR="00BC5CC2" w:rsidRDefault="00BC5CC2">
          <w:r>
            <w:rPr>
              <w:b/>
              <w:bCs/>
            </w:rPr>
            <w:fldChar w:fldCharType="end"/>
          </w:r>
        </w:p>
      </w:sdtContent>
    </w:sdt>
    <w:p w14:paraId="0B2A7B5F" w14:textId="77777777" w:rsidR="00BC5CC2" w:rsidRDefault="00BC5CC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7CB9F95" w14:textId="77777777" w:rsidR="00BC5CC2" w:rsidRDefault="00BC5CC2" w:rsidP="00F004A0">
      <w:pPr>
        <w:pStyle w:val="Heading1"/>
      </w:pPr>
      <w:bookmarkStart w:id="0" w:name="_Toc114472262"/>
      <w:r w:rsidRPr="007B4416">
        <w:lastRenderedPageBreak/>
        <w:t>El</w:t>
      </w:r>
      <w:r w:rsidR="007B4416" w:rsidRPr="007B4416">
        <w:t>őkészítés</w:t>
      </w:r>
      <w:bookmarkEnd w:id="0"/>
    </w:p>
    <w:p w14:paraId="59B6208C" w14:textId="77777777" w:rsidR="007B4416" w:rsidRDefault="007B4416" w:rsidP="007B4416"/>
    <w:p w14:paraId="3B0B79CB" w14:textId="77777777" w:rsidR="007B4416" w:rsidRDefault="007B4416" w:rsidP="007B4416">
      <w:pPr>
        <w:pStyle w:val="Heading2"/>
        <w:numPr>
          <w:ilvl w:val="1"/>
          <w:numId w:val="8"/>
        </w:numPr>
      </w:pPr>
      <w:bookmarkStart w:id="1" w:name="_Toc114472263"/>
      <w:r w:rsidRPr="007B4416">
        <w:t>Rendszer</w:t>
      </w:r>
      <w:r>
        <w:t xml:space="preserve"> ellenőrzés</w:t>
      </w:r>
      <w:r w:rsidR="00125C37">
        <w:t xml:space="preserve"> és laptopok és szerverek előkészítése</w:t>
      </w:r>
      <w:bookmarkEnd w:id="1"/>
    </w:p>
    <w:p w14:paraId="424C3FE8" w14:textId="77777777" w:rsidR="00125C37" w:rsidRDefault="00125C37" w:rsidP="00125C37">
      <w:r>
        <w:t xml:space="preserve">Upgrade </w:t>
      </w:r>
      <w:proofErr w:type="gramStart"/>
      <w:r>
        <w:t>laptop(</w:t>
      </w:r>
      <w:proofErr w:type="gramEnd"/>
      <w:r>
        <w:t>ok) kijelölése</w:t>
      </w:r>
    </w:p>
    <w:p w14:paraId="023C74FC" w14:textId="77777777" w:rsidR="00125C37" w:rsidRDefault="00125C37" w:rsidP="00125C37">
      <w:r>
        <w:t xml:space="preserve">M01_Update felmásolása a </w:t>
      </w:r>
      <w:proofErr w:type="gramStart"/>
      <w:r>
        <w:t>laptop(</w:t>
      </w:r>
      <w:proofErr w:type="gramEnd"/>
      <w:r>
        <w:t xml:space="preserve">ok) </w:t>
      </w:r>
      <w:r w:rsidRPr="00125C37">
        <w:rPr>
          <w:rStyle w:val="CommandChar"/>
        </w:rPr>
        <w:t>C.\</w:t>
      </w:r>
      <w:proofErr w:type="spellStart"/>
      <w:r w:rsidRPr="00125C37">
        <w:rPr>
          <w:rStyle w:val="CommandChar"/>
        </w:rPr>
        <w:t>tmp</w:t>
      </w:r>
      <w:proofErr w:type="spellEnd"/>
      <w:r>
        <w:t xml:space="preserve"> mappájába</w:t>
      </w:r>
    </w:p>
    <w:p w14:paraId="6460A8E2" w14:textId="77777777" w:rsidR="00505521" w:rsidRDefault="00505521" w:rsidP="00505521">
      <w:pPr>
        <w:pStyle w:val="UpdateMaterial"/>
      </w:pPr>
      <w:r w:rsidRPr="00505521">
        <w:t>M01_Updat</w:t>
      </w:r>
      <w:r>
        <w:t>e</w:t>
      </w:r>
    </w:p>
    <w:p w14:paraId="6B3BCEED" w14:textId="77777777" w:rsidR="007B4416" w:rsidRDefault="00125C37" w:rsidP="007B4416">
      <w:r>
        <w:t xml:space="preserve">Minden </w:t>
      </w:r>
      <w:proofErr w:type="spellStart"/>
      <w:r>
        <w:t>windows-os</w:t>
      </w:r>
      <w:proofErr w:type="spellEnd"/>
      <w:r>
        <w:t xml:space="preserve"> szerveren a </w:t>
      </w:r>
      <w:r w:rsidRPr="00125C37">
        <w:rPr>
          <w:rStyle w:val="CommandChar"/>
        </w:rPr>
        <w:t>C:\tmp</w:t>
      </w:r>
      <w:r w:rsidR="003B6209">
        <w:t xml:space="preserve"> mappa lét</w:t>
      </w:r>
      <w:r>
        <w:t>r</w:t>
      </w:r>
      <w:r w:rsidR="003B6209">
        <w:t>e</w:t>
      </w:r>
      <w:r>
        <w:t>hozása és megosztása</w:t>
      </w:r>
      <w:r w:rsidR="00505521">
        <w:t xml:space="preserve"> (</w:t>
      </w:r>
      <w:proofErr w:type="spellStart"/>
      <w:r w:rsidR="00505521">
        <w:t>everyone</w:t>
      </w:r>
      <w:proofErr w:type="spellEnd"/>
      <w:r w:rsidR="00505521">
        <w:t xml:space="preserve">, </w:t>
      </w:r>
      <w:proofErr w:type="spellStart"/>
      <w:r w:rsidR="00505521">
        <w:t>read-write</w:t>
      </w:r>
      <w:proofErr w:type="spellEnd"/>
      <w:r w:rsidR="00505521">
        <w:t>)</w:t>
      </w:r>
    </w:p>
    <w:p w14:paraId="707E4F5C" w14:textId="77777777" w:rsidR="00505521" w:rsidRDefault="00505521" w:rsidP="007B4416">
      <w:r>
        <w:t xml:space="preserve">A </w:t>
      </w:r>
      <w:proofErr w:type="spellStart"/>
      <w:r>
        <w:t>windows</w:t>
      </w:r>
      <w:proofErr w:type="spellEnd"/>
      <w:r>
        <w:t xml:space="preserve"> szerverekre a </w:t>
      </w:r>
      <w:proofErr w:type="spellStart"/>
      <w:r>
        <w:t>Tools</w:t>
      </w:r>
      <w:proofErr w:type="spellEnd"/>
      <w:r>
        <w:t xml:space="preserve"> felmásolása</w:t>
      </w:r>
      <w:r w:rsidRPr="00505521">
        <w:t xml:space="preserve"> </w:t>
      </w:r>
      <w:r>
        <w:t xml:space="preserve">a </w:t>
      </w:r>
      <w:r w:rsidRPr="00125C37">
        <w:rPr>
          <w:rStyle w:val="CommandChar"/>
        </w:rPr>
        <w:t>C:\tmp</w:t>
      </w:r>
      <w:r>
        <w:t xml:space="preserve"> mappába</w:t>
      </w:r>
    </w:p>
    <w:p w14:paraId="38B7609A" w14:textId="77777777" w:rsidR="00505521" w:rsidRDefault="00505521" w:rsidP="00505521">
      <w:pPr>
        <w:pStyle w:val="UpdateMaterial"/>
      </w:pPr>
      <w:r w:rsidRPr="00505521">
        <w:t xml:space="preserve">M01_Update\Step_00_Elokeszites\0.1_Copy_to_WinSrv_C_tmp\ </w:t>
      </w:r>
    </w:p>
    <w:p w14:paraId="6E01C83D" w14:textId="6EB5B4B4" w:rsidR="00125C37" w:rsidRDefault="00125C37" w:rsidP="007B4416">
      <w:r>
        <w:t xml:space="preserve">A DCTL1-en </w:t>
      </w:r>
      <w:r w:rsidRPr="00125C37">
        <w:rPr>
          <w:rStyle w:val="CommandChar"/>
        </w:rPr>
        <w:t>D:\dtemp</w:t>
      </w:r>
      <w:r w:rsidR="003B6209">
        <w:t xml:space="preserve"> mappa lét</w:t>
      </w:r>
      <w:r>
        <w:t>r</w:t>
      </w:r>
      <w:r w:rsidR="003B6209">
        <w:t>e</w:t>
      </w:r>
      <w:r>
        <w:t>hozása és megosztása</w:t>
      </w:r>
      <w:r w:rsidR="00505521">
        <w:t xml:space="preserve"> (</w:t>
      </w:r>
      <w:proofErr w:type="spellStart"/>
      <w:r w:rsidR="00505521">
        <w:t>everyone</w:t>
      </w:r>
      <w:proofErr w:type="spellEnd"/>
      <w:r w:rsidR="00505521">
        <w:t xml:space="preserve">, </w:t>
      </w:r>
      <w:proofErr w:type="spellStart"/>
      <w:r w:rsidR="00505521">
        <w:t>read-write</w:t>
      </w:r>
      <w:proofErr w:type="spellEnd"/>
      <w:r w:rsidR="00505521">
        <w:t>)</w:t>
      </w:r>
    </w:p>
    <w:p w14:paraId="4BE258F2" w14:textId="4A9F6D4B" w:rsidR="001B1DB8" w:rsidRDefault="001B1DB8" w:rsidP="007B4416">
      <w:r>
        <w:t xml:space="preserve">7.1-es DEP1 </w:t>
      </w:r>
      <w:proofErr w:type="gramStart"/>
      <w:r>
        <w:t>fájl</w:t>
      </w:r>
      <w:proofErr w:type="gramEnd"/>
      <w:r>
        <w:t>másolás.</w:t>
      </w:r>
    </w:p>
    <w:p w14:paraId="6130B82D" w14:textId="77777777" w:rsidR="00D24814" w:rsidRDefault="00D24814" w:rsidP="007B4416"/>
    <w:p w14:paraId="074984A6" w14:textId="5B775849" w:rsidR="00D24814" w:rsidRDefault="00D24814" w:rsidP="007B4416">
      <w:r>
        <w:t xml:space="preserve">Ellenőrizni, hogy a DEP1-be lehet e </w:t>
      </w:r>
      <w:proofErr w:type="spellStart"/>
      <w:r>
        <w:t>rootként</w:t>
      </w:r>
      <w:proofErr w:type="spellEnd"/>
      <w:r w:rsidR="00394868">
        <w:t xml:space="preserve"> jelentkezni</w:t>
      </w:r>
      <w:r>
        <w:t xml:space="preserve">, ha nem, akkor: </w:t>
      </w:r>
    </w:p>
    <w:p w14:paraId="4FB5A88E" w14:textId="576ED696" w:rsidR="00D24814" w:rsidRDefault="00D24814" w:rsidP="00D24814">
      <w:pPr>
        <w:pStyle w:val="ListParagraph"/>
        <w:numPr>
          <w:ilvl w:val="0"/>
          <w:numId w:val="30"/>
        </w:numPr>
      </w:pPr>
      <w:proofErr w:type="spellStart"/>
      <w:r>
        <w:t>As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sshd_config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in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 xml:space="preserve"> :</w:t>
      </w:r>
    </w:p>
    <w:p w14:paraId="522B2969" w14:textId="5BB30508" w:rsidR="00D24814" w:rsidRDefault="00D24814" w:rsidP="00D24814">
      <w:pPr>
        <w:pStyle w:val="ListParagraph"/>
        <w:shd w:val="clear" w:color="auto" w:fill="FFFFFF" w:themeFill="background1"/>
        <w:ind w:left="1416"/>
      </w:pPr>
      <w:r w:rsidRPr="00D24814">
        <w:rPr>
          <w:highlight w:val="lightGray"/>
        </w:rPr>
        <w:t>vi /</w:t>
      </w:r>
      <w:proofErr w:type="spellStart"/>
      <w:r w:rsidRPr="00D24814">
        <w:rPr>
          <w:highlight w:val="lightGray"/>
        </w:rPr>
        <w:t>etc</w:t>
      </w:r>
      <w:proofErr w:type="spellEnd"/>
      <w:r w:rsidRPr="00D24814">
        <w:rPr>
          <w:highlight w:val="lightGray"/>
        </w:rPr>
        <w:t>/</w:t>
      </w:r>
      <w:proofErr w:type="spellStart"/>
      <w:r w:rsidRPr="00D24814">
        <w:rPr>
          <w:highlight w:val="lightGray"/>
        </w:rPr>
        <w:t>ssh</w:t>
      </w:r>
      <w:proofErr w:type="spellEnd"/>
      <w:r w:rsidRPr="00D24814">
        <w:rPr>
          <w:highlight w:val="lightGray"/>
        </w:rPr>
        <w:t>/</w:t>
      </w:r>
      <w:proofErr w:type="spellStart"/>
      <w:r w:rsidRPr="00D24814">
        <w:rPr>
          <w:highlight w:val="lightGray"/>
        </w:rPr>
        <w:t>sshd_config</w:t>
      </w:r>
      <w:proofErr w:type="spellEnd"/>
    </w:p>
    <w:p w14:paraId="7DD4E9BB" w14:textId="2C63E9D3" w:rsidR="00D24814" w:rsidRDefault="00D24814" w:rsidP="00D24814">
      <w:pPr>
        <w:pStyle w:val="ListParagraph"/>
        <w:numPr>
          <w:ilvl w:val="0"/>
          <w:numId w:val="30"/>
        </w:numPr>
      </w:pPr>
      <w:r>
        <w:t xml:space="preserve">Add a line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 w:rsidRPr="00D24814">
        <w:rPr>
          <w:i/>
        </w:rPr>
        <w:t>PermitRootLogin</w:t>
      </w:r>
      <w:proofErr w:type="spellEnd"/>
      <w:r>
        <w:t xml:space="preserve"> </w:t>
      </w:r>
      <w:proofErr w:type="spellStart"/>
      <w:r>
        <w:t>yes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line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and be commented out </w:t>
      </w:r>
      <w:proofErr w:type="spellStart"/>
      <w:r>
        <w:t>with</w:t>
      </w:r>
      <w:proofErr w:type="spellEnd"/>
      <w:r>
        <w:t xml:space="preserve"> a ”#”.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,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”#”.</w:t>
      </w:r>
    </w:p>
    <w:p w14:paraId="13AF8DF3" w14:textId="17AA2662" w:rsidR="00D24814" w:rsidRPr="00D24814" w:rsidRDefault="00D24814" w:rsidP="00D24814">
      <w:pPr>
        <w:pStyle w:val="ListParagraph"/>
        <w:shd w:val="clear" w:color="auto" w:fill="FFFFFF" w:themeFill="background1"/>
        <w:ind w:left="1416"/>
        <w:rPr>
          <w:highlight w:val="lightGray"/>
        </w:rPr>
      </w:pPr>
      <w:r w:rsidRPr="00D24814">
        <w:rPr>
          <w:highlight w:val="lightGray"/>
        </w:rPr>
        <w:t xml:space="preserve"># </w:t>
      </w:r>
      <w:proofErr w:type="spellStart"/>
      <w:r w:rsidRPr="00D24814">
        <w:rPr>
          <w:highlight w:val="lightGray"/>
        </w:rPr>
        <w:t>Authentication</w:t>
      </w:r>
      <w:proofErr w:type="spellEnd"/>
      <w:r w:rsidRPr="00D24814">
        <w:rPr>
          <w:highlight w:val="lightGray"/>
        </w:rPr>
        <w:t>:</w:t>
      </w:r>
    </w:p>
    <w:p w14:paraId="758F2D54" w14:textId="59DECB1B" w:rsidR="00D24814" w:rsidRPr="00D24814" w:rsidRDefault="00D24814" w:rsidP="00D24814">
      <w:pPr>
        <w:pStyle w:val="ListParagraph"/>
        <w:shd w:val="clear" w:color="auto" w:fill="FFFFFF" w:themeFill="background1"/>
        <w:ind w:left="1416"/>
        <w:rPr>
          <w:highlight w:val="lightGray"/>
        </w:rPr>
      </w:pPr>
      <w:r w:rsidRPr="00D24814">
        <w:rPr>
          <w:highlight w:val="lightGray"/>
        </w:rPr>
        <w:t>#</w:t>
      </w:r>
      <w:proofErr w:type="spellStart"/>
      <w:r w:rsidRPr="00D24814">
        <w:rPr>
          <w:highlight w:val="lightGray"/>
        </w:rPr>
        <w:t>LoginGraceTime</w:t>
      </w:r>
      <w:proofErr w:type="spellEnd"/>
      <w:r w:rsidRPr="00D24814">
        <w:rPr>
          <w:highlight w:val="lightGray"/>
        </w:rPr>
        <w:t xml:space="preserve"> 2m</w:t>
      </w:r>
    </w:p>
    <w:p w14:paraId="5322A0FA" w14:textId="1E02F982" w:rsidR="00D24814" w:rsidRPr="00D24814" w:rsidRDefault="00D24814" w:rsidP="00D24814">
      <w:pPr>
        <w:pStyle w:val="ListParagraph"/>
        <w:shd w:val="clear" w:color="auto" w:fill="FFFFFF" w:themeFill="background1"/>
        <w:ind w:left="1416"/>
        <w:rPr>
          <w:highlight w:val="lightGray"/>
        </w:rPr>
      </w:pPr>
      <w:proofErr w:type="spellStart"/>
      <w:r w:rsidRPr="00D24814">
        <w:rPr>
          <w:highlight w:val="lightGray"/>
        </w:rPr>
        <w:t>PermitRootLogin</w:t>
      </w:r>
      <w:proofErr w:type="spellEnd"/>
      <w:r w:rsidRPr="00D24814">
        <w:rPr>
          <w:highlight w:val="lightGray"/>
        </w:rPr>
        <w:t xml:space="preserve"> </w:t>
      </w:r>
      <w:proofErr w:type="spellStart"/>
      <w:r w:rsidRPr="00D24814">
        <w:rPr>
          <w:highlight w:val="lightGray"/>
        </w:rPr>
        <w:t>yes</w:t>
      </w:r>
      <w:proofErr w:type="spellEnd"/>
    </w:p>
    <w:p w14:paraId="732AA01A" w14:textId="5AA79A29" w:rsidR="00D24814" w:rsidRPr="00D24814" w:rsidRDefault="00D24814" w:rsidP="00D24814">
      <w:pPr>
        <w:pStyle w:val="ListParagraph"/>
        <w:shd w:val="clear" w:color="auto" w:fill="FFFFFF" w:themeFill="background1"/>
        <w:ind w:left="1416"/>
        <w:rPr>
          <w:highlight w:val="lightGray"/>
        </w:rPr>
      </w:pPr>
      <w:r w:rsidRPr="00D24814">
        <w:rPr>
          <w:highlight w:val="lightGray"/>
        </w:rPr>
        <w:t>#</w:t>
      </w:r>
      <w:proofErr w:type="spellStart"/>
      <w:r w:rsidRPr="00D24814">
        <w:rPr>
          <w:highlight w:val="lightGray"/>
        </w:rPr>
        <w:t>StrictModes</w:t>
      </w:r>
      <w:proofErr w:type="spellEnd"/>
      <w:r w:rsidRPr="00D24814">
        <w:rPr>
          <w:highlight w:val="lightGray"/>
        </w:rPr>
        <w:t xml:space="preserve"> </w:t>
      </w:r>
      <w:proofErr w:type="spellStart"/>
      <w:r w:rsidRPr="00D24814">
        <w:rPr>
          <w:highlight w:val="lightGray"/>
        </w:rPr>
        <w:t>yes</w:t>
      </w:r>
      <w:proofErr w:type="spellEnd"/>
    </w:p>
    <w:p w14:paraId="6AD1FDFE" w14:textId="17DD5D67" w:rsidR="00D24814" w:rsidRPr="00D24814" w:rsidRDefault="00D24814" w:rsidP="00D24814">
      <w:pPr>
        <w:pStyle w:val="ListParagraph"/>
        <w:shd w:val="clear" w:color="auto" w:fill="FFFFFF" w:themeFill="background1"/>
        <w:ind w:left="1416"/>
        <w:rPr>
          <w:highlight w:val="lightGray"/>
        </w:rPr>
      </w:pPr>
      <w:r w:rsidRPr="00D24814">
        <w:rPr>
          <w:highlight w:val="lightGray"/>
        </w:rPr>
        <w:t>#</w:t>
      </w:r>
      <w:proofErr w:type="spellStart"/>
      <w:r w:rsidRPr="00D24814">
        <w:rPr>
          <w:highlight w:val="lightGray"/>
        </w:rPr>
        <w:t>MaxAuthTries</w:t>
      </w:r>
      <w:proofErr w:type="spellEnd"/>
      <w:r w:rsidRPr="00D24814">
        <w:rPr>
          <w:highlight w:val="lightGray"/>
        </w:rPr>
        <w:t xml:space="preserve"> 6</w:t>
      </w:r>
    </w:p>
    <w:p w14:paraId="2254EAEC" w14:textId="6ACB5C8C" w:rsidR="00D24814" w:rsidRDefault="00D24814" w:rsidP="00D24814">
      <w:pPr>
        <w:pStyle w:val="ListParagraph"/>
        <w:shd w:val="clear" w:color="auto" w:fill="FFFFFF" w:themeFill="background1"/>
        <w:ind w:left="1416"/>
      </w:pPr>
      <w:r w:rsidRPr="00D24814">
        <w:rPr>
          <w:highlight w:val="lightGray"/>
        </w:rPr>
        <w:t>#</w:t>
      </w:r>
      <w:proofErr w:type="spellStart"/>
      <w:r w:rsidRPr="00D24814">
        <w:rPr>
          <w:highlight w:val="lightGray"/>
        </w:rPr>
        <w:t>MaxSessions</w:t>
      </w:r>
      <w:proofErr w:type="spellEnd"/>
      <w:r w:rsidRPr="00D24814">
        <w:rPr>
          <w:highlight w:val="lightGray"/>
        </w:rPr>
        <w:t xml:space="preserve"> 10</w:t>
      </w:r>
      <w:bookmarkStart w:id="2" w:name="_GoBack"/>
      <w:bookmarkEnd w:id="2"/>
    </w:p>
    <w:p w14:paraId="7219BCE8" w14:textId="00412A5E" w:rsidR="00D24814" w:rsidRDefault="00D24814" w:rsidP="00D24814">
      <w:pPr>
        <w:pStyle w:val="ListParagraph"/>
        <w:numPr>
          <w:ilvl w:val="0"/>
          <w:numId w:val="30"/>
        </w:numPr>
      </w:pP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 xml:space="preserve"> </w:t>
      </w:r>
      <w:proofErr w:type="gramStart"/>
      <w:r>
        <w:t>file</w:t>
      </w:r>
      <w:proofErr w:type="gramEnd"/>
      <w:r>
        <w:t>.</w:t>
      </w:r>
    </w:p>
    <w:p w14:paraId="5F030A0D" w14:textId="0FB13F42" w:rsidR="00D24814" w:rsidRDefault="00D24814" w:rsidP="00D24814">
      <w:pPr>
        <w:pStyle w:val="ListParagraph"/>
        <w:numPr>
          <w:ilvl w:val="0"/>
          <w:numId w:val="30"/>
        </w:numPr>
      </w:pPr>
      <w:r>
        <w:t xml:space="preserve">Restart </w:t>
      </w:r>
      <w:proofErr w:type="spellStart"/>
      <w:r>
        <w:t>the</w:t>
      </w:r>
      <w:proofErr w:type="spellEnd"/>
      <w:r>
        <w:t xml:space="preserve"> SSH server:</w:t>
      </w:r>
    </w:p>
    <w:p w14:paraId="1DD47D9A" w14:textId="6B1CB676" w:rsidR="00D24814" w:rsidRDefault="00D24814" w:rsidP="00D24814">
      <w:pPr>
        <w:pStyle w:val="ListParagraph"/>
        <w:ind w:left="1416"/>
      </w:pPr>
      <w:proofErr w:type="gramStart"/>
      <w:r w:rsidRPr="00D24814">
        <w:rPr>
          <w:highlight w:val="lightGray"/>
        </w:rPr>
        <w:t>service</w:t>
      </w:r>
      <w:proofErr w:type="gramEnd"/>
      <w:r w:rsidRPr="00D24814">
        <w:rPr>
          <w:highlight w:val="lightGray"/>
        </w:rPr>
        <w:t xml:space="preserve"> </w:t>
      </w:r>
      <w:proofErr w:type="spellStart"/>
      <w:r w:rsidRPr="00D24814">
        <w:rPr>
          <w:highlight w:val="lightGray"/>
        </w:rPr>
        <w:t>sshd</w:t>
      </w:r>
      <w:proofErr w:type="spellEnd"/>
      <w:r w:rsidRPr="00D24814">
        <w:rPr>
          <w:highlight w:val="lightGray"/>
        </w:rPr>
        <w:t xml:space="preserve"> restart</w:t>
      </w:r>
    </w:p>
    <w:p w14:paraId="556BB343" w14:textId="77777777" w:rsidR="007B4416" w:rsidRDefault="007B4416" w:rsidP="007B4416">
      <w:pPr>
        <w:pStyle w:val="Heading2"/>
      </w:pPr>
      <w:bookmarkStart w:id="3" w:name="_Toc114472264"/>
      <w:proofErr w:type="spellStart"/>
      <w:r>
        <w:t>vCenter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megújítás</w:t>
      </w:r>
      <w:bookmarkEnd w:id="3"/>
    </w:p>
    <w:p w14:paraId="1FC8E8C9" w14:textId="77777777" w:rsidR="00752362" w:rsidRDefault="00752362" w:rsidP="00752362"/>
    <w:p w14:paraId="79971985" w14:textId="77777777" w:rsidR="00752362" w:rsidRDefault="00752362" w:rsidP="00752362">
      <w:pPr>
        <w:pStyle w:val="Reference"/>
      </w:pPr>
      <w:r w:rsidRPr="00752362">
        <w:t>M01_Update\Step_00_Elokeszites\0.2_vcenterCertificateRenewal\HMEI-IRIS-ADM-016-01_vCenter_Certificate_megujitas.docx</w:t>
      </w:r>
    </w:p>
    <w:p w14:paraId="34BAED7E" w14:textId="77777777" w:rsidR="00752362" w:rsidRDefault="00752362" w:rsidP="00752362"/>
    <w:p w14:paraId="0235BD17" w14:textId="77777777" w:rsidR="00752362" w:rsidRDefault="00752362" w:rsidP="00752362">
      <w:pPr>
        <w:pStyle w:val="UpdateMaterial"/>
      </w:pPr>
      <w:r w:rsidRPr="00752362">
        <w:t>M01_Update\Step_00_Elokeszites\0.2_vcenterCertificateRenewal\</w:t>
      </w:r>
    </w:p>
    <w:p w14:paraId="62A3C550" w14:textId="77777777" w:rsidR="00752362" w:rsidRPr="00752362" w:rsidRDefault="00752362" w:rsidP="00752362"/>
    <w:p w14:paraId="3FD5837A" w14:textId="77777777" w:rsidR="007B4416" w:rsidRDefault="007B4416" w:rsidP="007B4416">
      <w:r>
        <w:t xml:space="preserve">Kezdete: 2022.09.02 </w:t>
      </w:r>
      <w:r w:rsidRPr="001F3DEB">
        <w:rPr>
          <w:color w:val="000000" w:themeColor="text1"/>
        </w:rPr>
        <w:t>10</w:t>
      </w:r>
      <w:r w:rsidR="00F27770">
        <w:rPr>
          <w:color w:val="000000" w:themeColor="text1"/>
        </w:rPr>
        <w:t>:</w:t>
      </w:r>
      <w:r w:rsidRPr="001F3DEB">
        <w:rPr>
          <w:color w:val="000000" w:themeColor="text1"/>
        </w:rPr>
        <w:t>00</w:t>
      </w:r>
    </w:p>
    <w:p w14:paraId="7D21C1FF" w14:textId="77777777" w:rsidR="007B4416" w:rsidRDefault="007B4416" w:rsidP="007B4416">
      <w:pPr>
        <w:rPr>
          <w:color w:val="000000" w:themeColor="text1"/>
        </w:rPr>
      </w:pPr>
      <w:r>
        <w:t xml:space="preserve">Vége 2022.09.22 </w:t>
      </w:r>
      <w:r w:rsidRPr="001F3DEB">
        <w:rPr>
          <w:color w:val="000000" w:themeColor="text1"/>
        </w:rPr>
        <w:t>11</w:t>
      </w:r>
      <w:r w:rsidR="00F27770">
        <w:rPr>
          <w:color w:val="000000" w:themeColor="text1"/>
        </w:rPr>
        <w:t>:</w:t>
      </w:r>
      <w:r w:rsidRPr="001F3DEB">
        <w:rPr>
          <w:color w:val="000000" w:themeColor="text1"/>
        </w:rPr>
        <w:t>00</w:t>
      </w:r>
    </w:p>
    <w:p w14:paraId="131C5C4F" w14:textId="77777777" w:rsidR="00BB4BEE" w:rsidRDefault="00BB4BEE" w:rsidP="007B4416">
      <w:r>
        <w:rPr>
          <w:color w:val="000000" w:themeColor="text1"/>
        </w:rPr>
        <w:t>Időtartam: 60 perc</w:t>
      </w:r>
    </w:p>
    <w:p w14:paraId="420E022A" w14:textId="77777777" w:rsidR="007B4416" w:rsidRDefault="007B4416" w:rsidP="007B4416">
      <w:r>
        <w:lastRenderedPageBreak/>
        <w:t xml:space="preserve">Megjegyzés: </w:t>
      </w:r>
      <w:r w:rsidRPr="007B4416">
        <w:rPr>
          <w:b/>
        </w:rPr>
        <w:t>nem</w:t>
      </w:r>
      <w:r>
        <w:t xml:space="preserve"> a DEP1 szerveres módszer szerint</w:t>
      </w:r>
      <w:proofErr w:type="gramStart"/>
      <w:r>
        <w:t>!!!</w:t>
      </w:r>
      <w:proofErr w:type="gramEnd"/>
    </w:p>
    <w:p w14:paraId="2E75D954" w14:textId="77777777" w:rsidR="00606E29" w:rsidRDefault="00C56507" w:rsidP="00606E29">
      <w:pPr>
        <w:pStyle w:val="Heading2"/>
      </w:pPr>
      <w:bookmarkStart w:id="4" w:name="_Toc114472265"/>
      <w:proofErr w:type="spellStart"/>
      <w:r>
        <w:t>A</w:t>
      </w:r>
      <w:r w:rsidR="00606E29">
        <w:t>dmin</w:t>
      </w:r>
      <w:proofErr w:type="spellEnd"/>
      <w:r w:rsidR="00606E29">
        <w:t xml:space="preserve"> link</w:t>
      </w:r>
      <w:r w:rsidR="00752362">
        <w:t>ek</w:t>
      </w:r>
      <w:r w:rsidR="00606E29">
        <w:t xml:space="preserve"> előkészítés</w:t>
      </w:r>
      <w:r w:rsidR="005E191B">
        <w:t>e</w:t>
      </w:r>
      <w:bookmarkEnd w:id="4"/>
    </w:p>
    <w:p w14:paraId="7A1F3DB5" w14:textId="77777777" w:rsidR="005E191B" w:rsidRDefault="005E191B" w:rsidP="007B4416">
      <w:r>
        <w:t>Pld</w:t>
      </w:r>
    </w:p>
    <w:p w14:paraId="1B8F52ED" w14:textId="77777777" w:rsidR="005E191B" w:rsidRDefault="00E03B27" w:rsidP="007B4416">
      <w:hyperlink r:id="rId9" w:history="1">
        <w:r w:rsidR="005E191B" w:rsidRPr="00803CCB">
          <w:rPr>
            <w:rStyle w:val="Hyperlink"/>
          </w:rPr>
          <w:t>file://///iris-trn1-recc1/Data/DOC/IRIS_SystemV3.html</w:t>
        </w:r>
      </w:hyperlink>
    </w:p>
    <w:p w14:paraId="646CFF79" w14:textId="77777777" w:rsidR="005E191B" w:rsidRDefault="005E191B" w:rsidP="007B4416"/>
    <w:p w14:paraId="4491B9B2" w14:textId="77777777" w:rsidR="00606E29" w:rsidRDefault="00606E29" w:rsidP="007B4416">
      <w:r>
        <w:t>Ez</w:t>
      </w:r>
      <w:r w:rsidR="005E191B">
        <w:t>eke</w:t>
      </w:r>
      <w:r>
        <w:t>t lementeni egy fájlba, a laptop C meghajtójára</w:t>
      </w:r>
    </w:p>
    <w:p w14:paraId="258DBB5B" w14:textId="77777777" w:rsidR="00D70987" w:rsidRDefault="005E191B" w:rsidP="005E191B">
      <w:pPr>
        <w:pStyle w:val="Heading2"/>
      </w:pPr>
      <w:bookmarkStart w:id="5" w:name="_Toc114472266"/>
      <w:proofErr w:type="spellStart"/>
      <w:r>
        <w:t>T</w:t>
      </w:r>
      <w:r w:rsidR="00125C37">
        <w:t>ools</w:t>
      </w:r>
      <w:proofErr w:type="spellEnd"/>
      <w:r w:rsidR="00125C37">
        <w:t xml:space="preserve"> telepítés</w:t>
      </w:r>
      <w:r w:rsidR="00FF5F2C">
        <w:t xml:space="preserve"> az update laptopra</w:t>
      </w:r>
      <w:bookmarkEnd w:id="5"/>
    </w:p>
    <w:p w14:paraId="495955CB" w14:textId="77777777" w:rsidR="005E191B" w:rsidRDefault="005E191B" w:rsidP="007B4416"/>
    <w:p w14:paraId="033D2E62" w14:textId="77777777" w:rsidR="005E191B" w:rsidRDefault="005E191B" w:rsidP="005E191B">
      <w:pPr>
        <w:pStyle w:val="UpdateMaterial"/>
      </w:pPr>
      <w:r w:rsidRPr="005E191B">
        <w:t>M01_Update\Step_00_Elokeszites\0.4_Tools\</w:t>
      </w:r>
    </w:p>
    <w:p w14:paraId="5D290CB6" w14:textId="77777777" w:rsidR="00D70987" w:rsidRDefault="004C5696" w:rsidP="00D70987">
      <w:pPr>
        <w:pStyle w:val="Heading2"/>
      </w:pPr>
      <w:bookmarkStart w:id="6" w:name="_Toc114472267"/>
      <w:proofErr w:type="spellStart"/>
      <w:r>
        <w:t>ESXi</w:t>
      </w:r>
      <w:proofErr w:type="spellEnd"/>
      <w:r w:rsidR="00D70987">
        <w:t xml:space="preserve"> SSH engedélyezés</w:t>
      </w:r>
      <w:bookmarkEnd w:id="6"/>
    </w:p>
    <w:p w14:paraId="0AD99B48" w14:textId="77777777" w:rsidR="00D70987" w:rsidRPr="007B4416" w:rsidRDefault="00D70987" w:rsidP="007B4416">
      <w:r>
        <w:t xml:space="preserve">Minden </w:t>
      </w:r>
      <w:proofErr w:type="spellStart"/>
      <w:r w:rsidR="004C5696">
        <w:t>ESXi-nál</w:t>
      </w:r>
      <w:proofErr w:type="spellEnd"/>
      <w:r>
        <w:t xml:space="preserve"> az </w:t>
      </w:r>
      <w:r w:rsidR="00D4067A">
        <w:t>SSH</w:t>
      </w:r>
      <w:r>
        <w:t xml:space="preserve"> legyen engedélyezve</w:t>
      </w:r>
      <w:r w:rsidR="00125C37">
        <w:t xml:space="preserve"> (</w:t>
      </w:r>
      <w:proofErr w:type="spellStart"/>
      <w:r w:rsidR="00125C37">
        <w:t>iLO-ból</w:t>
      </w:r>
      <w:proofErr w:type="spellEnd"/>
      <w:r w:rsidR="00125C37">
        <w:t xml:space="preserve"> vagy </w:t>
      </w:r>
      <w:proofErr w:type="spellStart"/>
      <w:r w:rsidR="00125C37">
        <w:t>VMWAre</w:t>
      </w:r>
      <w:proofErr w:type="spellEnd"/>
      <w:r w:rsidR="00125C37">
        <w:t xml:space="preserve"> webes felületről)</w:t>
      </w:r>
    </w:p>
    <w:p w14:paraId="5926D89F" w14:textId="77777777" w:rsidR="007B4416" w:rsidRDefault="007B4416" w:rsidP="004C07C1">
      <w:pPr>
        <w:pStyle w:val="Heading1"/>
      </w:pPr>
      <w:bookmarkStart w:id="7" w:name="_Toc114472268"/>
      <w:r>
        <w:t>MSA</w:t>
      </w:r>
      <w:bookmarkEnd w:id="7"/>
    </w:p>
    <w:p w14:paraId="42511FD5" w14:textId="77777777" w:rsidR="007B4416" w:rsidRDefault="007B4416" w:rsidP="007B4416">
      <w:r>
        <w:t xml:space="preserve">Kezdete: 2022.09.05 </w:t>
      </w:r>
      <w:r w:rsidR="00F27770" w:rsidRPr="00F27770">
        <w:rPr>
          <w:color w:val="000000" w:themeColor="text1"/>
        </w:rPr>
        <w:t>08:15</w:t>
      </w:r>
    </w:p>
    <w:p w14:paraId="3D3F0093" w14:textId="77777777" w:rsidR="007B4416" w:rsidRDefault="007B4416" w:rsidP="007B4416">
      <w:pPr>
        <w:rPr>
          <w:color w:val="000000" w:themeColor="text1"/>
        </w:rPr>
      </w:pPr>
      <w:r>
        <w:t xml:space="preserve">Vége: 2022.09.05 </w:t>
      </w:r>
      <w:r w:rsidR="00F8410F" w:rsidRPr="00F8410F">
        <w:rPr>
          <w:color w:val="000000" w:themeColor="text1"/>
        </w:rPr>
        <w:t>08:50</w:t>
      </w:r>
    </w:p>
    <w:p w14:paraId="3505EB35" w14:textId="77777777" w:rsidR="00BB4BEE" w:rsidRDefault="00BB4BEE" w:rsidP="007B4416">
      <w:pPr>
        <w:rPr>
          <w:color w:val="000000" w:themeColor="text1"/>
        </w:rPr>
      </w:pPr>
      <w:r>
        <w:rPr>
          <w:color w:val="000000" w:themeColor="text1"/>
        </w:rPr>
        <w:t>Időtartam: 35 perc</w:t>
      </w:r>
    </w:p>
    <w:p w14:paraId="3F1D27FF" w14:textId="77777777" w:rsidR="00BB4BEE" w:rsidRDefault="00BB4BEE" w:rsidP="00BB4BEE">
      <w:pPr>
        <w:pStyle w:val="Reference"/>
      </w:pPr>
      <w:r w:rsidRPr="00BB4BEE">
        <w:t xml:space="preserve">HUNC4-SYS-DD-00051-01-04 SR2.4 Upgrade </w:t>
      </w:r>
      <w:proofErr w:type="spellStart"/>
      <w:r w:rsidRPr="00BB4BEE">
        <w:t>Procedure</w:t>
      </w:r>
      <w:proofErr w:type="spellEnd"/>
    </w:p>
    <w:p w14:paraId="5C943003" w14:textId="77777777" w:rsidR="00BB4BEE" w:rsidRPr="00CC0CE2" w:rsidRDefault="00BB4BEE" w:rsidP="001F77F2">
      <w:pPr>
        <w:pStyle w:val="Par"/>
      </w:pPr>
      <w:bookmarkStart w:id="8" w:name="_Toc65672794"/>
      <w:r>
        <w:t xml:space="preserve">3.1 </w:t>
      </w:r>
      <w:r w:rsidRPr="00CC0CE2">
        <w:t>HP MSA SAN Storage</w:t>
      </w:r>
      <w:bookmarkEnd w:id="8"/>
    </w:p>
    <w:p w14:paraId="3C02BCC8" w14:textId="77777777" w:rsidR="00BB4BEE" w:rsidRDefault="00BB4BEE" w:rsidP="007B4416"/>
    <w:p w14:paraId="50110864" w14:textId="77777777" w:rsidR="007B4416" w:rsidRDefault="007B4416" w:rsidP="007B4416">
      <w:r>
        <w:t>Megjegyzés:</w:t>
      </w:r>
      <w:r w:rsidR="00F27770">
        <w:t xml:space="preserve"> Egér ku</w:t>
      </w:r>
      <w:r w:rsidR="00C56507">
        <w:t xml:space="preserve">rzort mozgatni, hogy ne váltson át </w:t>
      </w:r>
      <w:proofErr w:type="spellStart"/>
      <w:r w:rsidR="00C56507">
        <w:t>sleep</w:t>
      </w:r>
      <w:proofErr w:type="spellEnd"/>
      <w:r w:rsidR="00C56507">
        <w:t xml:space="preserve"> módba</w:t>
      </w:r>
      <w:r w:rsidR="00F27770">
        <w:t xml:space="preserve"> a gép.</w:t>
      </w:r>
    </w:p>
    <w:p w14:paraId="387BC5F6" w14:textId="77777777" w:rsidR="00606E29" w:rsidRDefault="00606E29" w:rsidP="007B4416"/>
    <w:p w14:paraId="7F663BD7" w14:textId="77777777" w:rsidR="007B4416" w:rsidRDefault="005E191B" w:rsidP="005E191B">
      <w:pPr>
        <w:pStyle w:val="UpdateMaterial"/>
      </w:pPr>
      <w:r w:rsidRPr="005E191B">
        <w:t>M01_Update\Step_01_MSA\</w:t>
      </w:r>
    </w:p>
    <w:p w14:paraId="1012A045" w14:textId="77777777" w:rsidR="007B4416" w:rsidRDefault="007B4416" w:rsidP="007B4416"/>
    <w:p w14:paraId="359B1F9B" w14:textId="77777777" w:rsidR="007B4416" w:rsidRDefault="007B4416" w:rsidP="007B4416"/>
    <w:p w14:paraId="1B183B0D" w14:textId="77777777" w:rsidR="007B4416" w:rsidRDefault="007B4416" w:rsidP="00F004A0">
      <w:pPr>
        <w:pStyle w:val="Heading1"/>
      </w:pPr>
      <w:bookmarkStart w:id="9" w:name="_Toc114472269"/>
      <w:proofErr w:type="spellStart"/>
      <w:r>
        <w:t>iLO</w:t>
      </w:r>
      <w:proofErr w:type="spellEnd"/>
      <w:r>
        <w:t>/BIOS</w:t>
      </w:r>
      <w:bookmarkEnd w:id="9"/>
    </w:p>
    <w:p w14:paraId="0B9E2EFA" w14:textId="77777777" w:rsidR="005E191B" w:rsidRPr="005E191B" w:rsidRDefault="005E191B" w:rsidP="005E191B"/>
    <w:p w14:paraId="4E7CEAB6" w14:textId="77777777" w:rsidR="007B4416" w:rsidRDefault="007B4416" w:rsidP="007B4416">
      <w:pPr>
        <w:pStyle w:val="Heading2"/>
        <w:numPr>
          <w:ilvl w:val="1"/>
          <w:numId w:val="9"/>
        </w:numPr>
      </w:pPr>
      <w:bookmarkStart w:id="10" w:name="_Toc114472270"/>
      <w:proofErr w:type="spellStart"/>
      <w:r>
        <w:t>iLO</w:t>
      </w:r>
      <w:bookmarkEnd w:id="10"/>
      <w:proofErr w:type="spellEnd"/>
    </w:p>
    <w:p w14:paraId="2945234E" w14:textId="77777777" w:rsidR="00BB4BEE" w:rsidRDefault="00BB4BEE" w:rsidP="00BB4BEE">
      <w:pPr>
        <w:pStyle w:val="Reference"/>
      </w:pPr>
      <w:r w:rsidRPr="00BB4BEE">
        <w:t xml:space="preserve">HUNC4-SYS-DD-00051-01-04 SR2.4 Upgrade </w:t>
      </w:r>
      <w:proofErr w:type="spellStart"/>
      <w:r w:rsidRPr="00BB4BEE">
        <w:t>Procedure</w:t>
      </w:r>
      <w:proofErr w:type="spellEnd"/>
    </w:p>
    <w:p w14:paraId="5C684359" w14:textId="77777777" w:rsidR="00BB4BEE" w:rsidRPr="00CC0CE2" w:rsidRDefault="00BB4BEE" w:rsidP="00C658C8">
      <w:pPr>
        <w:pStyle w:val="Par"/>
      </w:pPr>
      <w:r>
        <w:t xml:space="preserve">3.2.1 </w:t>
      </w:r>
      <w:r w:rsidRPr="00BB4BEE">
        <w:t xml:space="preserve">ILO </w:t>
      </w:r>
      <w:proofErr w:type="spellStart"/>
      <w:r w:rsidRPr="00BB4BEE">
        <w:t>firmware</w:t>
      </w:r>
      <w:proofErr w:type="spellEnd"/>
      <w:r w:rsidRPr="00BB4BEE">
        <w:t xml:space="preserve"> update</w:t>
      </w:r>
    </w:p>
    <w:p w14:paraId="26EC8945" w14:textId="77777777" w:rsidR="005E191B" w:rsidRDefault="005E191B" w:rsidP="00BB4BEE"/>
    <w:p w14:paraId="5B5AF109" w14:textId="77777777" w:rsidR="00BB4BEE" w:rsidRDefault="005E191B" w:rsidP="005E191B">
      <w:pPr>
        <w:pStyle w:val="UpdateMaterial"/>
      </w:pPr>
      <w:r w:rsidRPr="005E191B">
        <w:t>M01_Update\Step_02_ILO_BIOS\2.1_ILO\</w:t>
      </w:r>
    </w:p>
    <w:p w14:paraId="4ADDBF5C" w14:textId="77777777" w:rsidR="00D96104" w:rsidRDefault="00D96104" w:rsidP="005E191B">
      <w:pPr>
        <w:pStyle w:val="UpdateMaterial"/>
      </w:pPr>
      <w:r w:rsidRPr="00D96104">
        <w:t>M01_Update\Step_02_ILO_BIOS\2.1_ILO\ILO HPE 1.48\</w:t>
      </w:r>
    </w:p>
    <w:p w14:paraId="38030523" w14:textId="77777777" w:rsidR="00D96104" w:rsidRPr="00BB4BEE" w:rsidRDefault="00D96104" w:rsidP="005E191B">
      <w:pPr>
        <w:pStyle w:val="UpdateMaterial"/>
      </w:pPr>
      <w:r w:rsidRPr="00D96104">
        <w:lastRenderedPageBreak/>
        <w:t>M01_Update\Step_02_ILO_BIOS\2.1_ILO\ILO HPE 2.31\</w:t>
      </w:r>
    </w:p>
    <w:p w14:paraId="66E8EBF3" w14:textId="77777777" w:rsidR="007B4416" w:rsidRDefault="007B4416" w:rsidP="007B4416">
      <w:pPr>
        <w:pStyle w:val="Heading3"/>
      </w:pPr>
      <w:bookmarkStart w:id="11" w:name="_Toc114472271"/>
      <w:r>
        <w:t>iLO4</w:t>
      </w:r>
      <w:bookmarkEnd w:id="11"/>
      <w:r>
        <w:t xml:space="preserve"> </w:t>
      </w:r>
    </w:p>
    <w:p w14:paraId="10B0BA1F" w14:textId="6A5B04A1" w:rsidR="007B4416" w:rsidRDefault="00E03B27" w:rsidP="007B4416">
      <w:pPr>
        <w:pStyle w:val="Heading4"/>
      </w:pPr>
      <w:r>
        <w:t>1.40</w:t>
      </w:r>
      <w:r w:rsidR="007B4416">
        <w:t xml:space="preserve"> -&gt; 1.48</w:t>
      </w:r>
    </w:p>
    <w:p w14:paraId="66E0FFDD" w14:textId="20D1459B" w:rsidR="007B4416" w:rsidRDefault="00E03B27" w:rsidP="007B4416">
      <w:r>
        <w:t xml:space="preserve">Kezdete: 2023.01.23 </w:t>
      </w:r>
      <w:r w:rsidR="007B4416">
        <w:t xml:space="preserve"> </w:t>
      </w:r>
    </w:p>
    <w:p w14:paraId="60C4C1DC" w14:textId="747C1798" w:rsidR="007B4416" w:rsidRDefault="00E03B27" w:rsidP="007B4416">
      <w:pPr>
        <w:rPr>
          <w:color w:val="000000" w:themeColor="text1"/>
        </w:rPr>
      </w:pPr>
      <w:r>
        <w:t>Vége: 2023.01.23</w:t>
      </w:r>
      <w:r w:rsidR="007B4416">
        <w:t xml:space="preserve"> </w:t>
      </w:r>
    </w:p>
    <w:p w14:paraId="774E096F" w14:textId="77777777" w:rsidR="00BB4BEE" w:rsidRDefault="00BB4BEE" w:rsidP="007B4416">
      <w:r>
        <w:rPr>
          <w:color w:val="000000" w:themeColor="text1"/>
        </w:rPr>
        <w:t>Időtartam: 6 perc</w:t>
      </w:r>
    </w:p>
    <w:p w14:paraId="07CCD27A" w14:textId="77777777" w:rsidR="007B4416" w:rsidRDefault="007B4416" w:rsidP="007B4416">
      <w:r>
        <w:t>Megjegyzés:</w:t>
      </w:r>
      <w:r w:rsidR="00656BDD">
        <w:t xml:space="preserve"> Ne váltsunk másik lapra a </w:t>
      </w:r>
      <w:r w:rsidR="00DA2A18">
        <w:t>fel</w:t>
      </w:r>
      <w:r w:rsidR="00656BDD">
        <w:t>töltés alatt</w:t>
      </w:r>
    </w:p>
    <w:p w14:paraId="57B33C34" w14:textId="77777777" w:rsidR="007B4416" w:rsidRDefault="007B4416" w:rsidP="007B4416"/>
    <w:p w14:paraId="12198557" w14:textId="77777777" w:rsidR="007B4416" w:rsidRDefault="007B4416" w:rsidP="007B4416"/>
    <w:p w14:paraId="781D040A" w14:textId="41F1FCF7" w:rsidR="007B4416" w:rsidRDefault="00457443" w:rsidP="007B4416">
      <w:pPr>
        <w:pStyle w:val="Heading4"/>
      </w:pPr>
      <w:r>
        <w:t>1.48 -&gt; 2.31</w:t>
      </w:r>
    </w:p>
    <w:p w14:paraId="0C30DEA2" w14:textId="209C85D3" w:rsidR="007B4416" w:rsidRDefault="00E03B27" w:rsidP="007B4416">
      <w:r>
        <w:t>Kezdete: 2023.01.23</w:t>
      </w:r>
      <w:r w:rsidR="007B4416">
        <w:t xml:space="preserve"> </w:t>
      </w:r>
    </w:p>
    <w:p w14:paraId="49D9AF03" w14:textId="5A43632C" w:rsidR="007B4416" w:rsidRDefault="00E03B27" w:rsidP="007B4416">
      <w:pPr>
        <w:rPr>
          <w:color w:val="000000" w:themeColor="text1"/>
        </w:rPr>
      </w:pPr>
      <w:r>
        <w:t>Vége: 2023.01.23</w:t>
      </w:r>
      <w:r w:rsidR="007B4416">
        <w:t xml:space="preserve"> </w:t>
      </w:r>
    </w:p>
    <w:p w14:paraId="3F1BEED7" w14:textId="77777777" w:rsidR="00BB4BEE" w:rsidRDefault="00BB4BEE" w:rsidP="007B4416">
      <w:r>
        <w:rPr>
          <w:color w:val="000000" w:themeColor="text1"/>
        </w:rPr>
        <w:t>Időtartam 4 perc</w:t>
      </w:r>
    </w:p>
    <w:p w14:paraId="2DA68566" w14:textId="77777777" w:rsidR="007B4416" w:rsidRDefault="007B4416" w:rsidP="007B4416">
      <w:r>
        <w:t>Megjegyzés:</w:t>
      </w:r>
    </w:p>
    <w:p w14:paraId="685864FB" w14:textId="77777777" w:rsidR="007B4416" w:rsidRDefault="007B4416" w:rsidP="007B4416"/>
    <w:p w14:paraId="2226E39A" w14:textId="77777777" w:rsidR="007B4416" w:rsidRPr="007B4416" w:rsidRDefault="007B4416" w:rsidP="007B4416"/>
    <w:p w14:paraId="48F64C6F" w14:textId="77777777" w:rsidR="007B4416" w:rsidRDefault="007B4416" w:rsidP="007B4416">
      <w:pPr>
        <w:pStyle w:val="Heading3"/>
      </w:pPr>
      <w:bookmarkStart w:id="12" w:name="_Toc114472272"/>
      <w:r>
        <w:t>iLO3</w:t>
      </w:r>
      <w:bookmarkEnd w:id="12"/>
      <w:r>
        <w:t xml:space="preserve"> </w:t>
      </w:r>
    </w:p>
    <w:p w14:paraId="2BDF0EB9" w14:textId="7BA2BC90" w:rsidR="007B4416" w:rsidRDefault="00457443" w:rsidP="007B4416">
      <w:pPr>
        <w:pStyle w:val="Heading4"/>
      </w:pPr>
      <w:r>
        <w:t>1.40</w:t>
      </w:r>
      <w:r w:rsidR="007B4416">
        <w:t xml:space="preserve"> -&gt; 1.48</w:t>
      </w:r>
    </w:p>
    <w:p w14:paraId="2744A53A" w14:textId="74A0493E" w:rsidR="007B4416" w:rsidRDefault="007B4416" w:rsidP="00457443">
      <w:r>
        <w:t xml:space="preserve">Kezdete: </w:t>
      </w:r>
      <w:r w:rsidR="00457443">
        <w:t>2023.01.23</w:t>
      </w:r>
    </w:p>
    <w:p w14:paraId="0F8369A1" w14:textId="405B7073" w:rsidR="007B4416" w:rsidRDefault="007B4416" w:rsidP="00457443">
      <w:r>
        <w:t xml:space="preserve">Vége: </w:t>
      </w:r>
      <w:r w:rsidR="00457443">
        <w:t>2023.01.23</w:t>
      </w:r>
    </w:p>
    <w:p w14:paraId="3F780ADF" w14:textId="77777777" w:rsidR="007B4416" w:rsidRDefault="007B4416" w:rsidP="007B4416">
      <w:r>
        <w:t>Megjegyzés:</w:t>
      </w:r>
    </w:p>
    <w:p w14:paraId="7B45EE7D" w14:textId="77777777" w:rsidR="007B4416" w:rsidRDefault="007B4416" w:rsidP="007B4416"/>
    <w:p w14:paraId="44DB3DAD" w14:textId="77777777" w:rsidR="007B4416" w:rsidRDefault="007B4416" w:rsidP="007B4416"/>
    <w:p w14:paraId="29D9F0E3" w14:textId="24257AD0" w:rsidR="007B4416" w:rsidRDefault="00457443" w:rsidP="007B4416">
      <w:pPr>
        <w:pStyle w:val="Heading4"/>
      </w:pPr>
      <w:r>
        <w:t>1.48 -&gt; 2.31</w:t>
      </w:r>
    </w:p>
    <w:p w14:paraId="28FB028B" w14:textId="14E70501" w:rsidR="007B4416" w:rsidRDefault="007B4416" w:rsidP="00457443">
      <w:r>
        <w:t xml:space="preserve">Kezdete: </w:t>
      </w:r>
      <w:r w:rsidR="00457443">
        <w:t>2023.01.23</w:t>
      </w:r>
    </w:p>
    <w:p w14:paraId="409D4C50" w14:textId="11434CEB" w:rsidR="007B4416" w:rsidRDefault="007B4416" w:rsidP="00457443">
      <w:r>
        <w:t xml:space="preserve">Vége: </w:t>
      </w:r>
      <w:r w:rsidR="00457443">
        <w:t>2023.01.23</w:t>
      </w:r>
    </w:p>
    <w:p w14:paraId="6D856D48" w14:textId="77777777" w:rsidR="007B4416" w:rsidRDefault="007B4416" w:rsidP="007B4416">
      <w:r>
        <w:t>Megjegyzés:</w:t>
      </w:r>
    </w:p>
    <w:p w14:paraId="32BE434A" w14:textId="77777777" w:rsidR="007B4416" w:rsidRDefault="007B4416" w:rsidP="007B4416"/>
    <w:p w14:paraId="48284985" w14:textId="77777777" w:rsidR="007B4416" w:rsidRPr="007B4416" w:rsidRDefault="007B4416" w:rsidP="007B4416"/>
    <w:p w14:paraId="4C9952C6" w14:textId="77777777" w:rsidR="007B4416" w:rsidRDefault="007B4416" w:rsidP="007B4416">
      <w:pPr>
        <w:pStyle w:val="Heading3"/>
      </w:pPr>
      <w:bookmarkStart w:id="13" w:name="_Toc114472273"/>
      <w:r>
        <w:t>iLO2</w:t>
      </w:r>
      <w:bookmarkEnd w:id="13"/>
      <w:r>
        <w:t xml:space="preserve"> </w:t>
      </w:r>
    </w:p>
    <w:p w14:paraId="31095F81" w14:textId="27092633" w:rsidR="007B4416" w:rsidRDefault="00457443" w:rsidP="007B4416">
      <w:pPr>
        <w:pStyle w:val="Heading4"/>
      </w:pPr>
      <w:r>
        <w:t>1.40</w:t>
      </w:r>
      <w:r w:rsidR="007B4416">
        <w:t xml:space="preserve"> -&gt; 1.48</w:t>
      </w:r>
    </w:p>
    <w:p w14:paraId="4FA1AF14" w14:textId="673CE3E5" w:rsidR="007B4416" w:rsidRDefault="007B4416" w:rsidP="00457443">
      <w:r>
        <w:t xml:space="preserve">Kezdete: </w:t>
      </w:r>
      <w:r w:rsidR="00457443">
        <w:t>2023.01.23</w:t>
      </w:r>
    </w:p>
    <w:p w14:paraId="08C67C98" w14:textId="29DD4C8D" w:rsidR="007B4416" w:rsidRDefault="007B4416" w:rsidP="00457443">
      <w:r>
        <w:t xml:space="preserve">Vége: </w:t>
      </w:r>
      <w:r w:rsidR="00457443">
        <w:t>2023.01.23</w:t>
      </w:r>
    </w:p>
    <w:p w14:paraId="41A67D07" w14:textId="77777777" w:rsidR="007B4416" w:rsidRDefault="007B4416" w:rsidP="007B4416">
      <w:r>
        <w:lastRenderedPageBreak/>
        <w:t>Megjegyzés:</w:t>
      </w:r>
    </w:p>
    <w:p w14:paraId="2B175D05" w14:textId="6AE3FD5D" w:rsidR="007B4416" w:rsidRDefault="00457443" w:rsidP="007B4416">
      <w:pPr>
        <w:pStyle w:val="Heading4"/>
      </w:pPr>
      <w:r>
        <w:t>1.48 -&gt; 2.31</w:t>
      </w:r>
    </w:p>
    <w:p w14:paraId="3A585CBD" w14:textId="3D2E4240" w:rsidR="007B4416" w:rsidRDefault="007B4416" w:rsidP="00457443">
      <w:r>
        <w:t xml:space="preserve">Kezdete: </w:t>
      </w:r>
      <w:r w:rsidR="00457443">
        <w:t>2023.01.23</w:t>
      </w:r>
    </w:p>
    <w:p w14:paraId="6AEA82EB" w14:textId="70218031" w:rsidR="007B4416" w:rsidRDefault="007B4416" w:rsidP="00457443">
      <w:r>
        <w:t xml:space="preserve">Vége: </w:t>
      </w:r>
      <w:r w:rsidR="00457443">
        <w:t>2023.01.23</w:t>
      </w:r>
    </w:p>
    <w:p w14:paraId="41AD5D6B" w14:textId="77777777" w:rsidR="007B4416" w:rsidRDefault="007B4416" w:rsidP="007B4416">
      <w:r>
        <w:t>Megjegyzés:</w:t>
      </w:r>
    </w:p>
    <w:p w14:paraId="32E5A904" w14:textId="77777777" w:rsidR="007B4416" w:rsidRDefault="007B4416" w:rsidP="007B4416"/>
    <w:p w14:paraId="2F91BB72" w14:textId="77777777" w:rsidR="007B4416" w:rsidRPr="007B4416" w:rsidRDefault="007B4416" w:rsidP="007B4416"/>
    <w:p w14:paraId="04D0D8B6" w14:textId="77777777" w:rsidR="007B4416" w:rsidRDefault="007B4416" w:rsidP="007B4416">
      <w:pPr>
        <w:pStyle w:val="Heading3"/>
      </w:pPr>
      <w:bookmarkStart w:id="14" w:name="_Toc114472274"/>
      <w:r>
        <w:t>iLO1</w:t>
      </w:r>
      <w:bookmarkEnd w:id="14"/>
      <w:r>
        <w:t xml:space="preserve"> </w:t>
      </w:r>
    </w:p>
    <w:p w14:paraId="5B167EDB" w14:textId="68CE96CE" w:rsidR="007B4416" w:rsidRDefault="00457443" w:rsidP="007B4416">
      <w:pPr>
        <w:pStyle w:val="Heading4"/>
      </w:pPr>
      <w:r>
        <w:t>1.40</w:t>
      </w:r>
      <w:r w:rsidR="007B4416">
        <w:t xml:space="preserve"> -&gt; 1.48</w:t>
      </w:r>
    </w:p>
    <w:p w14:paraId="090D6F01" w14:textId="21C0B1E7" w:rsidR="007B4416" w:rsidRDefault="007B4416" w:rsidP="00457443">
      <w:r>
        <w:t xml:space="preserve">Kezdete: </w:t>
      </w:r>
      <w:r w:rsidR="00457443">
        <w:t>2023.01.23</w:t>
      </w:r>
    </w:p>
    <w:p w14:paraId="63682BDD" w14:textId="44E76C16" w:rsidR="007B4416" w:rsidRDefault="007B4416" w:rsidP="00457443">
      <w:r>
        <w:t xml:space="preserve">Vége: </w:t>
      </w:r>
      <w:r w:rsidR="00457443">
        <w:t>2023.01.23</w:t>
      </w:r>
    </w:p>
    <w:p w14:paraId="2E67A776" w14:textId="77777777" w:rsidR="007B4416" w:rsidRDefault="007B4416" w:rsidP="007B4416">
      <w:r>
        <w:t>Megjegyzés:</w:t>
      </w:r>
    </w:p>
    <w:p w14:paraId="59901C1A" w14:textId="16747D65" w:rsidR="007B4416" w:rsidRDefault="00457443" w:rsidP="007B4416">
      <w:pPr>
        <w:pStyle w:val="Heading4"/>
      </w:pPr>
      <w:r>
        <w:t>1.48 -&gt; 2.31</w:t>
      </w:r>
    </w:p>
    <w:p w14:paraId="0893012B" w14:textId="4A341B86" w:rsidR="007B4416" w:rsidRDefault="007B4416" w:rsidP="00457443">
      <w:r>
        <w:t xml:space="preserve">Kezdete: </w:t>
      </w:r>
      <w:r w:rsidR="00457443">
        <w:t>2023.01.23</w:t>
      </w:r>
    </w:p>
    <w:p w14:paraId="0AA07B6F" w14:textId="4B70BDCB" w:rsidR="007B4416" w:rsidRDefault="007B4416" w:rsidP="00457443">
      <w:r>
        <w:t xml:space="preserve">Vége: </w:t>
      </w:r>
      <w:r w:rsidR="00457443">
        <w:t>2023.01.23</w:t>
      </w:r>
    </w:p>
    <w:p w14:paraId="49ABF643" w14:textId="77777777" w:rsidR="007B4416" w:rsidRPr="007B4416" w:rsidRDefault="007B4416" w:rsidP="007B4416">
      <w:r>
        <w:t>Megjegyzés:</w:t>
      </w:r>
    </w:p>
    <w:p w14:paraId="6513573B" w14:textId="77777777" w:rsidR="007B4416" w:rsidRPr="007B4416" w:rsidRDefault="007B4416" w:rsidP="007B4416"/>
    <w:p w14:paraId="32066C0B" w14:textId="77777777" w:rsidR="007B4416" w:rsidRPr="007B4416" w:rsidRDefault="007B4416" w:rsidP="007B4416"/>
    <w:p w14:paraId="3B6BB445" w14:textId="77777777" w:rsidR="007B4416" w:rsidRDefault="007B4416" w:rsidP="007B4416">
      <w:pPr>
        <w:pStyle w:val="Heading2"/>
      </w:pPr>
      <w:bookmarkStart w:id="15" w:name="_Toc114472275"/>
      <w:r>
        <w:t>BIOS</w:t>
      </w:r>
      <w:bookmarkEnd w:id="15"/>
    </w:p>
    <w:p w14:paraId="2DEF7F7A" w14:textId="77777777" w:rsidR="00C42C23" w:rsidRDefault="00C42C23" w:rsidP="00C42C23">
      <w:pPr>
        <w:pStyle w:val="Reference"/>
      </w:pPr>
      <w:r w:rsidRPr="00BB4BEE">
        <w:t xml:space="preserve">HUNC4-SYS-DD-00051-01-04 SR2.4 Upgrade </w:t>
      </w:r>
      <w:proofErr w:type="spellStart"/>
      <w:r w:rsidRPr="00BB4BEE">
        <w:t>Procedure</w:t>
      </w:r>
      <w:proofErr w:type="spellEnd"/>
    </w:p>
    <w:p w14:paraId="57FA3EF0" w14:textId="77777777" w:rsidR="00C42C23" w:rsidRPr="00CC0CE2" w:rsidRDefault="00C42C23" w:rsidP="001F77F2">
      <w:pPr>
        <w:pStyle w:val="Par"/>
      </w:pPr>
      <w:r>
        <w:t xml:space="preserve">3.2.2 </w:t>
      </w:r>
      <w:r w:rsidRPr="00C42C23">
        <w:t xml:space="preserve">BIOS </w:t>
      </w:r>
      <w:proofErr w:type="spellStart"/>
      <w:r w:rsidRPr="00C42C23">
        <w:t>Firmware</w:t>
      </w:r>
      <w:proofErr w:type="spellEnd"/>
      <w:r w:rsidRPr="00C42C23">
        <w:t xml:space="preserve"> update</w:t>
      </w:r>
    </w:p>
    <w:p w14:paraId="364D724D" w14:textId="77777777" w:rsidR="005E191B" w:rsidRDefault="005E191B" w:rsidP="00C42C23"/>
    <w:p w14:paraId="5426CA24" w14:textId="77777777" w:rsidR="005E191B" w:rsidRPr="00C42C23" w:rsidRDefault="005E191B" w:rsidP="005E191B">
      <w:pPr>
        <w:pStyle w:val="UpdateMaterial"/>
      </w:pPr>
      <w:r w:rsidRPr="005E191B">
        <w:t>M01_Update\Step_02_ILO_BIOS\2.2_BIOS\</w:t>
      </w:r>
    </w:p>
    <w:p w14:paraId="6F259C92" w14:textId="77777777" w:rsidR="007B4416" w:rsidRDefault="004C07C1" w:rsidP="007B4416">
      <w:pPr>
        <w:pStyle w:val="Heading3"/>
      </w:pPr>
      <w:bookmarkStart w:id="16" w:name="_Toc114472276"/>
      <w:r>
        <w:t>Srv</w:t>
      </w:r>
      <w:r w:rsidR="007B4416">
        <w:t>4</w:t>
      </w:r>
      <w:bookmarkEnd w:id="16"/>
    </w:p>
    <w:p w14:paraId="10F4708C" w14:textId="77777777" w:rsidR="007B4416" w:rsidRDefault="007B4416" w:rsidP="007B4416">
      <w:r>
        <w:t xml:space="preserve">Kezdete: 2022.09.05 </w:t>
      </w:r>
      <w:r w:rsidR="00924EF5" w:rsidRPr="00924EF5">
        <w:rPr>
          <w:color w:val="000000" w:themeColor="text1"/>
        </w:rPr>
        <w:t>09:26</w:t>
      </w:r>
    </w:p>
    <w:p w14:paraId="0C8E66BB" w14:textId="77777777" w:rsidR="007B4416" w:rsidRDefault="007B4416" w:rsidP="007B4416">
      <w:r>
        <w:t xml:space="preserve">Vége: 2022.09.05 </w:t>
      </w:r>
      <w:r w:rsidR="00924EF5" w:rsidRPr="00924EF5">
        <w:rPr>
          <w:color w:val="000000" w:themeColor="text1"/>
        </w:rPr>
        <w:t>09:32</w:t>
      </w:r>
    </w:p>
    <w:p w14:paraId="4E07CC6E" w14:textId="77777777" w:rsidR="007B4416" w:rsidRPr="007B4416" w:rsidRDefault="007B4416" w:rsidP="007B4416">
      <w:r>
        <w:t>Megjegyzés:</w:t>
      </w:r>
      <w:r w:rsidR="004C07C1">
        <w:t xml:space="preserve"> Az </w:t>
      </w:r>
      <w:proofErr w:type="spellStart"/>
      <w:r w:rsidR="004C07C1">
        <w:t>ESXi</w:t>
      </w:r>
      <w:proofErr w:type="spellEnd"/>
      <w:r w:rsidR="004C07C1">
        <w:t xml:space="preserve"> 3,2,</w:t>
      </w:r>
      <w:proofErr w:type="gramStart"/>
      <w:r w:rsidR="004C07C1">
        <w:t>1</w:t>
      </w:r>
      <w:r w:rsidR="00924EF5">
        <w:t xml:space="preserve">  virtuális</w:t>
      </w:r>
      <w:proofErr w:type="gramEnd"/>
      <w:r w:rsidR="00924EF5">
        <w:t xml:space="preserve"> gépek leállítását el lehet kezdeni</w:t>
      </w:r>
    </w:p>
    <w:p w14:paraId="1C3A7027" w14:textId="77777777" w:rsidR="007B4416" w:rsidRDefault="007B4416" w:rsidP="007B4416"/>
    <w:p w14:paraId="08ED59FE" w14:textId="77777777" w:rsidR="007B4416" w:rsidRDefault="004C07C1" w:rsidP="007B4416">
      <w:pPr>
        <w:pStyle w:val="Heading3"/>
      </w:pPr>
      <w:bookmarkStart w:id="17" w:name="_Toc114472277"/>
      <w:r>
        <w:t>Srv</w:t>
      </w:r>
      <w:r w:rsidR="007B4416">
        <w:t>3</w:t>
      </w:r>
      <w:bookmarkEnd w:id="17"/>
    </w:p>
    <w:p w14:paraId="14A2263D" w14:textId="77777777" w:rsidR="007B4416" w:rsidRDefault="007B4416" w:rsidP="007B4416">
      <w:r>
        <w:t xml:space="preserve">Kezdete: 2022.09.05 </w:t>
      </w:r>
      <w:r w:rsidR="00924EF5" w:rsidRPr="00924EF5">
        <w:rPr>
          <w:color w:val="000000" w:themeColor="text1"/>
        </w:rPr>
        <w:t>09:</w:t>
      </w:r>
      <w:r w:rsidR="00A146A1">
        <w:rPr>
          <w:color w:val="000000" w:themeColor="text1"/>
        </w:rPr>
        <w:t>40</w:t>
      </w:r>
    </w:p>
    <w:p w14:paraId="2BA1B825" w14:textId="77777777" w:rsidR="007B4416" w:rsidRDefault="007B4416" w:rsidP="007B4416">
      <w:r>
        <w:t xml:space="preserve">Vége: 2022.09.05 </w:t>
      </w:r>
      <w:r w:rsidR="00A146A1" w:rsidRPr="00D70987">
        <w:rPr>
          <w:color w:val="000000" w:themeColor="text1"/>
        </w:rPr>
        <w:t>09:</w:t>
      </w:r>
      <w:r w:rsidR="00D70987" w:rsidRPr="00D70987">
        <w:rPr>
          <w:color w:val="000000" w:themeColor="text1"/>
        </w:rPr>
        <w:t>53</w:t>
      </w:r>
    </w:p>
    <w:p w14:paraId="76222FF1" w14:textId="77777777" w:rsidR="007B4416" w:rsidRPr="007B4416" w:rsidRDefault="007B4416" w:rsidP="007B4416">
      <w:r>
        <w:t>Megjegyzés:</w:t>
      </w:r>
    </w:p>
    <w:p w14:paraId="18961BDA" w14:textId="77777777" w:rsidR="007B4416" w:rsidRPr="007B4416" w:rsidRDefault="007B4416" w:rsidP="007B4416"/>
    <w:p w14:paraId="51B731DE" w14:textId="77777777" w:rsidR="007B4416" w:rsidRDefault="004C07C1" w:rsidP="007B4416">
      <w:pPr>
        <w:pStyle w:val="Heading3"/>
      </w:pPr>
      <w:bookmarkStart w:id="18" w:name="_Toc114472278"/>
      <w:r>
        <w:lastRenderedPageBreak/>
        <w:t>Srv</w:t>
      </w:r>
      <w:r w:rsidR="007B4416">
        <w:t>2</w:t>
      </w:r>
      <w:bookmarkEnd w:id="18"/>
    </w:p>
    <w:p w14:paraId="7C00E9E9" w14:textId="77777777" w:rsidR="007B4416" w:rsidRDefault="007B4416" w:rsidP="007B4416">
      <w:r>
        <w:t xml:space="preserve">Kezdete: 2022.09.05 </w:t>
      </w:r>
      <w:r w:rsidR="00A146A1" w:rsidRPr="00A146A1">
        <w:rPr>
          <w:color w:val="000000" w:themeColor="text1"/>
        </w:rPr>
        <w:t>09:44</w:t>
      </w:r>
    </w:p>
    <w:p w14:paraId="4A1A8ECC" w14:textId="77777777" w:rsidR="007B4416" w:rsidRDefault="007B4416" w:rsidP="007B4416">
      <w:r>
        <w:t xml:space="preserve">Vége: 2022.09.05 </w:t>
      </w:r>
      <w:r w:rsidR="00A146A1" w:rsidRPr="00D70987">
        <w:rPr>
          <w:color w:val="000000" w:themeColor="text1"/>
        </w:rPr>
        <w:t>09:</w:t>
      </w:r>
      <w:r w:rsidR="00D70987" w:rsidRPr="00D70987">
        <w:rPr>
          <w:color w:val="000000" w:themeColor="text1"/>
        </w:rPr>
        <w:t>53</w:t>
      </w:r>
    </w:p>
    <w:p w14:paraId="77E50B63" w14:textId="77777777" w:rsidR="007B4416" w:rsidRPr="007B4416" w:rsidRDefault="007B4416" w:rsidP="007B4416">
      <w:r>
        <w:t>Megjegyzés:</w:t>
      </w:r>
    </w:p>
    <w:p w14:paraId="28F2C8A8" w14:textId="77777777" w:rsidR="007B4416" w:rsidRPr="007B4416" w:rsidRDefault="007B4416" w:rsidP="007B4416"/>
    <w:p w14:paraId="050899E5" w14:textId="77777777" w:rsidR="007B4416" w:rsidRDefault="004C07C1" w:rsidP="007B4416">
      <w:pPr>
        <w:pStyle w:val="Heading3"/>
      </w:pPr>
      <w:bookmarkStart w:id="19" w:name="_Toc114472279"/>
      <w:r>
        <w:t>Srv</w:t>
      </w:r>
      <w:r w:rsidR="007B4416">
        <w:t>1</w:t>
      </w:r>
      <w:bookmarkEnd w:id="19"/>
    </w:p>
    <w:p w14:paraId="360496E5" w14:textId="77777777" w:rsidR="007B4416" w:rsidRDefault="007B4416" w:rsidP="007B4416">
      <w:r>
        <w:t xml:space="preserve">Kezdete: 2022.09.05 </w:t>
      </w:r>
      <w:r w:rsidR="00D70987" w:rsidRPr="00D70987">
        <w:rPr>
          <w:color w:val="000000" w:themeColor="text1"/>
        </w:rPr>
        <w:t>09:45</w:t>
      </w:r>
    </w:p>
    <w:p w14:paraId="691DAB93" w14:textId="77777777" w:rsidR="007B4416" w:rsidRDefault="007B4416" w:rsidP="007B4416">
      <w:r>
        <w:t xml:space="preserve">Vége: 2022.09.05 </w:t>
      </w:r>
      <w:r w:rsidR="00D70987" w:rsidRPr="00D70987">
        <w:rPr>
          <w:color w:val="000000" w:themeColor="text1"/>
        </w:rPr>
        <w:t>09:47</w:t>
      </w:r>
    </w:p>
    <w:p w14:paraId="324C252F" w14:textId="77777777" w:rsidR="007B4416" w:rsidRPr="007B4416" w:rsidRDefault="007B4416" w:rsidP="007B4416">
      <w:r>
        <w:t>Megjegyzés:</w:t>
      </w:r>
    </w:p>
    <w:p w14:paraId="2E3B3C70" w14:textId="77777777" w:rsidR="007B4416" w:rsidRPr="007B4416" w:rsidRDefault="007B4416" w:rsidP="007B4416"/>
    <w:p w14:paraId="318A6FA7" w14:textId="77777777" w:rsidR="00855AF2" w:rsidRPr="007B4416" w:rsidRDefault="00855AF2" w:rsidP="00F004A0">
      <w:pPr>
        <w:pStyle w:val="Heading1"/>
      </w:pPr>
      <w:bookmarkStart w:id="20" w:name="_Toc114472280"/>
      <w:proofErr w:type="spellStart"/>
      <w:r>
        <w:t>VMWare</w:t>
      </w:r>
      <w:bookmarkEnd w:id="20"/>
      <w:proofErr w:type="spellEnd"/>
    </w:p>
    <w:p w14:paraId="26EA20C7" w14:textId="77777777" w:rsidR="00AF0A39" w:rsidRDefault="00C42C23" w:rsidP="00C42C23">
      <w:pPr>
        <w:pStyle w:val="Reference"/>
      </w:pPr>
      <w:r w:rsidRPr="00C42C23">
        <w:t xml:space="preserve">HUNC4-ADSEC-USR-00016-01-03-EN - Upgrade </w:t>
      </w:r>
      <w:proofErr w:type="spellStart"/>
      <w:r w:rsidRPr="00C42C23">
        <w:t>vSphere</w:t>
      </w:r>
      <w:proofErr w:type="spellEnd"/>
      <w:r w:rsidRPr="00C42C23">
        <w:t xml:space="preserve"> 6.5 </w:t>
      </w:r>
      <w:proofErr w:type="spellStart"/>
      <w:r w:rsidRPr="00C42C23">
        <w:t>to</w:t>
      </w:r>
      <w:proofErr w:type="spellEnd"/>
      <w:r w:rsidRPr="00C42C23">
        <w:t xml:space="preserve"> 7</w:t>
      </w:r>
    </w:p>
    <w:p w14:paraId="7EF8343A" w14:textId="77777777" w:rsidR="00C42C23" w:rsidRDefault="00C42C23" w:rsidP="004C5696"/>
    <w:p w14:paraId="12F88F48" w14:textId="77777777" w:rsidR="00AF0A39" w:rsidRDefault="00AF0A39" w:rsidP="00DC25AD">
      <w:pPr>
        <w:pStyle w:val="Heading2"/>
        <w:numPr>
          <w:ilvl w:val="1"/>
          <w:numId w:val="10"/>
        </w:numPr>
      </w:pPr>
      <w:bookmarkStart w:id="21" w:name="_Toc114472281"/>
      <w:r>
        <w:t>Jelszó beállítás</w:t>
      </w:r>
      <w:bookmarkEnd w:id="21"/>
    </w:p>
    <w:p w14:paraId="649D7A85" w14:textId="77777777" w:rsidR="004C5696" w:rsidRDefault="00AF0A39" w:rsidP="004C5696">
      <w:r>
        <w:t>Kezdete: 2022.09.05 10:10</w:t>
      </w:r>
    </w:p>
    <w:p w14:paraId="08723775" w14:textId="77777777" w:rsidR="004C5696" w:rsidRDefault="00AF0A39" w:rsidP="004C5696">
      <w:r>
        <w:t>Vége: 2022.09.05 10:20</w:t>
      </w:r>
    </w:p>
    <w:p w14:paraId="20C62FA4" w14:textId="77777777" w:rsidR="008605EF" w:rsidRDefault="004C5696" w:rsidP="007B4416">
      <w:r>
        <w:t>Megjegyzés:</w:t>
      </w:r>
    </w:p>
    <w:p w14:paraId="6E1E5987" w14:textId="77777777" w:rsidR="00AF0A39" w:rsidRDefault="00AF0A39" w:rsidP="007B4416"/>
    <w:p w14:paraId="1D5D7DAA" w14:textId="77777777" w:rsidR="00DC25AD" w:rsidRDefault="00DC25AD" w:rsidP="00DC25AD">
      <w:pPr>
        <w:pStyle w:val="Heading2"/>
      </w:pPr>
      <w:bookmarkStart w:id="22" w:name="_Toc114472282"/>
      <w:r>
        <w:t>Backup</w:t>
      </w:r>
      <w:bookmarkEnd w:id="22"/>
    </w:p>
    <w:p w14:paraId="26AAB2B5" w14:textId="77777777" w:rsidR="00C42C23" w:rsidRDefault="00C42C23" w:rsidP="00C42C23">
      <w:pPr>
        <w:pStyle w:val="Reference"/>
      </w:pPr>
      <w:r w:rsidRPr="00C42C23">
        <w:t xml:space="preserve">HUNC4-ADSEC-USR-00016-01-03-EN - Upgrade </w:t>
      </w:r>
      <w:proofErr w:type="spellStart"/>
      <w:r w:rsidRPr="00C42C23">
        <w:t>vSphere</w:t>
      </w:r>
      <w:proofErr w:type="spellEnd"/>
      <w:r w:rsidRPr="00C42C23">
        <w:t xml:space="preserve"> 6.5 </w:t>
      </w:r>
      <w:proofErr w:type="spellStart"/>
      <w:r w:rsidRPr="00C42C23">
        <w:t>to</w:t>
      </w:r>
      <w:proofErr w:type="spellEnd"/>
      <w:r w:rsidRPr="00C42C23">
        <w:t xml:space="preserve"> 7</w:t>
      </w:r>
    </w:p>
    <w:p w14:paraId="7D969C52" w14:textId="77777777" w:rsidR="00C42C23" w:rsidRPr="00C42C23" w:rsidRDefault="00C42C23" w:rsidP="001F77F2">
      <w:pPr>
        <w:pStyle w:val="Par"/>
      </w:pPr>
      <w:r>
        <w:t xml:space="preserve">3.1 </w:t>
      </w:r>
      <w:proofErr w:type="spellStart"/>
      <w:r w:rsidRPr="00C42C23">
        <w:t>vCenter</w:t>
      </w:r>
      <w:proofErr w:type="spellEnd"/>
      <w:r w:rsidRPr="00C42C23">
        <w:t xml:space="preserve"> </w:t>
      </w:r>
      <w:proofErr w:type="gramStart"/>
      <w:r w:rsidRPr="00C42C23">
        <w:t>Server backup</w:t>
      </w:r>
      <w:proofErr w:type="gramEnd"/>
    </w:p>
    <w:p w14:paraId="15F7FC70" w14:textId="77777777" w:rsidR="00AF0A39" w:rsidRDefault="00AF0A39" w:rsidP="00AF0A39">
      <w:r>
        <w:t>Kezdete: 2022.09.05 10</w:t>
      </w:r>
      <w:r w:rsidR="00DC25AD">
        <w:t>:20</w:t>
      </w:r>
    </w:p>
    <w:p w14:paraId="659C17E5" w14:textId="77777777" w:rsidR="00AF0A39" w:rsidRDefault="00AF0A39" w:rsidP="00AF0A39">
      <w:r>
        <w:t>Vége: 2022.09.05 10:</w:t>
      </w:r>
      <w:r w:rsidR="00DC25AD">
        <w:t>27</w:t>
      </w:r>
    </w:p>
    <w:p w14:paraId="304DA9C6" w14:textId="77777777" w:rsidR="00AF0A39" w:rsidRDefault="00AF0A39" w:rsidP="00AF0A39">
      <w:r>
        <w:t>Megjegyzés:</w:t>
      </w:r>
    </w:p>
    <w:p w14:paraId="2E76D4E4" w14:textId="77777777" w:rsidR="00AF0A39" w:rsidRDefault="00AF0A39" w:rsidP="007B4416"/>
    <w:p w14:paraId="1FD1FF01" w14:textId="77777777" w:rsidR="00DC25AD" w:rsidRDefault="00734097" w:rsidP="00DC25AD">
      <w:pPr>
        <w:pStyle w:val="Heading2"/>
      </w:pPr>
      <w:bookmarkStart w:id="23" w:name="_Toc114472283"/>
      <w:proofErr w:type="spellStart"/>
      <w:r>
        <w:t>vC</w:t>
      </w:r>
      <w:r w:rsidR="00DC25AD">
        <w:t>enter</w:t>
      </w:r>
      <w:proofErr w:type="spellEnd"/>
      <w:r w:rsidR="00DC25AD">
        <w:t xml:space="preserve"> upgrade</w:t>
      </w:r>
      <w:r w:rsidR="00B751DE">
        <w:t xml:space="preserve"> 1</w:t>
      </w:r>
      <w:bookmarkEnd w:id="23"/>
    </w:p>
    <w:p w14:paraId="56308A7A" w14:textId="77777777" w:rsidR="00C42C23" w:rsidRDefault="00C42C23" w:rsidP="00C42C23">
      <w:pPr>
        <w:pStyle w:val="Reference"/>
      </w:pPr>
      <w:r w:rsidRPr="00C42C23">
        <w:t xml:space="preserve">HUNC4-ADSEC-USR-00016-01-03-EN - Upgrade </w:t>
      </w:r>
      <w:proofErr w:type="spellStart"/>
      <w:r w:rsidRPr="00C42C23">
        <w:t>vSphere</w:t>
      </w:r>
      <w:proofErr w:type="spellEnd"/>
      <w:r w:rsidRPr="00C42C23">
        <w:t xml:space="preserve"> 6.5 </w:t>
      </w:r>
      <w:proofErr w:type="spellStart"/>
      <w:r w:rsidRPr="00C42C23">
        <w:t>to</w:t>
      </w:r>
      <w:proofErr w:type="spellEnd"/>
      <w:r w:rsidRPr="00C42C23">
        <w:t xml:space="preserve"> 7</w:t>
      </w:r>
    </w:p>
    <w:p w14:paraId="1F3D3E3E" w14:textId="77777777" w:rsidR="00C42C23" w:rsidRPr="00C42C23" w:rsidRDefault="00C42C23" w:rsidP="001F77F2">
      <w:pPr>
        <w:pStyle w:val="Par"/>
      </w:pPr>
      <w:r>
        <w:t xml:space="preserve">3.2 </w:t>
      </w:r>
      <w:proofErr w:type="spellStart"/>
      <w:r w:rsidRPr="00C42C23">
        <w:t>vCenter</w:t>
      </w:r>
      <w:proofErr w:type="spellEnd"/>
      <w:r w:rsidRPr="00C42C23">
        <w:t xml:space="preserve"> Server Upgrade - </w:t>
      </w:r>
      <w:proofErr w:type="spellStart"/>
      <w:r w:rsidRPr="00C42C23">
        <w:t>Stage</w:t>
      </w:r>
      <w:proofErr w:type="spellEnd"/>
      <w:r w:rsidRPr="00C42C23">
        <w:t xml:space="preserve"> 1</w:t>
      </w:r>
    </w:p>
    <w:p w14:paraId="0B8994C9" w14:textId="77777777" w:rsidR="00C42C23" w:rsidRDefault="00C42C23" w:rsidP="00C42C23"/>
    <w:p w14:paraId="381DA8B4" w14:textId="77777777" w:rsidR="00067665" w:rsidRPr="00C42C23" w:rsidRDefault="00067665" w:rsidP="00067665">
      <w:pPr>
        <w:pStyle w:val="UpdateMaterial"/>
      </w:pPr>
      <w:r w:rsidRPr="00067665">
        <w:t>M01_Update\Step_03_VMWARE\3.3_vCenter upgrade 1\</w:t>
      </w:r>
    </w:p>
    <w:p w14:paraId="64DDD861" w14:textId="77777777" w:rsidR="00DC25AD" w:rsidRDefault="00DC25AD" w:rsidP="00DC25AD">
      <w:r>
        <w:t>Kezdete: 2022.09.05 10:28</w:t>
      </w:r>
    </w:p>
    <w:p w14:paraId="2DC2FD05" w14:textId="77777777" w:rsidR="00DC25AD" w:rsidRDefault="00DC25AD" w:rsidP="00DC25AD">
      <w:r>
        <w:lastRenderedPageBreak/>
        <w:t>Vége: 2022.09.05 10:</w:t>
      </w:r>
      <w:r w:rsidR="00734097">
        <w:t>48</w:t>
      </w:r>
    </w:p>
    <w:p w14:paraId="2C71855B" w14:textId="77777777" w:rsidR="00DC25AD" w:rsidRDefault="00DC25AD" w:rsidP="00DC25AD">
      <w:r>
        <w:t>Megjegyzés:</w:t>
      </w:r>
    </w:p>
    <w:p w14:paraId="1A15B40D" w14:textId="77777777" w:rsidR="00734097" w:rsidRDefault="00734097" w:rsidP="00DC25AD"/>
    <w:p w14:paraId="4DA90ED8" w14:textId="77777777" w:rsidR="00734097" w:rsidRDefault="00734097" w:rsidP="00734097">
      <w:pPr>
        <w:pStyle w:val="Heading2"/>
      </w:pPr>
      <w:bookmarkStart w:id="24" w:name="_Toc114472284"/>
      <w:proofErr w:type="spellStart"/>
      <w:r>
        <w:t>vCenter</w:t>
      </w:r>
      <w:proofErr w:type="spellEnd"/>
      <w:r>
        <w:t xml:space="preserve"> upgrade 2</w:t>
      </w:r>
      <w:bookmarkEnd w:id="24"/>
    </w:p>
    <w:p w14:paraId="69AB502E" w14:textId="77777777" w:rsidR="00C42C23" w:rsidRDefault="00C42C23" w:rsidP="00C42C23">
      <w:pPr>
        <w:pStyle w:val="Reference"/>
      </w:pPr>
      <w:r w:rsidRPr="00C42C23">
        <w:t xml:space="preserve">HUNC4-ADSEC-USR-00016-01-03-EN - Upgrade </w:t>
      </w:r>
      <w:proofErr w:type="spellStart"/>
      <w:r w:rsidRPr="00C42C23">
        <w:t>vSphere</w:t>
      </w:r>
      <w:proofErr w:type="spellEnd"/>
      <w:r w:rsidRPr="00C42C23">
        <w:t xml:space="preserve"> 6.5 </w:t>
      </w:r>
      <w:proofErr w:type="spellStart"/>
      <w:r w:rsidRPr="00C42C23">
        <w:t>to</w:t>
      </w:r>
      <w:proofErr w:type="spellEnd"/>
      <w:r w:rsidRPr="00C42C23">
        <w:t xml:space="preserve"> 7</w:t>
      </w:r>
    </w:p>
    <w:p w14:paraId="6C2FDB23" w14:textId="77777777" w:rsidR="00C42C23" w:rsidRPr="00C42C23" w:rsidRDefault="00C42C23" w:rsidP="001F77F2">
      <w:pPr>
        <w:pStyle w:val="Par"/>
      </w:pPr>
      <w:r>
        <w:t xml:space="preserve">3.3 </w:t>
      </w:r>
      <w:proofErr w:type="spellStart"/>
      <w:r w:rsidRPr="00C42C23">
        <w:t>vCenter</w:t>
      </w:r>
      <w:proofErr w:type="spellEnd"/>
      <w:r w:rsidRPr="00C42C23">
        <w:t xml:space="preserve"> Server Upgrade - </w:t>
      </w:r>
      <w:proofErr w:type="spellStart"/>
      <w:r w:rsidRPr="00C42C23">
        <w:t>Stage</w:t>
      </w:r>
      <w:proofErr w:type="spellEnd"/>
      <w:r w:rsidRPr="00C42C23">
        <w:t xml:space="preserve"> </w:t>
      </w:r>
      <w:r>
        <w:t>2</w:t>
      </w:r>
    </w:p>
    <w:p w14:paraId="02F6B32C" w14:textId="77777777" w:rsidR="00C42C23" w:rsidRPr="00C42C23" w:rsidRDefault="00C42C23" w:rsidP="00C42C23"/>
    <w:p w14:paraId="4D44505D" w14:textId="77777777" w:rsidR="00734097" w:rsidRDefault="005D03FF" w:rsidP="00734097">
      <w:r>
        <w:t>Kezdete: 2022.09.05 12:34</w:t>
      </w:r>
    </w:p>
    <w:p w14:paraId="50CBCE29" w14:textId="77777777" w:rsidR="00734097" w:rsidRDefault="005D03FF" w:rsidP="00734097">
      <w:r>
        <w:t>Vége: 2022.09.05 1</w:t>
      </w:r>
      <w:r w:rsidR="00A34411">
        <w:t>3:08</w:t>
      </w:r>
    </w:p>
    <w:p w14:paraId="35B0EB96" w14:textId="77777777" w:rsidR="003358DE" w:rsidRDefault="00734097" w:rsidP="00734097">
      <w:r>
        <w:t>Megjegyzés:</w:t>
      </w:r>
      <w:r w:rsidR="005D03FF">
        <w:t xml:space="preserve"> </w:t>
      </w:r>
    </w:p>
    <w:p w14:paraId="5F4ABA86" w14:textId="77777777" w:rsidR="00734097" w:rsidRDefault="005D03FF" w:rsidP="003358DE">
      <w:pPr>
        <w:pStyle w:val="ListParagraph"/>
        <w:numPr>
          <w:ilvl w:val="0"/>
          <w:numId w:val="28"/>
        </w:numPr>
      </w:pPr>
      <w:proofErr w:type="spellStart"/>
      <w:r>
        <w:t>Snapshot</w:t>
      </w:r>
      <w:proofErr w:type="spellEnd"/>
      <w:r>
        <w:t xml:space="preserve"> készítés a vwvc1-ről</w:t>
      </w:r>
    </w:p>
    <w:p w14:paraId="50E28922" w14:textId="77777777" w:rsidR="00A34411" w:rsidRDefault="00A34411" w:rsidP="003358DE">
      <w:pPr>
        <w:pStyle w:val="ListParagraph"/>
        <w:numPr>
          <w:ilvl w:val="0"/>
          <w:numId w:val="28"/>
        </w:numPr>
      </w:pPr>
      <w:proofErr w:type="spellStart"/>
      <w:r>
        <w:t>vCenter</w:t>
      </w:r>
      <w:proofErr w:type="spellEnd"/>
      <w:r>
        <w:t xml:space="preserve"> dokumentációban a 35-ös és a 36-os kép fel van cserélve</w:t>
      </w:r>
    </w:p>
    <w:p w14:paraId="1DB3D11E" w14:textId="77777777" w:rsidR="00A34411" w:rsidRDefault="00A34411" w:rsidP="00734097"/>
    <w:p w14:paraId="166A37BB" w14:textId="77777777" w:rsidR="00A34411" w:rsidRDefault="00A34411" w:rsidP="00A34411">
      <w:pPr>
        <w:pStyle w:val="Heading2"/>
      </w:pPr>
      <w:bookmarkStart w:id="25" w:name="_Toc114472285"/>
      <w:proofErr w:type="spellStart"/>
      <w:r>
        <w:t>ESXi</w:t>
      </w:r>
      <w:bookmarkEnd w:id="25"/>
      <w:proofErr w:type="spellEnd"/>
    </w:p>
    <w:p w14:paraId="03E8AD85" w14:textId="77777777" w:rsidR="00C42C23" w:rsidRDefault="00C42C23" w:rsidP="00C42C23">
      <w:pPr>
        <w:pStyle w:val="Reference"/>
      </w:pPr>
      <w:r w:rsidRPr="00C42C23">
        <w:t xml:space="preserve">HUNC4-ADSEC-USR-00016-01-03-EN - Upgrade </w:t>
      </w:r>
      <w:proofErr w:type="spellStart"/>
      <w:r w:rsidRPr="00C42C23">
        <w:t>vSphere</w:t>
      </w:r>
      <w:proofErr w:type="spellEnd"/>
      <w:r w:rsidRPr="00C42C23">
        <w:t xml:space="preserve"> 6.5 </w:t>
      </w:r>
      <w:proofErr w:type="spellStart"/>
      <w:r w:rsidRPr="00C42C23">
        <w:t>to</w:t>
      </w:r>
      <w:proofErr w:type="spellEnd"/>
      <w:r w:rsidRPr="00C42C23">
        <w:t xml:space="preserve"> 7</w:t>
      </w:r>
    </w:p>
    <w:p w14:paraId="10557DB8" w14:textId="77777777" w:rsidR="007D6C08" w:rsidRDefault="00C42C23" w:rsidP="001F77F2">
      <w:pPr>
        <w:pStyle w:val="Par"/>
      </w:pPr>
      <w:r>
        <w:t xml:space="preserve">4 </w:t>
      </w:r>
      <w:r w:rsidRPr="00C42C23">
        <w:t>ESXI HOST</w:t>
      </w:r>
    </w:p>
    <w:p w14:paraId="3AC4AA60" w14:textId="77777777" w:rsidR="00067665" w:rsidRDefault="00067665" w:rsidP="00067665"/>
    <w:p w14:paraId="25C8F700" w14:textId="77777777" w:rsidR="00067665" w:rsidRDefault="00067665" w:rsidP="00067665">
      <w:pPr>
        <w:pStyle w:val="UpdateMaterial"/>
      </w:pPr>
      <w:r w:rsidRPr="00067665">
        <w:t>M01_Update\Step_03_VMWARE\3.5_ESXi\</w:t>
      </w:r>
    </w:p>
    <w:p w14:paraId="29B87179" w14:textId="77777777" w:rsidR="007D6C08" w:rsidRPr="007D6C08" w:rsidRDefault="007D6C08" w:rsidP="007D6C08">
      <w:pPr>
        <w:pStyle w:val="Heading3"/>
      </w:pPr>
      <w:bookmarkStart w:id="26" w:name="_Toc114472286"/>
      <w:r>
        <w:t>ESXI3</w:t>
      </w:r>
      <w:bookmarkEnd w:id="26"/>
    </w:p>
    <w:p w14:paraId="23E60AD2" w14:textId="77777777" w:rsidR="00A34411" w:rsidRDefault="00A34411" w:rsidP="00A34411">
      <w:r>
        <w:t>Kezdete: 2022.09.05 13:08</w:t>
      </w:r>
    </w:p>
    <w:p w14:paraId="4B39E84A" w14:textId="77777777" w:rsidR="00A34411" w:rsidRDefault="007D6C08" w:rsidP="00A34411">
      <w:r>
        <w:t>Vége: 2022.09.05 1</w:t>
      </w:r>
      <w:r w:rsidR="00320AF4">
        <w:t>3:51</w:t>
      </w:r>
    </w:p>
    <w:p w14:paraId="07913C19" w14:textId="77777777" w:rsidR="00A34411" w:rsidRDefault="00A34411" w:rsidP="00A34411">
      <w:r>
        <w:t>Megjegyzés:</w:t>
      </w:r>
      <w:r w:rsidR="00BE5BE9">
        <w:t xml:space="preserve"> Ne használjunk</w:t>
      </w:r>
      <w:r w:rsidR="005E283B">
        <w:t xml:space="preserve"> egeret és </w:t>
      </w:r>
      <w:proofErr w:type="spellStart"/>
      <w:r w:rsidR="005E283B">
        <w:t>numpadot</w:t>
      </w:r>
      <w:proofErr w:type="spellEnd"/>
      <w:r w:rsidR="005E283B">
        <w:t>, valamint US</w:t>
      </w:r>
      <w:r w:rsidR="00BE5BE9">
        <w:t xml:space="preserve"> </w:t>
      </w:r>
      <w:r w:rsidR="003358DE">
        <w:t>E</w:t>
      </w:r>
      <w:r w:rsidR="00BE5BE9">
        <w:t>nglish lesz a billentyűzet.</w:t>
      </w:r>
    </w:p>
    <w:p w14:paraId="69BB3D0F" w14:textId="77777777" w:rsidR="0041761F" w:rsidRDefault="0041761F" w:rsidP="00A34411">
      <w:r>
        <w:t>Az upgrade status bar kb. 5 perc múlva indul el.</w:t>
      </w:r>
    </w:p>
    <w:p w14:paraId="4F224835" w14:textId="77777777" w:rsidR="007D6C08" w:rsidRDefault="007D6C08" w:rsidP="00A34411"/>
    <w:p w14:paraId="7138F856" w14:textId="77777777" w:rsidR="007D6C08" w:rsidRDefault="007D6C08" w:rsidP="007D6C08">
      <w:pPr>
        <w:pStyle w:val="Heading3"/>
      </w:pPr>
      <w:bookmarkStart w:id="27" w:name="_Toc114472287"/>
      <w:r>
        <w:t>ESXi2</w:t>
      </w:r>
      <w:bookmarkEnd w:id="27"/>
    </w:p>
    <w:p w14:paraId="319BE857" w14:textId="77777777" w:rsidR="007D6C08" w:rsidRDefault="005C7C85" w:rsidP="007D6C08">
      <w:r>
        <w:t>Kezdete: 2022.09.05 1</w:t>
      </w:r>
      <w:r w:rsidR="00FB4007">
        <w:t>3:52</w:t>
      </w:r>
    </w:p>
    <w:p w14:paraId="452D1710" w14:textId="77777777" w:rsidR="007D6C08" w:rsidRDefault="005C7C85" w:rsidP="007D6C08">
      <w:r>
        <w:t>Vége: 2022.09.05 1</w:t>
      </w:r>
      <w:r w:rsidR="005E283B">
        <w:t>4:18</w:t>
      </w:r>
    </w:p>
    <w:p w14:paraId="6DDAA943" w14:textId="77777777" w:rsidR="007D6C08" w:rsidRDefault="007D6C08" w:rsidP="007D6C08">
      <w:r>
        <w:t>Megjegyzés:</w:t>
      </w:r>
    </w:p>
    <w:p w14:paraId="789C511E" w14:textId="77777777" w:rsidR="007D6C08" w:rsidRDefault="007D6C08" w:rsidP="00A34411"/>
    <w:p w14:paraId="1FE0EDC0" w14:textId="77777777" w:rsidR="007D6C08" w:rsidRDefault="007D6C08" w:rsidP="007D6C08">
      <w:pPr>
        <w:pStyle w:val="Heading3"/>
      </w:pPr>
      <w:bookmarkStart w:id="28" w:name="_Toc114472288"/>
      <w:r>
        <w:t>ESXi1</w:t>
      </w:r>
      <w:bookmarkEnd w:id="28"/>
    </w:p>
    <w:p w14:paraId="130DB05A" w14:textId="77777777" w:rsidR="007D6C08" w:rsidRDefault="005E283B" w:rsidP="007D6C08">
      <w:r>
        <w:t>Kezdete: 2022.09.05 14:18</w:t>
      </w:r>
    </w:p>
    <w:p w14:paraId="0F3318C2" w14:textId="77777777" w:rsidR="007D6C08" w:rsidRDefault="005E283B" w:rsidP="007D6C08">
      <w:r>
        <w:t>Vége: 2022.09.05 1</w:t>
      </w:r>
      <w:r w:rsidR="00955270">
        <w:t>4:45</w:t>
      </w:r>
    </w:p>
    <w:p w14:paraId="36497676" w14:textId="77777777" w:rsidR="007D6C08" w:rsidRDefault="007D6C08" w:rsidP="007D6C08">
      <w:r>
        <w:lastRenderedPageBreak/>
        <w:t>Megjegyzés:</w:t>
      </w:r>
    </w:p>
    <w:p w14:paraId="3B52583F" w14:textId="77777777" w:rsidR="00955270" w:rsidRDefault="00955270" w:rsidP="007D6C08"/>
    <w:p w14:paraId="61103862" w14:textId="77777777" w:rsidR="00955270" w:rsidRDefault="00955270" w:rsidP="00955270">
      <w:pPr>
        <w:pStyle w:val="Heading3"/>
      </w:pPr>
      <w:bookmarkStart w:id="29" w:name="_Toc114472289"/>
      <w:r>
        <w:t>Config</w:t>
      </w:r>
      <w:bookmarkEnd w:id="29"/>
    </w:p>
    <w:p w14:paraId="464FFD17" w14:textId="77777777" w:rsidR="004C4BE5" w:rsidRDefault="004C4BE5" w:rsidP="004C4BE5">
      <w:pPr>
        <w:pStyle w:val="Reference"/>
      </w:pPr>
      <w:r w:rsidRPr="00C42C23">
        <w:t xml:space="preserve">HUNC4-ADSEC-USR-00016-01-03-EN - Upgrade </w:t>
      </w:r>
      <w:proofErr w:type="spellStart"/>
      <w:r w:rsidRPr="00C42C23">
        <w:t>vSphere</w:t>
      </w:r>
      <w:proofErr w:type="spellEnd"/>
      <w:r w:rsidRPr="00C42C23">
        <w:t xml:space="preserve"> 6.5 </w:t>
      </w:r>
      <w:proofErr w:type="spellStart"/>
      <w:r w:rsidRPr="00C42C23">
        <w:t>to</w:t>
      </w:r>
      <w:proofErr w:type="spellEnd"/>
      <w:r w:rsidRPr="00C42C23">
        <w:t xml:space="preserve"> 7</w:t>
      </w:r>
    </w:p>
    <w:p w14:paraId="05AD2E01" w14:textId="77777777" w:rsidR="004C4BE5" w:rsidRDefault="004C4BE5" w:rsidP="001F77F2">
      <w:pPr>
        <w:pStyle w:val="Par"/>
      </w:pPr>
      <w:r w:rsidRPr="004C4BE5">
        <w:t xml:space="preserve">5 </w:t>
      </w:r>
      <w:proofErr w:type="spellStart"/>
      <w:r w:rsidRPr="004C4BE5">
        <w:t>Configuration</w:t>
      </w:r>
      <w:proofErr w:type="spellEnd"/>
      <w:r w:rsidRPr="004C4BE5">
        <w:t xml:space="preserve"> </w:t>
      </w:r>
      <w:proofErr w:type="spellStart"/>
      <w:r w:rsidRPr="004C4BE5">
        <w:t>after</w:t>
      </w:r>
      <w:proofErr w:type="spellEnd"/>
      <w:r w:rsidRPr="004C4BE5">
        <w:t xml:space="preserve"> </w:t>
      </w:r>
      <w:proofErr w:type="spellStart"/>
      <w:r w:rsidRPr="004C4BE5">
        <w:t>vSphere</w:t>
      </w:r>
      <w:proofErr w:type="spellEnd"/>
      <w:r w:rsidRPr="004C4BE5">
        <w:t xml:space="preserve"> 7 upgrade</w:t>
      </w:r>
    </w:p>
    <w:p w14:paraId="5FCA9D40" w14:textId="77777777" w:rsidR="004C4BE5" w:rsidRPr="004C4BE5" w:rsidRDefault="004C4BE5" w:rsidP="001F77F2">
      <w:pPr>
        <w:pStyle w:val="Par"/>
      </w:pPr>
      <w:r w:rsidRPr="004C4BE5">
        <w:t xml:space="preserve">5.3 </w:t>
      </w:r>
      <w:proofErr w:type="spellStart"/>
      <w:r w:rsidRPr="004C4BE5">
        <w:t>Configure</w:t>
      </w:r>
      <w:proofErr w:type="spellEnd"/>
      <w:r w:rsidRPr="004C4BE5">
        <w:t xml:space="preserve"> </w:t>
      </w:r>
      <w:proofErr w:type="spellStart"/>
      <w:r w:rsidRPr="004C4BE5">
        <w:t>Vm</w:t>
      </w:r>
      <w:proofErr w:type="spellEnd"/>
      <w:r w:rsidRPr="004C4BE5">
        <w:t xml:space="preserve"> </w:t>
      </w:r>
      <w:proofErr w:type="spellStart"/>
      <w:r w:rsidRPr="004C4BE5">
        <w:t>autostart</w:t>
      </w:r>
      <w:proofErr w:type="spellEnd"/>
    </w:p>
    <w:p w14:paraId="7AFF85A0" w14:textId="77777777" w:rsidR="00955270" w:rsidRDefault="00955270" w:rsidP="00955270">
      <w:r>
        <w:t>Kezdete: 2022.09.05 14:</w:t>
      </w:r>
      <w:r w:rsidR="000A238C">
        <w:t>55</w:t>
      </w:r>
    </w:p>
    <w:p w14:paraId="37B6421D" w14:textId="77777777" w:rsidR="00955270" w:rsidRDefault="00955270" w:rsidP="00955270">
      <w:r>
        <w:t>Vége: 2022.09.05 1</w:t>
      </w:r>
      <w:r w:rsidR="000A238C">
        <w:t>5:</w:t>
      </w:r>
      <w:r w:rsidR="00061AEC">
        <w:t>17</w:t>
      </w:r>
    </w:p>
    <w:p w14:paraId="66131718" w14:textId="77777777" w:rsidR="00955270" w:rsidRDefault="00955270" w:rsidP="00955270">
      <w:r>
        <w:t>Megjegyzés:</w:t>
      </w:r>
      <w:r w:rsidR="00420CAB">
        <w:t xml:space="preserve"> </w:t>
      </w:r>
      <w:r w:rsidR="002C338C">
        <w:t>Esetleg</w:t>
      </w:r>
      <w:r w:rsidR="00420CAB">
        <w:t xml:space="preserve"> </w:t>
      </w:r>
      <w:proofErr w:type="spellStart"/>
      <w:r w:rsidR="00420CAB">
        <w:t>certification</w:t>
      </w:r>
      <w:proofErr w:type="spellEnd"/>
      <w:r w:rsidR="00420CAB">
        <w:t xml:space="preserve"> megújítás kell</w:t>
      </w:r>
      <w:r w:rsidR="002C338C">
        <w:t xml:space="preserve"> (ha várunk egy kicsit helyreáll és nem kell)</w:t>
      </w:r>
    </w:p>
    <w:p w14:paraId="0569D547" w14:textId="77777777" w:rsidR="00061AEC" w:rsidRDefault="00061AEC" w:rsidP="00955270"/>
    <w:p w14:paraId="4827CB4D" w14:textId="77777777" w:rsidR="00061AEC" w:rsidRDefault="00061AEC" w:rsidP="00067665">
      <w:pPr>
        <w:pStyle w:val="Heading2"/>
      </w:pPr>
      <w:bookmarkStart w:id="30" w:name="_Toc114472290"/>
      <w:proofErr w:type="spellStart"/>
      <w:r>
        <w:t>License</w:t>
      </w:r>
      <w:bookmarkEnd w:id="30"/>
      <w:proofErr w:type="spellEnd"/>
    </w:p>
    <w:p w14:paraId="39AF1FE4" w14:textId="77777777" w:rsidR="004C4BE5" w:rsidRDefault="004C4BE5" w:rsidP="004C4BE5">
      <w:pPr>
        <w:pStyle w:val="Reference"/>
      </w:pPr>
      <w:r w:rsidRPr="00C42C23">
        <w:t xml:space="preserve">HUNC4-ADSEC-USR-00016-01-03-EN - Upgrade </w:t>
      </w:r>
      <w:proofErr w:type="spellStart"/>
      <w:r w:rsidRPr="00C42C23">
        <w:t>vSphere</w:t>
      </w:r>
      <w:proofErr w:type="spellEnd"/>
      <w:r w:rsidRPr="00C42C23">
        <w:t xml:space="preserve"> 6.5 </w:t>
      </w:r>
      <w:proofErr w:type="spellStart"/>
      <w:r w:rsidRPr="00C42C23">
        <w:t>to</w:t>
      </w:r>
      <w:proofErr w:type="spellEnd"/>
      <w:r w:rsidRPr="00C42C23">
        <w:t xml:space="preserve"> 7</w:t>
      </w:r>
    </w:p>
    <w:p w14:paraId="0E673C48" w14:textId="77777777" w:rsidR="004C4BE5" w:rsidRDefault="004C4BE5" w:rsidP="001F77F2">
      <w:pPr>
        <w:pStyle w:val="Par"/>
      </w:pPr>
      <w:r w:rsidRPr="004C4BE5">
        <w:t xml:space="preserve">5.2 </w:t>
      </w:r>
      <w:proofErr w:type="spellStart"/>
      <w:r w:rsidRPr="004C4BE5">
        <w:t>Licenses</w:t>
      </w:r>
      <w:proofErr w:type="spellEnd"/>
      <w:r w:rsidRPr="004C4BE5">
        <w:t xml:space="preserve"> management</w:t>
      </w:r>
    </w:p>
    <w:p w14:paraId="29805074" w14:textId="77777777" w:rsidR="00067665" w:rsidRDefault="00067665" w:rsidP="00067665"/>
    <w:p w14:paraId="3A9B31C1" w14:textId="77777777" w:rsidR="00067665" w:rsidRPr="004C4BE5" w:rsidRDefault="00067665" w:rsidP="00067665">
      <w:pPr>
        <w:pStyle w:val="UpdateMaterial"/>
      </w:pPr>
      <w:r w:rsidRPr="00067665">
        <w:t>M01_Update\Step_03_VMWARE\3.6_vMWARE_Lic\</w:t>
      </w:r>
    </w:p>
    <w:p w14:paraId="6ED09B1E" w14:textId="77777777" w:rsidR="00061AEC" w:rsidRDefault="00061AEC" w:rsidP="00061AEC">
      <w:r>
        <w:t>Kezdete: 2022.09.05 15:</w:t>
      </w:r>
      <w:r w:rsidR="00E227C2">
        <w:t>27</w:t>
      </w:r>
    </w:p>
    <w:p w14:paraId="53DBBE37" w14:textId="77777777" w:rsidR="00061AEC" w:rsidRDefault="00E227C2" w:rsidP="00061AEC">
      <w:r>
        <w:t>Vége: 2022.09.05 15:</w:t>
      </w:r>
      <w:r w:rsidR="00D564D1">
        <w:t>35</w:t>
      </w:r>
    </w:p>
    <w:p w14:paraId="301D289C" w14:textId="77777777" w:rsidR="00061AEC" w:rsidRDefault="00061AEC" w:rsidP="00061AEC">
      <w:r>
        <w:t>Megjegyzés:</w:t>
      </w:r>
    </w:p>
    <w:p w14:paraId="69ABC056" w14:textId="77777777" w:rsidR="00D33BF7" w:rsidRDefault="00D33BF7" w:rsidP="00061AEC"/>
    <w:p w14:paraId="7CFE9102" w14:textId="77777777" w:rsidR="00D33BF7" w:rsidRDefault="00D33BF7" w:rsidP="00067665">
      <w:pPr>
        <w:pStyle w:val="Heading2"/>
      </w:pPr>
      <w:bookmarkStart w:id="31" w:name="_Toc114472291"/>
      <w:proofErr w:type="spellStart"/>
      <w:r>
        <w:t>VMware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upgrade</w:t>
      </w:r>
      <w:bookmarkEnd w:id="31"/>
    </w:p>
    <w:p w14:paraId="4D0DFDE6" w14:textId="77777777" w:rsidR="004C4BE5" w:rsidRDefault="004C4BE5" w:rsidP="004C4BE5">
      <w:pPr>
        <w:pStyle w:val="Reference"/>
      </w:pPr>
      <w:r w:rsidRPr="00C42C23">
        <w:t xml:space="preserve">HUNC4-ADSEC-USR-00016-01-03-EN - Upgrade </w:t>
      </w:r>
      <w:proofErr w:type="spellStart"/>
      <w:r w:rsidRPr="00C42C23">
        <w:t>vSphere</w:t>
      </w:r>
      <w:proofErr w:type="spellEnd"/>
      <w:r w:rsidRPr="00C42C23">
        <w:t xml:space="preserve"> 6.5 </w:t>
      </w:r>
      <w:proofErr w:type="spellStart"/>
      <w:r w:rsidRPr="00C42C23">
        <w:t>to</w:t>
      </w:r>
      <w:proofErr w:type="spellEnd"/>
      <w:r w:rsidRPr="00C42C23">
        <w:t xml:space="preserve"> 7</w:t>
      </w:r>
    </w:p>
    <w:p w14:paraId="2CD24A48" w14:textId="77777777" w:rsidR="00D33BF7" w:rsidRPr="00D33BF7" w:rsidRDefault="004C4BE5" w:rsidP="001F77F2">
      <w:pPr>
        <w:pStyle w:val="Par"/>
      </w:pPr>
      <w:r w:rsidRPr="004C4BE5">
        <w:t xml:space="preserve">6.2 Upgrade </w:t>
      </w:r>
      <w:proofErr w:type="spellStart"/>
      <w:r w:rsidRPr="004C4BE5">
        <w:t>VMware</w:t>
      </w:r>
      <w:proofErr w:type="spellEnd"/>
      <w:r w:rsidRPr="004C4BE5">
        <w:t xml:space="preserve"> </w:t>
      </w:r>
      <w:proofErr w:type="spellStart"/>
      <w:r w:rsidRPr="004C4BE5">
        <w:t>Tools</w:t>
      </w:r>
      <w:proofErr w:type="spellEnd"/>
    </w:p>
    <w:p w14:paraId="1A786AF3" w14:textId="77777777" w:rsidR="00D33BF7" w:rsidRDefault="00D33BF7" w:rsidP="00D33BF7">
      <w:r>
        <w:t>Kezdete: 2022.09.06 08:16</w:t>
      </w:r>
    </w:p>
    <w:p w14:paraId="18ABA7FF" w14:textId="77777777" w:rsidR="00D33BF7" w:rsidRDefault="00D33BF7" w:rsidP="00D33BF7">
      <w:r>
        <w:t xml:space="preserve">Vége: 2022.09.06 </w:t>
      </w:r>
      <w:r w:rsidR="005E074D">
        <w:t>08:51</w:t>
      </w:r>
    </w:p>
    <w:p w14:paraId="0C58B290" w14:textId="77777777" w:rsidR="00D33BF7" w:rsidRDefault="00D33BF7" w:rsidP="00D33BF7">
      <w:r>
        <w:t>Megjegyzés:</w:t>
      </w:r>
      <w:r w:rsidR="000948A3">
        <w:t xml:space="preserve"> Egy </w:t>
      </w:r>
      <w:proofErr w:type="spellStart"/>
      <w:r w:rsidR="000948A3">
        <w:t>remediation</w:t>
      </w:r>
      <w:proofErr w:type="spellEnd"/>
      <w:r w:rsidR="000948A3">
        <w:t xml:space="preserve"> </w:t>
      </w:r>
      <w:proofErr w:type="spellStart"/>
      <w:r w:rsidR="000948A3">
        <w:t>error</w:t>
      </w:r>
      <w:proofErr w:type="spellEnd"/>
      <w:r w:rsidR="000948A3">
        <w:t xml:space="preserve"> hiba volt a </w:t>
      </w:r>
      <w:proofErr w:type="spellStart"/>
      <w:r w:rsidR="000948A3">
        <w:t>V</w:t>
      </w:r>
      <w:r w:rsidR="00FF3495">
        <w:t>centeren</w:t>
      </w:r>
      <w:proofErr w:type="spellEnd"/>
      <w:r w:rsidR="00FF3495">
        <w:t xml:space="preserve"> belül, a RECC</w:t>
      </w:r>
      <w:r w:rsidR="000948A3">
        <w:t xml:space="preserve">1 </w:t>
      </w:r>
      <w:r w:rsidR="00FF3495">
        <w:t xml:space="preserve">és CSD1 </w:t>
      </w:r>
      <w:r w:rsidR="000948A3">
        <w:t>szerveren.</w:t>
      </w:r>
    </w:p>
    <w:p w14:paraId="41C6F862" w14:textId="77777777" w:rsidR="005E074D" w:rsidRDefault="005E074D" w:rsidP="00D33BF7">
      <w:r>
        <w:t xml:space="preserve">A CSD1 és a RECC1-nél ha nem fut le az upgrade, akkor az </w:t>
      </w:r>
      <w:proofErr w:type="spellStart"/>
      <w:r>
        <w:t>ESXi</w:t>
      </w:r>
      <w:proofErr w:type="spellEnd"/>
      <w:r>
        <w:t xml:space="preserve"> felületéről csináljuk az upgradet.</w:t>
      </w:r>
    </w:p>
    <w:p w14:paraId="093398AD" w14:textId="77777777" w:rsidR="00315AF0" w:rsidRDefault="00315AF0" w:rsidP="00D33BF7"/>
    <w:p w14:paraId="1B74ECDB" w14:textId="77777777" w:rsidR="00315AF0" w:rsidRDefault="00315AF0" w:rsidP="00315AF0">
      <w:pPr>
        <w:pStyle w:val="Heading2"/>
      </w:pPr>
      <w:bookmarkStart w:id="32" w:name="_Toc114472292"/>
      <w:r>
        <w:t>VMRC telepítés</w:t>
      </w:r>
      <w:bookmarkEnd w:id="32"/>
    </w:p>
    <w:p w14:paraId="6FAF5663" w14:textId="77777777" w:rsidR="00067665" w:rsidRPr="00067665" w:rsidRDefault="00067665" w:rsidP="00067665">
      <w:pPr>
        <w:pStyle w:val="UpdateMaterial"/>
      </w:pPr>
      <w:r w:rsidRPr="00067665">
        <w:t>M01_Update\Step_03_VMWARE\3.8_VMRC\</w:t>
      </w:r>
    </w:p>
    <w:p w14:paraId="34920316" w14:textId="77777777" w:rsidR="00315AF0" w:rsidRDefault="00315AF0" w:rsidP="00315AF0">
      <w:r>
        <w:t>Kezdete: 2022.09.06 08:51</w:t>
      </w:r>
    </w:p>
    <w:p w14:paraId="608D24DA" w14:textId="77777777" w:rsidR="00315AF0" w:rsidRDefault="00315AF0" w:rsidP="00315AF0">
      <w:r>
        <w:t>Vége: 2022.09.06 09:01</w:t>
      </w:r>
    </w:p>
    <w:p w14:paraId="21CBB270" w14:textId="77777777" w:rsidR="00315AF0" w:rsidRPr="00315AF0" w:rsidRDefault="00315AF0" w:rsidP="00315AF0">
      <w:r>
        <w:lastRenderedPageBreak/>
        <w:t>Megjegyzés:</w:t>
      </w:r>
    </w:p>
    <w:p w14:paraId="1E89341A" w14:textId="77777777" w:rsidR="00061AEC" w:rsidRDefault="00324C41" w:rsidP="00955270">
      <w:r>
        <w:t>Ezt a telepítőt tegyük fel a RECC1-re is (S meghajtó).</w:t>
      </w:r>
    </w:p>
    <w:p w14:paraId="10A092E1" w14:textId="77777777" w:rsidR="00061AEC" w:rsidRDefault="00061AEC" w:rsidP="00955270"/>
    <w:p w14:paraId="7B2F7583" w14:textId="77777777" w:rsidR="00955270" w:rsidRPr="00955270" w:rsidRDefault="00955270" w:rsidP="00955270"/>
    <w:p w14:paraId="66BC1022" w14:textId="77777777" w:rsidR="00DC25AD" w:rsidRDefault="00DC25AD" w:rsidP="007B4416"/>
    <w:p w14:paraId="57C3D7C5" w14:textId="77777777" w:rsidR="008605EF" w:rsidRDefault="008605EF" w:rsidP="00F004A0">
      <w:pPr>
        <w:pStyle w:val="Heading1"/>
      </w:pPr>
      <w:bookmarkStart w:id="33" w:name="_Toc114472293"/>
      <w:r>
        <w:t>UPS</w:t>
      </w:r>
      <w:bookmarkEnd w:id="33"/>
    </w:p>
    <w:p w14:paraId="0F397E3B" w14:textId="77777777" w:rsidR="00F567B8" w:rsidRDefault="00F567B8" w:rsidP="00F567B8">
      <w:pPr>
        <w:pStyle w:val="Reference"/>
      </w:pPr>
      <w:r w:rsidRPr="00BB4BEE">
        <w:t xml:space="preserve">HUNC4-SYS-DD-00051-01-04 SR2.4 Upgrade </w:t>
      </w:r>
      <w:proofErr w:type="spellStart"/>
      <w:r w:rsidRPr="00BB4BEE">
        <w:t>Procedure</w:t>
      </w:r>
      <w:proofErr w:type="spellEnd"/>
    </w:p>
    <w:p w14:paraId="2BAC52DC" w14:textId="77777777" w:rsidR="008605EF" w:rsidRDefault="00F567B8" w:rsidP="001F77F2">
      <w:pPr>
        <w:pStyle w:val="Par"/>
      </w:pPr>
      <w:r w:rsidRPr="00F567B8">
        <w:t xml:space="preserve">5 UPS </w:t>
      </w:r>
      <w:proofErr w:type="spellStart"/>
      <w:r w:rsidRPr="00F567B8">
        <w:t>configuration</w:t>
      </w:r>
      <w:proofErr w:type="spellEnd"/>
      <w:r w:rsidRPr="00F567B8">
        <w:t xml:space="preserve"> </w:t>
      </w:r>
      <w:proofErr w:type="spellStart"/>
      <w:r w:rsidRPr="00F567B8">
        <w:t>procedure</w:t>
      </w:r>
      <w:proofErr w:type="spellEnd"/>
    </w:p>
    <w:p w14:paraId="0CF388F5" w14:textId="77777777" w:rsidR="00FD2177" w:rsidRDefault="00FD2177" w:rsidP="00FD2177"/>
    <w:p w14:paraId="75D9D9F8" w14:textId="77777777" w:rsidR="00FD2177" w:rsidRDefault="00FD2177" w:rsidP="00FD2177">
      <w:pPr>
        <w:pStyle w:val="UpdateMaterial"/>
      </w:pPr>
      <w:r w:rsidRPr="00FD2177">
        <w:t>M01_Update\Step_04_UPS\</w:t>
      </w:r>
    </w:p>
    <w:p w14:paraId="418BFD6C" w14:textId="77777777" w:rsidR="005E074D" w:rsidRDefault="005E074D" w:rsidP="005E074D">
      <w:r>
        <w:t>Kezdete: 2022.09.06 08:52</w:t>
      </w:r>
    </w:p>
    <w:p w14:paraId="3285FBAA" w14:textId="77777777" w:rsidR="005E074D" w:rsidRDefault="005E074D" w:rsidP="005E074D">
      <w:r>
        <w:t>Vége: 2022.09.06 09:</w:t>
      </w:r>
      <w:r w:rsidR="0043184B">
        <w:t>01</w:t>
      </w:r>
    </w:p>
    <w:p w14:paraId="59148405" w14:textId="77777777" w:rsidR="005E074D" w:rsidRDefault="005E074D" w:rsidP="005E074D">
      <w:r>
        <w:t>Megjegyzés:</w:t>
      </w:r>
    </w:p>
    <w:p w14:paraId="031996CD" w14:textId="77777777" w:rsidR="0043184B" w:rsidRDefault="0043184B" w:rsidP="005E074D"/>
    <w:p w14:paraId="07BAE7EE" w14:textId="77777777" w:rsidR="0043184B" w:rsidRDefault="0043184B" w:rsidP="00F004A0">
      <w:pPr>
        <w:pStyle w:val="Heading1"/>
      </w:pPr>
      <w:bookmarkStart w:id="34" w:name="_Toc114472294"/>
      <w:r>
        <w:t>Windows</w:t>
      </w:r>
      <w:r w:rsidR="00505521">
        <w:t xml:space="preserve"> szerverek</w:t>
      </w:r>
      <w:bookmarkEnd w:id="34"/>
    </w:p>
    <w:p w14:paraId="28604472" w14:textId="77777777" w:rsidR="00F567B8" w:rsidRDefault="00F567B8" w:rsidP="00F567B8">
      <w:pPr>
        <w:pStyle w:val="Reference"/>
      </w:pPr>
      <w:r w:rsidRPr="00BB4BEE">
        <w:t xml:space="preserve">HUNC4-SYS-DD-00051-01-04 SR2.4 Upgrade </w:t>
      </w:r>
      <w:proofErr w:type="spellStart"/>
      <w:r w:rsidRPr="00BB4BEE">
        <w:t>Procedure</w:t>
      </w:r>
      <w:proofErr w:type="spellEnd"/>
    </w:p>
    <w:p w14:paraId="102E8F9E" w14:textId="77777777" w:rsidR="00F567B8" w:rsidRDefault="00F567B8" w:rsidP="001F77F2">
      <w:pPr>
        <w:pStyle w:val="Par"/>
      </w:pPr>
      <w:r>
        <w:t>6 Windows</w:t>
      </w:r>
    </w:p>
    <w:p w14:paraId="65484C31" w14:textId="77777777" w:rsidR="00623BDF" w:rsidRDefault="00623BDF" w:rsidP="0043184B"/>
    <w:p w14:paraId="219FE74E" w14:textId="77777777" w:rsidR="00623BDF" w:rsidRDefault="00623BDF" w:rsidP="001E6C8C">
      <w:pPr>
        <w:pStyle w:val="Heading2"/>
        <w:numPr>
          <w:ilvl w:val="1"/>
          <w:numId w:val="12"/>
        </w:numPr>
      </w:pPr>
      <w:bookmarkStart w:id="35" w:name="_Toc114472295"/>
      <w:r>
        <w:t xml:space="preserve">Network </w:t>
      </w:r>
      <w:proofErr w:type="spellStart"/>
      <w:r>
        <w:t>adap</w:t>
      </w:r>
      <w:r w:rsidR="00A65FF9">
        <w:t>ters</w:t>
      </w:r>
      <w:bookmarkEnd w:id="35"/>
      <w:proofErr w:type="spellEnd"/>
    </w:p>
    <w:p w14:paraId="0E7961EC" w14:textId="77777777" w:rsidR="00F567B8" w:rsidRDefault="00F567B8" w:rsidP="00F567B8">
      <w:pPr>
        <w:pStyle w:val="Reference"/>
      </w:pPr>
      <w:r w:rsidRPr="00BB4BEE">
        <w:t xml:space="preserve">HUNC4-SYS-DD-00051-01-04 SR2.4 Upgrade </w:t>
      </w:r>
      <w:proofErr w:type="spellStart"/>
      <w:r w:rsidRPr="00BB4BEE">
        <w:t>Procedure</w:t>
      </w:r>
      <w:proofErr w:type="spellEnd"/>
    </w:p>
    <w:p w14:paraId="61AE5241" w14:textId="77777777" w:rsidR="00F567B8" w:rsidRPr="00F567B8" w:rsidRDefault="00F567B8" w:rsidP="001F77F2">
      <w:pPr>
        <w:pStyle w:val="Par"/>
      </w:pPr>
      <w:r w:rsidRPr="00F567B8">
        <w:t xml:space="preserve">6.1 Network </w:t>
      </w:r>
      <w:proofErr w:type="spellStart"/>
      <w:r w:rsidRPr="00F567B8">
        <w:t>adapters</w:t>
      </w:r>
      <w:proofErr w:type="spellEnd"/>
      <w:r w:rsidRPr="00F567B8">
        <w:t xml:space="preserve"> </w:t>
      </w:r>
      <w:proofErr w:type="spellStart"/>
      <w:r w:rsidRPr="00F567B8">
        <w:t>metrics</w:t>
      </w:r>
      <w:proofErr w:type="spellEnd"/>
      <w:r w:rsidRPr="00F567B8">
        <w:t xml:space="preserve"> </w:t>
      </w:r>
      <w:proofErr w:type="spellStart"/>
      <w:r w:rsidRPr="00F567B8">
        <w:t>value</w:t>
      </w:r>
      <w:proofErr w:type="spellEnd"/>
      <w:r w:rsidRPr="00F567B8">
        <w:t xml:space="preserve"> </w:t>
      </w:r>
      <w:proofErr w:type="spellStart"/>
      <w:r w:rsidRPr="00F567B8">
        <w:t>parameter</w:t>
      </w:r>
      <w:proofErr w:type="spellEnd"/>
      <w:r w:rsidRPr="00F567B8">
        <w:t xml:space="preserve"> update</w:t>
      </w:r>
    </w:p>
    <w:p w14:paraId="7796784D" w14:textId="77777777" w:rsidR="00623BDF" w:rsidRDefault="00623BDF" w:rsidP="00623BDF">
      <w:r>
        <w:t xml:space="preserve">Megjegyzés: </w:t>
      </w:r>
      <w:proofErr w:type="spellStart"/>
      <w:r w:rsidR="00F84121">
        <w:t>Windowsos</w:t>
      </w:r>
      <w:proofErr w:type="spellEnd"/>
      <w:r w:rsidR="00F84121">
        <w:t xml:space="preserve"> </w:t>
      </w:r>
      <w:r w:rsidR="00F567B8">
        <w:t>VM-</w:t>
      </w:r>
      <w:proofErr w:type="spellStart"/>
      <w:r w:rsidR="00F84121">
        <w:t>eken</w:t>
      </w:r>
      <w:proofErr w:type="spellEnd"/>
      <w:r w:rsidR="00F84121">
        <w:t xml:space="preserve"> a </w:t>
      </w:r>
      <w:r w:rsidR="00F84121" w:rsidRPr="00131D89">
        <w:rPr>
          <w:rStyle w:val="CommandChar"/>
        </w:rPr>
        <w:t>C:\</w:t>
      </w:r>
      <w:r w:rsidRPr="00131D89">
        <w:rPr>
          <w:rStyle w:val="CommandChar"/>
        </w:rPr>
        <w:t>tmp</w:t>
      </w:r>
      <w:r>
        <w:t xml:space="preserve"> mappát megosztjuk (</w:t>
      </w:r>
      <w:proofErr w:type="spellStart"/>
      <w:r>
        <w:t>everyone</w:t>
      </w:r>
      <w:proofErr w:type="spellEnd"/>
      <w:r>
        <w:t xml:space="preserve">, </w:t>
      </w:r>
      <w:proofErr w:type="spellStart"/>
      <w:r>
        <w:t>read-write</w:t>
      </w:r>
      <w:proofErr w:type="spellEnd"/>
      <w:r>
        <w:t>)</w:t>
      </w:r>
    </w:p>
    <w:p w14:paraId="6292295E" w14:textId="77777777" w:rsidR="00A65FF9" w:rsidRDefault="00A65FF9" w:rsidP="00623BDF">
      <w:r>
        <w:t>A fájlok másolását nem RDP-</w:t>
      </w:r>
      <w:proofErr w:type="spellStart"/>
      <w:r>
        <w:t>vel</w:t>
      </w:r>
      <w:proofErr w:type="spellEnd"/>
      <w:r>
        <w:t xml:space="preserve">, hanem </w:t>
      </w:r>
      <w:proofErr w:type="spellStart"/>
      <w:r>
        <w:t>windows</w:t>
      </w:r>
      <w:proofErr w:type="spellEnd"/>
      <w:r>
        <w:t xml:space="preserve"> intézővel kell</w:t>
      </w:r>
    </w:p>
    <w:p w14:paraId="1C49DDAF" w14:textId="77777777" w:rsidR="00FF3AAC" w:rsidRDefault="00FF3AAC" w:rsidP="00623BDF"/>
    <w:p w14:paraId="58CA3094" w14:textId="77777777" w:rsidR="00A65FF9" w:rsidRDefault="00A65FF9" w:rsidP="00623BDF"/>
    <w:p w14:paraId="5FB68BD5" w14:textId="77777777" w:rsidR="00623BDF" w:rsidRDefault="00A65FF9" w:rsidP="00A65FF9">
      <w:pPr>
        <w:pStyle w:val="Heading3"/>
      </w:pPr>
      <w:bookmarkStart w:id="36" w:name="_Toc114472296"/>
      <w:r>
        <w:t>Fájlok másolása</w:t>
      </w:r>
      <w:bookmarkEnd w:id="36"/>
    </w:p>
    <w:p w14:paraId="791F640F" w14:textId="77777777" w:rsidR="003410D7" w:rsidRDefault="003410D7" w:rsidP="003410D7">
      <w:pPr>
        <w:pStyle w:val="UpdateMaterial"/>
      </w:pPr>
      <w:r w:rsidRPr="003410D7">
        <w:t>M01_Update\STEP_05_Windows_szerverek\5.1.1_Copy_to_WinSrv_C_tmp\</w:t>
      </w:r>
    </w:p>
    <w:p w14:paraId="444E930D" w14:textId="77777777" w:rsidR="00A65FF9" w:rsidRDefault="00A65FF9" w:rsidP="003410D7">
      <w:r>
        <w:t>Kezdete: 2022.09.06 09:15</w:t>
      </w:r>
    </w:p>
    <w:p w14:paraId="156C4074" w14:textId="77777777" w:rsidR="00A65FF9" w:rsidRDefault="00A65FF9" w:rsidP="00A65FF9">
      <w:r>
        <w:t>Vége: 2022.09.06 09:33</w:t>
      </w:r>
    </w:p>
    <w:p w14:paraId="74F156BD" w14:textId="77777777" w:rsidR="00A65FF9" w:rsidRDefault="00A65FF9" w:rsidP="00A65FF9">
      <w:r>
        <w:t>Megjegyzés:</w:t>
      </w:r>
      <w:r w:rsidR="00F567B8">
        <w:t xml:space="preserve"> update fájlok felmásolása a</w:t>
      </w:r>
      <w:r w:rsidR="00C80EDB">
        <w:t>z egyes</w:t>
      </w:r>
      <w:r w:rsidR="00F567B8">
        <w:t xml:space="preserve"> szerverekre</w:t>
      </w:r>
      <w:r w:rsidR="00C80EDB">
        <w:t xml:space="preserve"> a </w:t>
      </w:r>
      <w:r w:rsidR="00C80EDB" w:rsidRPr="003410D7">
        <w:rPr>
          <w:rStyle w:val="CommandChar"/>
        </w:rPr>
        <w:t>C:\tmp</w:t>
      </w:r>
      <w:r w:rsidR="00C80EDB">
        <w:t xml:space="preserve"> mappába</w:t>
      </w:r>
    </w:p>
    <w:p w14:paraId="69997E21" w14:textId="77777777" w:rsidR="00A65FF9" w:rsidRPr="00A65FF9" w:rsidRDefault="00A65FF9" w:rsidP="00A65FF9"/>
    <w:p w14:paraId="4088A05D" w14:textId="77777777" w:rsidR="00623BDF" w:rsidRDefault="00623BDF" w:rsidP="00623BDF">
      <w:pPr>
        <w:pStyle w:val="Heading3"/>
      </w:pPr>
      <w:bookmarkStart w:id="37" w:name="_Toc114472297"/>
      <w:r>
        <w:t>DCTL1</w:t>
      </w:r>
      <w:r w:rsidR="003410D7">
        <w:t xml:space="preserve"> update</w:t>
      </w:r>
      <w:bookmarkEnd w:id="37"/>
    </w:p>
    <w:p w14:paraId="547CEA99" w14:textId="77777777" w:rsidR="00623BDF" w:rsidRDefault="00623BDF" w:rsidP="00623BDF">
      <w:r>
        <w:t xml:space="preserve">Kezdete: 2022.09.06 </w:t>
      </w:r>
      <w:r w:rsidR="00A24BE9">
        <w:t>09:34</w:t>
      </w:r>
    </w:p>
    <w:p w14:paraId="5740CF1D" w14:textId="77777777" w:rsidR="00623BDF" w:rsidRDefault="00623BDF" w:rsidP="00623BDF">
      <w:r>
        <w:t xml:space="preserve">Vége: 2022.09.06 </w:t>
      </w:r>
      <w:r w:rsidR="00FF3AAC">
        <w:t>10:</w:t>
      </w:r>
      <w:r w:rsidR="002E7EEA">
        <w:t>15</w:t>
      </w:r>
    </w:p>
    <w:p w14:paraId="6C567C13" w14:textId="77777777" w:rsidR="00623BDF" w:rsidRDefault="00623BDF" w:rsidP="00623BDF">
      <w:r>
        <w:t>Megjegyzés:</w:t>
      </w:r>
      <w:r w:rsidR="00FF3AAC">
        <w:t xml:space="preserve"> </w:t>
      </w:r>
      <w:proofErr w:type="spellStart"/>
      <w:r w:rsidR="00FF3AAC">
        <w:t>Snapshot</w:t>
      </w:r>
      <w:proofErr w:type="spellEnd"/>
      <w:r w:rsidR="00FF3AAC">
        <w:t xml:space="preserve"> előtte és utána is </w:t>
      </w:r>
    </w:p>
    <w:p w14:paraId="4CE2DE5C" w14:textId="77777777" w:rsidR="00FF3AAC" w:rsidRDefault="00FF3AAC" w:rsidP="00623BDF"/>
    <w:p w14:paraId="36795A32" w14:textId="77777777" w:rsidR="00FF3AAC" w:rsidRDefault="00FF3AAC" w:rsidP="00FF3AAC">
      <w:pPr>
        <w:pStyle w:val="Heading3"/>
      </w:pPr>
      <w:bookmarkStart w:id="38" w:name="_Toc114472298"/>
      <w:r>
        <w:t>CSD1-RECC1</w:t>
      </w:r>
      <w:r w:rsidR="003410D7">
        <w:t xml:space="preserve"> update</w:t>
      </w:r>
      <w:bookmarkEnd w:id="38"/>
    </w:p>
    <w:p w14:paraId="688603C8" w14:textId="77777777" w:rsidR="00FF3AAC" w:rsidRDefault="00FF3AAC" w:rsidP="00FF3AAC">
      <w:r>
        <w:t xml:space="preserve">Kezdete: 2022.09.06 </w:t>
      </w:r>
      <w:r w:rsidR="002E7EEA">
        <w:t>10:21</w:t>
      </w:r>
    </w:p>
    <w:p w14:paraId="784C04C4" w14:textId="77777777" w:rsidR="00FF3AAC" w:rsidRDefault="00FF3AAC" w:rsidP="00FF3AAC">
      <w:r>
        <w:t xml:space="preserve">Vége: 2022.09.06 </w:t>
      </w:r>
      <w:r w:rsidR="00C175AA">
        <w:t>11:05</w:t>
      </w:r>
    </w:p>
    <w:p w14:paraId="175FCFBD" w14:textId="77777777" w:rsidR="00466DE5" w:rsidRDefault="00FF3AAC" w:rsidP="00FF3AAC">
      <w:r>
        <w:t xml:space="preserve">Megjegyzés: </w:t>
      </w:r>
    </w:p>
    <w:p w14:paraId="51B134F0" w14:textId="77777777" w:rsidR="00466DE5" w:rsidRDefault="00FF3AAC" w:rsidP="00466DE5">
      <w:pPr>
        <w:pStyle w:val="ListParagraph"/>
        <w:numPr>
          <w:ilvl w:val="0"/>
          <w:numId w:val="29"/>
        </w:numPr>
      </w:pPr>
      <w:proofErr w:type="spellStart"/>
      <w:r>
        <w:t>Snapshot</w:t>
      </w:r>
      <w:proofErr w:type="spellEnd"/>
      <w:r w:rsidR="00466DE5">
        <w:t>, a CSD-</w:t>
      </w:r>
      <w:proofErr w:type="spellStart"/>
      <w:r w:rsidR="00466DE5">
        <w:t>ről</w:t>
      </w:r>
      <w:proofErr w:type="spellEnd"/>
      <w:r w:rsidR="00466DE5">
        <w:t xml:space="preserve"> csak leállított állapotban lehet </w:t>
      </w:r>
      <w:proofErr w:type="spellStart"/>
      <w:r w:rsidR="00466DE5">
        <w:t>snapshotot</w:t>
      </w:r>
      <w:proofErr w:type="spellEnd"/>
      <w:r w:rsidR="00466DE5">
        <w:t xml:space="preserve"> készíteni</w:t>
      </w:r>
    </w:p>
    <w:p w14:paraId="1648CCA2" w14:textId="77777777" w:rsidR="00FF3AAC" w:rsidRDefault="003410D7" w:rsidP="00466DE5">
      <w:pPr>
        <w:pStyle w:val="ListParagraph"/>
        <w:numPr>
          <w:ilvl w:val="0"/>
          <w:numId w:val="29"/>
        </w:numPr>
      </w:pPr>
      <w:r>
        <w:t>egyszerre mehet</w:t>
      </w:r>
    </w:p>
    <w:p w14:paraId="01DF167B" w14:textId="77777777" w:rsidR="001F77CE" w:rsidRDefault="001F77CE" w:rsidP="00FF3AAC"/>
    <w:p w14:paraId="666E25ED" w14:textId="77777777" w:rsidR="001F77CE" w:rsidRDefault="001F77CE" w:rsidP="00FF3AAC"/>
    <w:p w14:paraId="2AB1EC9D" w14:textId="77777777" w:rsidR="001F77CE" w:rsidRDefault="001F77CE" w:rsidP="001F77CE">
      <w:pPr>
        <w:pStyle w:val="Heading3"/>
      </w:pPr>
      <w:bookmarkStart w:id="39" w:name="_Toc114472299"/>
      <w:r>
        <w:t>WRKF1-I4DP1-BACK1</w:t>
      </w:r>
      <w:r w:rsidR="003410D7">
        <w:t xml:space="preserve"> update</w:t>
      </w:r>
      <w:bookmarkEnd w:id="39"/>
    </w:p>
    <w:p w14:paraId="06CF02A7" w14:textId="77777777" w:rsidR="001F77CE" w:rsidRDefault="001F77CE" w:rsidP="001F77CE">
      <w:r>
        <w:t>Kezdete: 2022.09.06 12:15</w:t>
      </w:r>
    </w:p>
    <w:p w14:paraId="4EA57C4F" w14:textId="77777777" w:rsidR="001F77CE" w:rsidRDefault="001F77CE" w:rsidP="001F77CE">
      <w:r>
        <w:t>Vége: 2022.09.06 1</w:t>
      </w:r>
      <w:r w:rsidR="00117C6B">
        <w:t>3:19</w:t>
      </w:r>
    </w:p>
    <w:p w14:paraId="3D9ED304" w14:textId="77777777" w:rsidR="001F77CE" w:rsidRDefault="001F77CE" w:rsidP="001F77CE">
      <w:r>
        <w:t>Megjegyzés:</w:t>
      </w:r>
      <w:r w:rsidR="003410D7">
        <w:t xml:space="preserve"> egyszerre mehet</w:t>
      </w:r>
    </w:p>
    <w:p w14:paraId="11122503" w14:textId="77777777" w:rsidR="003866D9" w:rsidRDefault="003866D9" w:rsidP="001F77CE"/>
    <w:p w14:paraId="00228E6E" w14:textId="77777777" w:rsidR="003866D9" w:rsidRDefault="003866D9" w:rsidP="00F004A0">
      <w:pPr>
        <w:pStyle w:val="Heading1"/>
      </w:pPr>
      <w:bookmarkStart w:id="40" w:name="_Toc114472300"/>
      <w:r>
        <w:t xml:space="preserve">Microsoft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Update</w:t>
      </w:r>
      <w:bookmarkEnd w:id="40"/>
    </w:p>
    <w:p w14:paraId="48BEB720" w14:textId="77777777" w:rsidR="003866D9" w:rsidRDefault="00EF1794" w:rsidP="00EF1794">
      <w:pPr>
        <w:pStyle w:val="Reference"/>
      </w:pPr>
      <w:r w:rsidRPr="00EF1794">
        <w:t xml:space="preserve">HUNC4-ADSEC-USR-00019-01-03 MDT Workstation </w:t>
      </w:r>
      <w:proofErr w:type="spellStart"/>
      <w:r w:rsidRPr="00EF1794">
        <w:t>Installation</w:t>
      </w:r>
      <w:proofErr w:type="spellEnd"/>
    </w:p>
    <w:p w14:paraId="57842410" w14:textId="77777777" w:rsidR="003866D9" w:rsidRDefault="003866D9" w:rsidP="001E6C8C">
      <w:pPr>
        <w:pStyle w:val="Heading2"/>
        <w:numPr>
          <w:ilvl w:val="1"/>
          <w:numId w:val="11"/>
        </w:numPr>
      </w:pPr>
      <w:bookmarkStart w:id="41" w:name="_Toc114472301"/>
      <w:r>
        <w:t>Előkészítés</w:t>
      </w:r>
      <w:bookmarkEnd w:id="41"/>
    </w:p>
    <w:p w14:paraId="03684F16" w14:textId="77777777" w:rsidR="003410D7" w:rsidRDefault="003410D7" w:rsidP="003410D7">
      <w:pPr>
        <w:pStyle w:val="Reference"/>
      </w:pPr>
      <w:r w:rsidRPr="00EF1794">
        <w:t xml:space="preserve">HUNC4-ADSEC-USR-00019-01-03 MDT Workstation </w:t>
      </w:r>
      <w:proofErr w:type="spellStart"/>
      <w:r w:rsidRPr="00EF1794">
        <w:t>Installation</w:t>
      </w:r>
      <w:proofErr w:type="spellEnd"/>
    </w:p>
    <w:p w14:paraId="53AEA73A" w14:textId="77777777" w:rsidR="003410D7" w:rsidRPr="003410D7" w:rsidRDefault="003410D7" w:rsidP="001F77F2">
      <w:pPr>
        <w:pStyle w:val="Par"/>
      </w:pPr>
      <w:r w:rsidRPr="003410D7">
        <w:t xml:space="preserve">3.1 </w:t>
      </w:r>
      <w:proofErr w:type="spellStart"/>
      <w:r w:rsidRPr="003410D7">
        <w:t>Uploading</w:t>
      </w:r>
      <w:proofErr w:type="spellEnd"/>
      <w:r w:rsidRPr="003410D7">
        <w:t xml:space="preserve"> </w:t>
      </w:r>
      <w:proofErr w:type="spellStart"/>
      <w:r w:rsidRPr="003410D7">
        <w:t>the</w:t>
      </w:r>
      <w:proofErr w:type="spellEnd"/>
      <w:r w:rsidRPr="003410D7">
        <w:t xml:space="preserve"> </w:t>
      </w:r>
      <w:proofErr w:type="spellStart"/>
      <w:r w:rsidRPr="003410D7">
        <w:t>new</w:t>
      </w:r>
      <w:proofErr w:type="spellEnd"/>
      <w:r w:rsidRPr="003410D7">
        <w:t xml:space="preserve"> </w:t>
      </w:r>
      <w:proofErr w:type="spellStart"/>
      <w:r w:rsidRPr="003410D7">
        <w:t>folders</w:t>
      </w:r>
      <w:proofErr w:type="spellEnd"/>
    </w:p>
    <w:p w14:paraId="6E524AA9" w14:textId="77777777" w:rsidR="003866D9" w:rsidRDefault="003866D9" w:rsidP="003866D9">
      <w:r>
        <w:t>Kezdete: 2022.09.06 12:55</w:t>
      </w:r>
    </w:p>
    <w:p w14:paraId="6607397E" w14:textId="77777777" w:rsidR="003866D9" w:rsidRDefault="003866D9" w:rsidP="003866D9">
      <w:r>
        <w:t>Vége: 2022.09.06 1</w:t>
      </w:r>
      <w:r w:rsidR="00DB1E8F">
        <w:t>4</w:t>
      </w:r>
      <w:r>
        <w:t>:</w:t>
      </w:r>
      <w:r w:rsidR="00A803A6">
        <w:t>45</w:t>
      </w:r>
    </w:p>
    <w:p w14:paraId="3E35799B" w14:textId="65297234" w:rsidR="003866D9" w:rsidRDefault="003866D9" w:rsidP="003866D9">
      <w:r>
        <w:t>Megjegyzés:</w:t>
      </w:r>
      <w:r w:rsidR="00306FB3">
        <w:t xml:space="preserve"> A másolás után </w:t>
      </w:r>
      <w:proofErr w:type="spellStart"/>
      <w:r w:rsidR="00306FB3" w:rsidRPr="00EF1794">
        <w:rPr>
          <w:rStyle w:val="CommandChar"/>
        </w:rPr>
        <w:t>Set-ExecutionPolicy</w:t>
      </w:r>
      <w:proofErr w:type="spellEnd"/>
      <w:r w:rsidR="00306FB3" w:rsidRPr="00EF1794">
        <w:rPr>
          <w:rStyle w:val="CommandChar"/>
        </w:rPr>
        <w:t xml:space="preserve"> </w:t>
      </w:r>
      <w:proofErr w:type="spellStart"/>
      <w:r w:rsidR="00306FB3" w:rsidRPr="00EF1794">
        <w:rPr>
          <w:rStyle w:val="CommandChar"/>
        </w:rPr>
        <w:t>Bypass</w:t>
      </w:r>
      <w:proofErr w:type="spellEnd"/>
      <w:r w:rsidR="00306FB3" w:rsidRPr="00EF1794">
        <w:rPr>
          <w:rStyle w:val="CommandChar"/>
        </w:rPr>
        <w:t xml:space="preserve"> –</w:t>
      </w:r>
      <w:proofErr w:type="spellStart"/>
      <w:r w:rsidR="00306FB3" w:rsidRPr="00EF1794">
        <w:rPr>
          <w:rStyle w:val="CommandChar"/>
        </w:rPr>
        <w:t>force</w:t>
      </w:r>
      <w:proofErr w:type="spellEnd"/>
      <w:r w:rsidR="00306FB3">
        <w:t xml:space="preserve"> parancsot használni</w:t>
      </w:r>
    </w:p>
    <w:p w14:paraId="020F310D" w14:textId="256E0068" w:rsidR="00DE6557" w:rsidRDefault="00DE6557" w:rsidP="003866D9">
      <w:r>
        <w:t xml:space="preserve">DCTL1-en a Windows </w:t>
      </w:r>
      <w:proofErr w:type="spellStart"/>
      <w:r>
        <w:t>Deployment</w:t>
      </w:r>
      <w:proofErr w:type="spellEnd"/>
      <w:r>
        <w:t xml:space="preserve"> Server és a DHCP szervernek futnia kell (automatikusan nem indul el)</w:t>
      </w:r>
    </w:p>
    <w:p w14:paraId="2486F931" w14:textId="77777777" w:rsidR="00DB1E8F" w:rsidRDefault="00DB1E8F" w:rsidP="003866D9">
      <w:r>
        <w:t xml:space="preserve">Az MDT.zip a WEB.zip és a </w:t>
      </w:r>
      <w:r w:rsidRPr="00DB1E8F">
        <w:t>MDT_WEB-replace_pack_name.ps1</w:t>
      </w:r>
      <w:r>
        <w:t xml:space="preserve"> a </w:t>
      </w:r>
      <w:r w:rsidRPr="003410D7">
        <w:rPr>
          <w:rStyle w:val="CommandChar"/>
        </w:rPr>
        <w:t>D:\</w:t>
      </w:r>
      <w:r>
        <w:t xml:space="preserve"> </w:t>
      </w:r>
      <w:proofErr w:type="gramStart"/>
      <w:r>
        <w:t>kell</w:t>
      </w:r>
      <w:proofErr w:type="gramEnd"/>
      <w:r>
        <w:t xml:space="preserve"> kerüljön</w:t>
      </w:r>
      <w:r w:rsidR="00205E5E">
        <w:t xml:space="preserve"> és</w:t>
      </w:r>
      <w:r>
        <w:t xml:space="preserve"> a script fogja kicsomagolni és beállítani a jogosultságokat.</w:t>
      </w:r>
    </w:p>
    <w:p w14:paraId="69128405" w14:textId="77777777" w:rsidR="00DB1E8F" w:rsidRDefault="003410D7" w:rsidP="003410D7">
      <w:pPr>
        <w:pStyle w:val="UpdateMaterial"/>
      </w:pPr>
      <w:r w:rsidRPr="003410D7">
        <w:t>M01_Update\Step_06_MDT\6.1_Copy_to_DCTL1_D\</w:t>
      </w:r>
    </w:p>
    <w:p w14:paraId="065FAF01" w14:textId="77777777" w:rsidR="00117C6B" w:rsidRDefault="00DB1E8F" w:rsidP="001E6C8C">
      <w:pPr>
        <w:pStyle w:val="Heading2"/>
      </w:pPr>
      <w:bookmarkStart w:id="42" w:name="_Toc114472302"/>
      <w:r>
        <w:lastRenderedPageBreak/>
        <w:t>Script futtatása</w:t>
      </w:r>
      <w:bookmarkEnd w:id="42"/>
    </w:p>
    <w:p w14:paraId="1FC95E28" w14:textId="77777777" w:rsidR="003410D7" w:rsidRDefault="003410D7" w:rsidP="003410D7">
      <w:pPr>
        <w:pStyle w:val="Reference"/>
      </w:pPr>
      <w:r w:rsidRPr="00EF1794">
        <w:t xml:space="preserve">HUNC4-ADSEC-USR-00019-01-03 MDT Workstation </w:t>
      </w:r>
      <w:proofErr w:type="spellStart"/>
      <w:r w:rsidRPr="00EF1794">
        <w:t>Installation</w:t>
      </w:r>
      <w:proofErr w:type="spellEnd"/>
    </w:p>
    <w:p w14:paraId="0B2DDF21" w14:textId="77777777" w:rsidR="003410D7" w:rsidRPr="003410D7" w:rsidRDefault="003410D7" w:rsidP="001F77F2">
      <w:pPr>
        <w:pStyle w:val="Par"/>
      </w:pPr>
      <w:r w:rsidRPr="003410D7">
        <w:t xml:space="preserve">3.1 </w:t>
      </w:r>
      <w:proofErr w:type="spellStart"/>
      <w:r w:rsidRPr="003410D7">
        <w:t>Uploading</w:t>
      </w:r>
      <w:proofErr w:type="spellEnd"/>
      <w:r w:rsidRPr="003410D7">
        <w:t xml:space="preserve"> </w:t>
      </w:r>
      <w:proofErr w:type="spellStart"/>
      <w:r w:rsidRPr="003410D7">
        <w:t>the</w:t>
      </w:r>
      <w:proofErr w:type="spellEnd"/>
      <w:r w:rsidRPr="003410D7">
        <w:t xml:space="preserve"> </w:t>
      </w:r>
      <w:proofErr w:type="spellStart"/>
      <w:r w:rsidRPr="003410D7">
        <w:t>new</w:t>
      </w:r>
      <w:proofErr w:type="spellEnd"/>
      <w:r w:rsidRPr="003410D7">
        <w:t xml:space="preserve"> </w:t>
      </w:r>
      <w:proofErr w:type="spellStart"/>
      <w:r w:rsidRPr="003410D7">
        <w:t>folders</w:t>
      </w:r>
      <w:proofErr w:type="spellEnd"/>
    </w:p>
    <w:p w14:paraId="79D5AA1C" w14:textId="77777777" w:rsidR="003866D9" w:rsidRDefault="003866D9" w:rsidP="003866D9">
      <w:r>
        <w:t xml:space="preserve">Kezdete: 2022.09.06 </w:t>
      </w:r>
      <w:r w:rsidR="00DB1E8F">
        <w:t>14:57</w:t>
      </w:r>
    </w:p>
    <w:p w14:paraId="14EBEC0F" w14:textId="77777777" w:rsidR="003866D9" w:rsidRDefault="003866D9" w:rsidP="003866D9">
      <w:r>
        <w:t>Vége: 2022.09.06 1</w:t>
      </w:r>
      <w:r w:rsidR="00DB1E8F">
        <w:t>5:</w:t>
      </w:r>
      <w:r w:rsidR="00A74869">
        <w:t>19</w:t>
      </w:r>
    </w:p>
    <w:p w14:paraId="39CBC6E7" w14:textId="77777777" w:rsidR="003866D9" w:rsidRDefault="003866D9" w:rsidP="003866D9">
      <w:r>
        <w:t>Megjegyzés:</w:t>
      </w:r>
    </w:p>
    <w:p w14:paraId="599A6262" w14:textId="77777777" w:rsidR="00F84121" w:rsidRDefault="00F84121" w:rsidP="003866D9"/>
    <w:p w14:paraId="12BD3AF9" w14:textId="77777777" w:rsidR="00F84121" w:rsidRDefault="00F84121" w:rsidP="00F84121">
      <w:pPr>
        <w:pStyle w:val="Heading2"/>
      </w:pPr>
      <w:bookmarkStart w:id="43" w:name="_Toc114472303"/>
      <w:r>
        <w:t>I4D Explorer update</w:t>
      </w:r>
      <w:bookmarkEnd w:id="43"/>
    </w:p>
    <w:p w14:paraId="008C0F1E" w14:textId="77777777" w:rsidR="003410D7" w:rsidRDefault="003410D7" w:rsidP="003410D7">
      <w:pPr>
        <w:pStyle w:val="Reference"/>
      </w:pPr>
      <w:r w:rsidRPr="00EF1794">
        <w:t xml:space="preserve">HUNC4-ADSEC-USR-00019-01-03 MDT Workstation </w:t>
      </w:r>
      <w:proofErr w:type="spellStart"/>
      <w:r w:rsidRPr="00EF1794">
        <w:t>Installation</w:t>
      </w:r>
      <w:proofErr w:type="spellEnd"/>
    </w:p>
    <w:p w14:paraId="182CAF44" w14:textId="77777777" w:rsidR="003410D7" w:rsidRDefault="003410D7" w:rsidP="001F77F2">
      <w:pPr>
        <w:pStyle w:val="Par"/>
      </w:pPr>
      <w:r w:rsidRPr="003410D7">
        <w:t xml:space="preserve">3.2 </w:t>
      </w:r>
      <w:proofErr w:type="spellStart"/>
      <w:r w:rsidRPr="003410D7">
        <w:t>Updating</w:t>
      </w:r>
      <w:proofErr w:type="spellEnd"/>
      <w:r w:rsidRPr="003410D7">
        <w:t xml:space="preserve"> I4D Explorer</w:t>
      </w:r>
    </w:p>
    <w:p w14:paraId="054C947B" w14:textId="77777777" w:rsidR="009D1E36" w:rsidRDefault="009D1E36" w:rsidP="009D1E36"/>
    <w:p w14:paraId="65E8EA51" w14:textId="77777777" w:rsidR="009D1E36" w:rsidRDefault="009D1E36" w:rsidP="003410D7">
      <w:pPr>
        <w:pStyle w:val="Reference"/>
      </w:pPr>
      <w:r w:rsidRPr="009D1E36">
        <w:t xml:space="preserve">M01_Update\Step_06_MDT\02_I4D\ID4Explorer 4.3.2.1 </w:t>
      </w:r>
      <w:proofErr w:type="spellStart"/>
      <w:r w:rsidRPr="009D1E36">
        <w:t>Installation</w:t>
      </w:r>
      <w:proofErr w:type="spellEnd"/>
      <w:r w:rsidRPr="009D1E36">
        <w:t xml:space="preserve"> Update.docx</w:t>
      </w:r>
    </w:p>
    <w:p w14:paraId="33720D64" w14:textId="77777777" w:rsidR="009D1E36" w:rsidRDefault="009D1E36" w:rsidP="009D1E36"/>
    <w:p w14:paraId="39787CF6" w14:textId="77777777" w:rsidR="009D1E36" w:rsidRPr="003410D7" w:rsidRDefault="009D1E36" w:rsidP="009D1E36">
      <w:pPr>
        <w:pStyle w:val="UpdateMaterial"/>
      </w:pPr>
      <w:r w:rsidRPr="009D1E36">
        <w:t>M01_Update\Step_06_MDT\6.3_Copy_to_D_MDT_Applications_AppBalaton_I4DExplorer\</w:t>
      </w:r>
    </w:p>
    <w:p w14:paraId="5E5EB5B8" w14:textId="77777777" w:rsidR="00F84121" w:rsidRDefault="00F84121" w:rsidP="00F84121">
      <w:r>
        <w:t>Kezdete: 2022.09.07</w:t>
      </w:r>
      <w:r w:rsidR="00EC3883">
        <w:t xml:space="preserve"> 14:18</w:t>
      </w:r>
    </w:p>
    <w:p w14:paraId="726E3134" w14:textId="77777777" w:rsidR="00F84121" w:rsidRDefault="00F84121" w:rsidP="00F84121">
      <w:r>
        <w:t>Vége: 2022.09.07</w:t>
      </w:r>
      <w:r w:rsidR="00EC3883">
        <w:t xml:space="preserve"> 14:22</w:t>
      </w:r>
    </w:p>
    <w:p w14:paraId="08627E2C" w14:textId="77777777" w:rsidR="00F84121" w:rsidRDefault="00F84121" w:rsidP="00F84121">
      <w:r>
        <w:t>Megjegyzés:</w:t>
      </w:r>
      <w:r w:rsidR="00EC3883">
        <w:t xml:space="preserve"> </w:t>
      </w:r>
    </w:p>
    <w:p w14:paraId="458F0F36" w14:textId="77777777" w:rsidR="00EC3883" w:rsidRDefault="00EC3883" w:rsidP="00F84121"/>
    <w:p w14:paraId="1C47716C" w14:textId="77777777" w:rsidR="00EC3883" w:rsidRDefault="00EC3883" w:rsidP="00EC3883">
      <w:pPr>
        <w:pStyle w:val="Heading2"/>
        <w:keepLines w:val="0"/>
        <w:tabs>
          <w:tab w:val="num" w:pos="576"/>
        </w:tabs>
        <w:spacing w:before="240" w:after="120" w:line="240" w:lineRule="auto"/>
        <w:jc w:val="both"/>
        <w:rPr>
          <w:lang w:val="en-US"/>
        </w:rPr>
      </w:pPr>
      <w:bookmarkStart w:id="44" w:name="_Toc64640986"/>
      <w:bookmarkStart w:id="45" w:name="_Toc114472304"/>
      <w:r>
        <w:rPr>
          <w:lang w:val="en-US"/>
        </w:rPr>
        <w:t xml:space="preserve">Updating configuration </w:t>
      </w:r>
      <w:r w:rsidRPr="00380219">
        <w:rPr>
          <w:lang w:val="en-US"/>
        </w:rPr>
        <w:t>Internet In</w:t>
      </w:r>
      <w:r>
        <w:rPr>
          <w:lang w:val="en-US"/>
        </w:rPr>
        <w:t>formation Services (IIS)</w:t>
      </w:r>
      <w:bookmarkEnd w:id="44"/>
      <w:bookmarkEnd w:id="45"/>
    </w:p>
    <w:p w14:paraId="7BD6F7CD" w14:textId="77777777" w:rsidR="00E24001" w:rsidRDefault="00E24001" w:rsidP="00E24001">
      <w:pPr>
        <w:pStyle w:val="Reference"/>
      </w:pPr>
      <w:r w:rsidRPr="00EF1794">
        <w:t xml:space="preserve">HUNC4-ADSEC-USR-00019-01-03 MDT Workstation </w:t>
      </w:r>
      <w:proofErr w:type="spellStart"/>
      <w:r w:rsidRPr="00EF1794">
        <w:t>Installation</w:t>
      </w:r>
      <w:proofErr w:type="spellEnd"/>
    </w:p>
    <w:p w14:paraId="00ED5CD3" w14:textId="77777777" w:rsidR="00E24001" w:rsidRPr="00E24001" w:rsidRDefault="00E24001" w:rsidP="001F77F2">
      <w:pPr>
        <w:pStyle w:val="Par"/>
        <w:rPr>
          <w:lang w:val="en-US"/>
        </w:rPr>
      </w:pPr>
      <w:r w:rsidRPr="00E24001">
        <w:rPr>
          <w:lang w:val="en-US"/>
        </w:rPr>
        <w:t>3.5 Updating configuration Internet Information Services (IIS)</w:t>
      </w:r>
    </w:p>
    <w:p w14:paraId="2D0ECD1D" w14:textId="77777777" w:rsidR="00EC3883" w:rsidRDefault="00EC3883" w:rsidP="00EC3883">
      <w:r>
        <w:t>Kezdete: 2022.09.07 14:25</w:t>
      </w:r>
    </w:p>
    <w:p w14:paraId="2BDFAFCC" w14:textId="77777777" w:rsidR="00EC3883" w:rsidRDefault="00EC3883" w:rsidP="00EC3883">
      <w:r>
        <w:t>Vége: 2022.09.07</w:t>
      </w:r>
      <w:r w:rsidR="00F1537B">
        <w:t xml:space="preserve"> 14:28</w:t>
      </w:r>
    </w:p>
    <w:p w14:paraId="3F67F76B" w14:textId="77777777" w:rsidR="00EC3883" w:rsidRPr="00F84121" w:rsidRDefault="00EC3883" w:rsidP="00EC3883">
      <w:r>
        <w:t xml:space="preserve">Megjegyzés: </w:t>
      </w:r>
    </w:p>
    <w:p w14:paraId="128B9EF3" w14:textId="77777777" w:rsidR="00F84121" w:rsidRDefault="00F84121" w:rsidP="00F84121"/>
    <w:p w14:paraId="115D8E9F" w14:textId="77777777" w:rsidR="00F1537B" w:rsidRDefault="00F1537B" w:rsidP="00F1537B">
      <w:pPr>
        <w:pStyle w:val="Heading2"/>
      </w:pPr>
      <w:bookmarkStart w:id="46" w:name="_Toc114472305"/>
      <w:proofErr w:type="spellStart"/>
      <w:r>
        <w:t>Deployment</w:t>
      </w:r>
      <w:proofErr w:type="spellEnd"/>
      <w:r>
        <w:t xml:space="preserve"> </w:t>
      </w:r>
      <w:proofErr w:type="spellStart"/>
      <w:r>
        <w:t>Services</w:t>
      </w:r>
      <w:bookmarkEnd w:id="46"/>
      <w:proofErr w:type="spellEnd"/>
    </w:p>
    <w:p w14:paraId="4D352208" w14:textId="77777777" w:rsidR="00565C80" w:rsidRDefault="00565C80" w:rsidP="00565C80">
      <w:pPr>
        <w:pStyle w:val="Reference"/>
      </w:pPr>
      <w:r w:rsidRPr="00EF1794">
        <w:t xml:space="preserve">HUNC4-ADSEC-USR-00019-01-03 MDT Workstation </w:t>
      </w:r>
      <w:proofErr w:type="spellStart"/>
      <w:r w:rsidRPr="00EF1794">
        <w:t>Installation</w:t>
      </w:r>
      <w:proofErr w:type="spellEnd"/>
    </w:p>
    <w:p w14:paraId="0A67768F" w14:textId="77777777" w:rsidR="00565C80" w:rsidRPr="00565C80" w:rsidRDefault="00565C80" w:rsidP="001F77F2">
      <w:pPr>
        <w:pStyle w:val="Par"/>
      </w:pPr>
      <w:r w:rsidRPr="00565C80">
        <w:t xml:space="preserve">3.6 </w:t>
      </w:r>
      <w:proofErr w:type="spellStart"/>
      <w:r w:rsidRPr="00565C80">
        <w:t>Deployment</w:t>
      </w:r>
      <w:proofErr w:type="spellEnd"/>
      <w:r w:rsidRPr="00565C80">
        <w:t xml:space="preserve"> </w:t>
      </w:r>
      <w:proofErr w:type="spellStart"/>
      <w:r w:rsidRPr="00565C80">
        <w:t>services</w:t>
      </w:r>
      <w:proofErr w:type="spellEnd"/>
    </w:p>
    <w:p w14:paraId="3E3C03C5" w14:textId="77777777" w:rsidR="00F1537B" w:rsidRDefault="00F1537B" w:rsidP="00F1537B">
      <w:r>
        <w:t>Kezdete: 2022.09.07 14:28</w:t>
      </w:r>
    </w:p>
    <w:p w14:paraId="1F6982C5" w14:textId="77777777" w:rsidR="00F1537B" w:rsidRDefault="00C44A1B" w:rsidP="00F1537B">
      <w:r>
        <w:lastRenderedPageBreak/>
        <w:t>Vége: 2022.09.08 12:22</w:t>
      </w:r>
    </w:p>
    <w:p w14:paraId="2DCA901E" w14:textId="77777777" w:rsidR="00F1537B" w:rsidRPr="00F84121" w:rsidRDefault="00F1537B" w:rsidP="00F1537B">
      <w:r>
        <w:t xml:space="preserve">Megjegyzés: Indulás után </w:t>
      </w:r>
      <w:proofErr w:type="spellStart"/>
      <w:r>
        <w:t>exittel</w:t>
      </w:r>
      <w:proofErr w:type="spellEnd"/>
      <w:r>
        <w:t xml:space="preserve"> kilépünk</w:t>
      </w:r>
    </w:p>
    <w:p w14:paraId="4F078C7D" w14:textId="77777777" w:rsidR="00F1537B" w:rsidRPr="00F1537B" w:rsidRDefault="00F1537B" w:rsidP="00F1537B"/>
    <w:p w14:paraId="6FA57D16" w14:textId="77777777" w:rsidR="00F84121" w:rsidRDefault="00F84121" w:rsidP="00F84121"/>
    <w:p w14:paraId="3ABCA17D" w14:textId="77777777" w:rsidR="00F84121" w:rsidRDefault="00F84121" w:rsidP="00F84121"/>
    <w:p w14:paraId="718C12D9" w14:textId="77777777" w:rsidR="00F84121" w:rsidRDefault="007A3A7F" w:rsidP="00764FB6">
      <w:pPr>
        <w:pStyle w:val="Heading3"/>
      </w:pPr>
      <w:bookmarkStart w:id="47" w:name="_Toc114472306"/>
      <w:r>
        <w:t xml:space="preserve">Update </w:t>
      </w:r>
      <w:proofErr w:type="spellStart"/>
      <w:r>
        <w:t>drivers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deployment</w:t>
      </w:r>
      <w:bookmarkEnd w:id="47"/>
      <w:proofErr w:type="spellEnd"/>
    </w:p>
    <w:p w14:paraId="25BBF1E4" w14:textId="77777777" w:rsidR="00565C80" w:rsidRDefault="00565C80" w:rsidP="00565C80">
      <w:pPr>
        <w:pStyle w:val="Reference"/>
      </w:pPr>
      <w:r w:rsidRPr="00EF1794">
        <w:t xml:space="preserve">HUNC4-ADSEC-USR-00019-01-03 MDT Workstation </w:t>
      </w:r>
      <w:proofErr w:type="spellStart"/>
      <w:r w:rsidRPr="00EF1794">
        <w:t>Installation</w:t>
      </w:r>
      <w:proofErr w:type="spellEnd"/>
    </w:p>
    <w:p w14:paraId="363B7066" w14:textId="77777777" w:rsidR="00565C80" w:rsidRPr="00565C80" w:rsidRDefault="00565C80" w:rsidP="001F77F2">
      <w:pPr>
        <w:pStyle w:val="Par"/>
      </w:pPr>
      <w:r w:rsidRPr="00565C80">
        <w:t xml:space="preserve">4.1 Update </w:t>
      </w:r>
      <w:proofErr w:type="spellStart"/>
      <w:r w:rsidRPr="00565C80">
        <w:t>drivers</w:t>
      </w:r>
      <w:proofErr w:type="spellEnd"/>
      <w:r w:rsidRPr="00565C80">
        <w:t xml:space="preserve"> </w:t>
      </w:r>
      <w:proofErr w:type="spellStart"/>
      <w:r w:rsidRPr="00565C80">
        <w:t>for</w:t>
      </w:r>
      <w:proofErr w:type="spellEnd"/>
      <w:r w:rsidRPr="00565C80">
        <w:t xml:space="preserve"> </w:t>
      </w:r>
      <w:proofErr w:type="spellStart"/>
      <w:r w:rsidRPr="00565C80">
        <w:t>deployment</w:t>
      </w:r>
      <w:proofErr w:type="spellEnd"/>
    </w:p>
    <w:p w14:paraId="2153D837" w14:textId="77777777" w:rsidR="007A3A7F" w:rsidRDefault="007A3A7F" w:rsidP="007A3A7F">
      <w:r>
        <w:t>Kezdete: 2022.09.07</w:t>
      </w:r>
      <w:r w:rsidR="00F1537B">
        <w:t xml:space="preserve"> 14:30</w:t>
      </w:r>
    </w:p>
    <w:p w14:paraId="289A83AF" w14:textId="77777777" w:rsidR="007A3A7F" w:rsidRDefault="007A3A7F" w:rsidP="007A3A7F">
      <w:r>
        <w:t>Vége: 2022.09.07</w:t>
      </w:r>
      <w:r w:rsidR="00F1537B">
        <w:t xml:space="preserve"> 14:34</w:t>
      </w:r>
    </w:p>
    <w:p w14:paraId="4ABA91E9" w14:textId="77777777" w:rsidR="007A3A7F" w:rsidRPr="00F84121" w:rsidRDefault="007A3A7F" w:rsidP="007A3A7F">
      <w:r>
        <w:t>Megjegyzés:</w:t>
      </w:r>
      <w:r w:rsidR="00EC3883">
        <w:t xml:space="preserve"> </w:t>
      </w:r>
    </w:p>
    <w:p w14:paraId="727C8077" w14:textId="77777777" w:rsidR="007A3A7F" w:rsidRDefault="007A3A7F" w:rsidP="00F84121"/>
    <w:p w14:paraId="2D5959DB" w14:textId="77777777" w:rsidR="007A3A7F" w:rsidRDefault="007A3A7F" w:rsidP="00764FB6">
      <w:pPr>
        <w:pStyle w:val="Heading3"/>
      </w:pPr>
      <w:bookmarkStart w:id="48" w:name="_Toc114472307"/>
      <w:r>
        <w:t xml:space="preserve">Add </w:t>
      </w:r>
      <w:proofErr w:type="spellStart"/>
      <w:r>
        <w:t>drivers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boot </w:t>
      </w:r>
      <w:proofErr w:type="spellStart"/>
      <w:r>
        <w:t>images</w:t>
      </w:r>
      <w:bookmarkEnd w:id="48"/>
      <w:proofErr w:type="spellEnd"/>
    </w:p>
    <w:p w14:paraId="57D8ED84" w14:textId="77777777" w:rsidR="00831BB5" w:rsidRDefault="00831BB5" w:rsidP="00831BB5">
      <w:pPr>
        <w:pStyle w:val="Reference"/>
      </w:pPr>
      <w:r w:rsidRPr="00EF1794">
        <w:t xml:space="preserve">HUNC4-ADSEC-USR-00019-01-03 MDT Workstation </w:t>
      </w:r>
      <w:proofErr w:type="spellStart"/>
      <w:r w:rsidRPr="00EF1794">
        <w:t>Installation</w:t>
      </w:r>
      <w:proofErr w:type="spellEnd"/>
    </w:p>
    <w:p w14:paraId="381CBB51" w14:textId="77777777" w:rsidR="00831BB5" w:rsidRDefault="00831BB5" w:rsidP="001F77F2">
      <w:pPr>
        <w:pStyle w:val="Par"/>
      </w:pPr>
      <w:r w:rsidRPr="00831BB5">
        <w:t xml:space="preserve">4.2 Add </w:t>
      </w:r>
      <w:proofErr w:type="spellStart"/>
      <w:r w:rsidRPr="00831BB5">
        <w:t>drivers</w:t>
      </w:r>
      <w:proofErr w:type="spellEnd"/>
      <w:r w:rsidRPr="00831BB5">
        <w:t xml:space="preserve"> </w:t>
      </w:r>
      <w:proofErr w:type="spellStart"/>
      <w:r w:rsidRPr="00831BB5">
        <w:t>to</w:t>
      </w:r>
      <w:proofErr w:type="spellEnd"/>
      <w:r w:rsidRPr="00831BB5">
        <w:t xml:space="preserve"> boot </w:t>
      </w:r>
      <w:proofErr w:type="spellStart"/>
      <w:r w:rsidRPr="00831BB5">
        <w:t>images</w:t>
      </w:r>
      <w:proofErr w:type="spellEnd"/>
    </w:p>
    <w:p w14:paraId="414AEE83" w14:textId="77777777" w:rsidR="007A3A7F" w:rsidRDefault="007A3A7F" w:rsidP="007A3A7F">
      <w:r>
        <w:t>Kezdete: 2022.09.07</w:t>
      </w:r>
      <w:r w:rsidR="00F1537B">
        <w:t xml:space="preserve"> 14:34</w:t>
      </w:r>
    </w:p>
    <w:p w14:paraId="72ACFA7E" w14:textId="77777777" w:rsidR="007A3A7F" w:rsidRDefault="007A3A7F" w:rsidP="007A3A7F">
      <w:r>
        <w:t>Vége: 2022.09.07</w:t>
      </w:r>
      <w:r w:rsidR="008A6B1E">
        <w:t xml:space="preserve"> 14:36</w:t>
      </w:r>
    </w:p>
    <w:p w14:paraId="7112AAFB" w14:textId="77777777" w:rsidR="007A3A7F" w:rsidRDefault="007A3A7F" w:rsidP="007A3A7F">
      <w:r>
        <w:t>Megjegyzés:</w:t>
      </w:r>
    </w:p>
    <w:p w14:paraId="74365F15" w14:textId="77777777" w:rsidR="007A3A7F" w:rsidRDefault="007A3A7F" w:rsidP="007A3A7F"/>
    <w:p w14:paraId="64EAAB3A" w14:textId="77777777" w:rsidR="007A3A7F" w:rsidRDefault="00252EE8" w:rsidP="00764FB6">
      <w:pPr>
        <w:pStyle w:val="Heading3"/>
      </w:pPr>
      <w:bookmarkStart w:id="49" w:name="_Toc114472308"/>
      <w:proofErr w:type="spellStart"/>
      <w:r>
        <w:t>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 w:rsidR="008A6B1E">
        <w:t xml:space="preserve"> MDT</w:t>
      </w:r>
      <w:bookmarkEnd w:id="49"/>
    </w:p>
    <w:p w14:paraId="19B7C0FD" w14:textId="77777777" w:rsidR="00831BB5" w:rsidRDefault="00831BB5" w:rsidP="00831BB5">
      <w:pPr>
        <w:pStyle w:val="Reference"/>
      </w:pPr>
      <w:r w:rsidRPr="00EF1794">
        <w:t xml:space="preserve">HUNC4-ADSEC-USR-00019-01-03 MDT Workstation </w:t>
      </w:r>
      <w:proofErr w:type="spellStart"/>
      <w:r w:rsidRPr="00EF1794">
        <w:t>Installation</w:t>
      </w:r>
      <w:proofErr w:type="spellEnd"/>
    </w:p>
    <w:p w14:paraId="3973797C" w14:textId="77777777" w:rsidR="0051123F" w:rsidRDefault="0051123F" w:rsidP="001F77F2">
      <w:pPr>
        <w:pStyle w:val="Par"/>
      </w:pPr>
      <w:r w:rsidRPr="0051123F">
        <w:t xml:space="preserve">5.2 </w:t>
      </w:r>
      <w:proofErr w:type="spellStart"/>
      <w:r w:rsidRPr="0051123F">
        <w:t>Load</w:t>
      </w:r>
      <w:proofErr w:type="spellEnd"/>
      <w:r w:rsidRPr="0051123F">
        <w:t xml:space="preserve"> </w:t>
      </w:r>
      <w:proofErr w:type="spellStart"/>
      <w:r w:rsidRPr="0051123F">
        <w:t>the</w:t>
      </w:r>
      <w:proofErr w:type="spellEnd"/>
      <w:r w:rsidRPr="0051123F">
        <w:t xml:space="preserve"> </w:t>
      </w:r>
      <w:proofErr w:type="spellStart"/>
      <w:r w:rsidRPr="0051123F">
        <w:t>new</w:t>
      </w:r>
      <w:proofErr w:type="spellEnd"/>
      <w:r w:rsidRPr="0051123F">
        <w:t xml:space="preserve"> MDT</w:t>
      </w:r>
    </w:p>
    <w:p w14:paraId="1E086024" w14:textId="77777777" w:rsidR="007A3A7F" w:rsidRDefault="007A3A7F" w:rsidP="007A3A7F">
      <w:r>
        <w:t>Kezdete: 2022.09.07</w:t>
      </w:r>
      <w:r w:rsidR="008A6B1E">
        <w:t xml:space="preserve"> 14:36</w:t>
      </w:r>
    </w:p>
    <w:p w14:paraId="425D139A" w14:textId="77777777" w:rsidR="007A3A7F" w:rsidRDefault="007A3A7F" w:rsidP="007A3A7F">
      <w:r>
        <w:t>Vége: 2022.09.07</w:t>
      </w:r>
      <w:r w:rsidR="008A6B1E">
        <w:t xml:space="preserve"> 14:44</w:t>
      </w:r>
    </w:p>
    <w:p w14:paraId="07C5E293" w14:textId="77777777" w:rsidR="007A3A7F" w:rsidRPr="00F84121" w:rsidRDefault="007A3A7F" w:rsidP="007A3A7F">
      <w:r>
        <w:t>Megjegyzés:</w:t>
      </w:r>
    </w:p>
    <w:p w14:paraId="4D91DCE5" w14:textId="77777777" w:rsidR="007A3A7F" w:rsidRDefault="007A3A7F" w:rsidP="007A3A7F"/>
    <w:p w14:paraId="6FD41F92" w14:textId="77777777" w:rsidR="007A3A7F" w:rsidRDefault="007A3A7F" w:rsidP="00764FB6">
      <w:pPr>
        <w:pStyle w:val="Heading3"/>
      </w:pPr>
      <w:bookmarkStart w:id="50" w:name="_Toc114472309"/>
      <w:r>
        <w:t>GPO Update</w:t>
      </w:r>
      <w:bookmarkEnd w:id="50"/>
    </w:p>
    <w:p w14:paraId="37CC10D6" w14:textId="77777777" w:rsidR="00831BB5" w:rsidRDefault="00831BB5" w:rsidP="00831BB5">
      <w:pPr>
        <w:pStyle w:val="Reference"/>
      </w:pPr>
      <w:r w:rsidRPr="00EF1794">
        <w:t xml:space="preserve">HUNC4-ADSEC-USR-00019-01-03 MDT Workstation </w:t>
      </w:r>
      <w:proofErr w:type="spellStart"/>
      <w:r w:rsidRPr="00EF1794">
        <w:t>Installation</w:t>
      </w:r>
      <w:proofErr w:type="spellEnd"/>
    </w:p>
    <w:p w14:paraId="2AAEB1B1" w14:textId="77777777" w:rsidR="0051123F" w:rsidRDefault="0051123F" w:rsidP="001F77F2">
      <w:pPr>
        <w:pStyle w:val="Par"/>
      </w:pPr>
      <w:r w:rsidRPr="0051123F">
        <w:t xml:space="preserve">5.3 Update </w:t>
      </w:r>
      <w:proofErr w:type="spellStart"/>
      <w:r w:rsidRPr="0051123F">
        <w:t>the</w:t>
      </w:r>
      <w:proofErr w:type="spellEnd"/>
      <w:r w:rsidRPr="0051123F">
        <w:t xml:space="preserve"> GPO</w:t>
      </w:r>
    </w:p>
    <w:p w14:paraId="0AE3A5E0" w14:textId="77777777" w:rsidR="0051123F" w:rsidRDefault="0051123F" w:rsidP="0051123F"/>
    <w:p w14:paraId="5A5F3C4B" w14:textId="77777777" w:rsidR="0051123F" w:rsidRDefault="0051123F" w:rsidP="0051123F">
      <w:pPr>
        <w:pStyle w:val="UpdateMaterial"/>
      </w:pPr>
      <w:r w:rsidRPr="0051123F">
        <w:t>M01_Update\Step_06_MDT\6.5.4_Copy_to_DCTL1_sysvol\</w:t>
      </w:r>
    </w:p>
    <w:p w14:paraId="1298F2C0" w14:textId="77777777" w:rsidR="007A3A7F" w:rsidRDefault="007A3A7F" w:rsidP="007A3A7F">
      <w:r>
        <w:lastRenderedPageBreak/>
        <w:t>Kezdete: 2022.09.07</w:t>
      </w:r>
      <w:r w:rsidR="008A6B1E">
        <w:t xml:space="preserve"> 14:44</w:t>
      </w:r>
    </w:p>
    <w:p w14:paraId="10A559A3" w14:textId="77777777" w:rsidR="007A3A7F" w:rsidRDefault="007A3A7F" w:rsidP="007A3A7F">
      <w:r>
        <w:t>Vége: 2022.09.07</w:t>
      </w:r>
      <w:r w:rsidR="008A6B1E">
        <w:t xml:space="preserve"> </w:t>
      </w:r>
      <w:r w:rsidR="00252EE8">
        <w:t>14:56</w:t>
      </w:r>
    </w:p>
    <w:p w14:paraId="326C8A4C" w14:textId="77777777" w:rsidR="007A3A7F" w:rsidRPr="00F84121" w:rsidRDefault="007A3A7F" w:rsidP="007A3A7F">
      <w:r>
        <w:t>Megjegyzés:</w:t>
      </w:r>
    </w:p>
    <w:p w14:paraId="09025569" w14:textId="77777777" w:rsidR="007A3A7F" w:rsidRDefault="007A3A7F" w:rsidP="007A3A7F"/>
    <w:p w14:paraId="399361C8" w14:textId="77777777" w:rsidR="00252EE8" w:rsidRDefault="00252EE8" w:rsidP="00764FB6">
      <w:pPr>
        <w:pStyle w:val="Heading3"/>
      </w:pPr>
      <w:bookmarkStart w:id="51" w:name="_Toc114472310"/>
      <w:r>
        <w:t>WSUS</w:t>
      </w:r>
      <w:r w:rsidR="00D62952">
        <w:t xml:space="preserve"> telepítés</w:t>
      </w:r>
      <w:bookmarkEnd w:id="51"/>
    </w:p>
    <w:p w14:paraId="661AF7D1" w14:textId="77777777" w:rsidR="0051123F" w:rsidRDefault="0051123F" w:rsidP="0051123F">
      <w:pPr>
        <w:pStyle w:val="Reference"/>
      </w:pPr>
      <w:r w:rsidRPr="0051123F">
        <w:t xml:space="preserve">M01_Update\Step_06_MDT\6.5.5 WSUS </w:t>
      </w:r>
      <w:proofErr w:type="spellStart"/>
      <w:r w:rsidRPr="0051123F">
        <w:t>telepítes</w:t>
      </w:r>
      <w:proofErr w:type="spellEnd"/>
      <w:r w:rsidRPr="0051123F">
        <w:t>\HUNC4-PRJ-USR-00043-01-01-LINUX AND WINDOWS SECURITY SYSTEM UPDATE.docx</w:t>
      </w:r>
    </w:p>
    <w:p w14:paraId="33A1F5AD" w14:textId="77777777" w:rsidR="0051123F" w:rsidRDefault="0051123F" w:rsidP="0051123F"/>
    <w:p w14:paraId="675AC523" w14:textId="77777777" w:rsidR="0051123F" w:rsidRDefault="0051123F" w:rsidP="0051123F">
      <w:pPr>
        <w:pStyle w:val="UpdateMaterial"/>
      </w:pPr>
      <w:r w:rsidRPr="0051123F">
        <w:t xml:space="preserve">M01_Update\Step_06_MDT\6.5.5 WSUS </w:t>
      </w:r>
      <w:proofErr w:type="spellStart"/>
      <w:r w:rsidRPr="0051123F">
        <w:t>telepítes</w:t>
      </w:r>
      <w:proofErr w:type="spellEnd"/>
      <w:r w:rsidRPr="0051123F">
        <w:t>\</w:t>
      </w:r>
    </w:p>
    <w:p w14:paraId="2049C102" w14:textId="77777777" w:rsidR="00252EE8" w:rsidRDefault="00252EE8" w:rsidP="00252EE8">
      <w:r>
        <w:t>Kezdete: 2022.09.07 15:05</w:t>
      </w:r>
    </w:p>
    <w:p w14:paraId="487E35C7" w14:textId="77777777" w:rsidR="00252EE8" w:rsidRDefault="00252EE8" w:rsidP="00252EE8">
      <w:r>
        <w:t>Vége: 2022.09.</w:t>
      </w:r>
      <w:proofErr w:type="gramStart"/>
      <w:r>
        <w:t>07</w:t>
      </w:r>
      <w:r w:rsidR="00764FB6">
        <w:t xml:space="preserve"> </w:t>
      </w:r>
      <w:r>
        <w:t xml:space="preserve"> </w:t>
      </w:r>
      <w:r w:rsidR="00D62952">
        <w:t>15</w:t>
      </w:r>
      <w:proofErr w:type="gramEnd"/>
      <w:r w:rsidR="00D62952">
        <w:t>:55</w:t>
      </w:r>
    </w:p>
    <w:p w14:paraId="2CE1FB25" w14:textId="77777777" w:rsidR="00252EE8" w:rsidRDefault="00252EE8" w:rsidP="00252EE8">
      <w:r>
        <w:t>Megjegyzés:</w:t>
      </w:r>
      <w:r w:rsidR="00466DE5">
        <w:t xml:space="preserve"> </w:t>
      </w:r>
      <w:r>
        <w:t xml:space="preserve">6.2-es helyett az </w:t>
      </w:r>
      <w:r w:rsidRPr="00466DE5">
        <w:rPr>
          <w:b/>
        </w:rPr>
        <w:t>új WSUS</w:t>
      </w:r>
      <w:r>
        <w:t>-t fogjuk</w:t>
      </w:r>
    </w:p>
    <w:p w14:paraId="746C8AD6" w14:textId="77777777" w:rsidR="00D62952" w:rsidRDefault="00D62952" w:rsidP="00252EE8"/>
    <w:p w14:paraId="03173021" w14:textId="77777777" w:rsidR="00D62952" w:rsidRDefault="00D62952" w:rsidP="00D62952">
      <w:pPr>
        <w:pStyle w:val="Heading3"/>
      </w:pPr>
      <w:bookmarkStart w:id="52" w:name="_Toc114472311"/>
      <w:r>
        <w:t>WSUS beállítás</w:t>
      </w:r>
      <w:bookmarkEnd w:id="52"/>
    </w:p>
    <w:p w14:paraId="2B9E032F" w14:textId="77777777" w:rsidR="0051123F" w:rsidRDefault="0051123F" w:rsidP="0051123F">
      <w:pPr>
        <w:pStyle w:val="Reference"/>
      </w:pPr>
      <w:r w:rsidRPr="0051123F">
        <w:t xml:space="preserve">M01_Update\Step_06_MDT\6.5.5 WSUS </w:t>
      </w:r>
      <w:proofErr w:type="spellStart"/>
      <w:r w:rsidRPr="0051123F">
        <w:t>telepítes</w:t>
      </w:r>
      <w:proofErr w:type="spellEnd"/>
      <w:r w:rsidRPr="0051123F">
        <w:t>\HUNC4-PRJ-USR-00043-01-01-LINUX AND WINDOWS SECURITY SYSTEM UPDATE.docx</w:t>
      </w:r>
    </w:p>
    <w:p w14:paraId="67ECE775" w14:textId="77777777" w:rsidR="00D62952" w:rsidRDefault="00D62952" w:rsidP="00D62952">
      <w:r>
        <w:t>Kezdete: 2022.09.08 07:34</w:t>
      </w:r>
    </w:p>
    <w:p w14:paraId="06786BFE" w14:textId="77777777" w:rsidR="00D62952" w:rsidRDefault="00D62952" w:rsidP="00D62952">
      <w:r>
        <w:t>Vége: 2022.09.</w:t>
      </w:r>
      <w:proofErr w:type="gramStart"/>
      <w:r>
        <w:t xml:space="preserve">08  </w:t>
      </w:r>
      <w:r w:rsidR="00E516A7">
        <w:t>12</w:t>
      </w:r>
      <w:proofErr w:type="gramEnd"/>
      <w:r w:rsidR="00E516A7">
        <w:t>:22</w:t>
      </w:r>
    </w:p>
    <w:p w14:paraId="54D3A5BF" w14:textId="77777777" w:rsidR="00211C23" w:rsidRDefault="00211C23" w:rsidP="00D62952"/>
    <w:p w14:paraId="568A6C3F" w14:textId="77777777" w:rsidR="00D62952" w:rsidRDefault="00D62952" w:rsidP="00D62952">
      <w:r>
        <w:t xml:space="preserve">Megjegyzés: 6.2-es ponttól az új </w:t>
      </w:r>
      <w:r w:rsidR="00354C15">
        <w:t>WSUS</w:t>
      </w:r>
      <w:r>
        <w:t xml:space="preserve"> </w:t>
      </w:r>
      <w:proofErr w:type="gramStart"/>
      <w:r>
        <w:t>dokumentációig végéig</w:t>
      </w:r>
      <w:proofErr w:type="gramEnd"/>
      <w:r>
        <w:t xml:space="preserve"> megyünk</w:t>
      </w:r>
    </w:p>
    <w:p w14:paraId="1767A141" w14:textId="77777777" w:rsidR="000F39CA" w:rsidRDefault="000F39CA" w:rsidP="00D62952">
      <w:proofErr w:type="spellStart"/>
      <w:r>
        <w:t>Administrative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-&gt; Internet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</w:p>
    <w:p w14:paraId="7DA1F175" w14:textId="77777777" w:rsidR="000F39CA" w:rsidRDefault="000F39CA" w:rsidP="00D62952">
      <w:r>
        <w:t xml:space="preserve">Szinkronizálás eltarthat </w:t>
      </w:r>
      <w:r w:rsidR="002C377A">
        <w:t>egy ideig</w:t>
      </w:r>
      <w:r w:rsidR="00B0104D">
        <w:t>, körülbelül 3 óra</w:t>
      </w:r>
      <w:r w:rsidR="00AE2573">
        <w:t xml:space="preserve"> (08:03-</w:t>
      </w:r>
      <w:r w:rsidR="00B0104D">
        <w:t>11:33)</w:t>
      </w:r>
    </w:p>
    <w:p w14:paraId="48B91435" w14:textId="77777777" w:rsidR="00801F00" w:rsidRDefault="00801F00" w:rsidP="00D62952"/>
    <w:p w14:paraId="7F491515" w14:textId="77777777" w:rsidR="00801F00" w:rsidRDefault="00801F00" w:rsidP="007719B5">
      <w:pPr>
        <w:pStyle w:val="Heading2"/>
      </w:pPr>
      <w:bookmarkStart w:id="53" w:name="_Toc65672804"/>
      <w:bookmarkStart w:id="54" w:name="_Toc114472312"/>
      <w:r>
        <w:t xml:space="preserve">Fortion </w:t>
      </w:r>
      <w:proofErr w:type="spellStart"/>
      <w:r>
        <w:t>Workflow</w:t>
      </w:r>
      <w:proofErr w:type="spellEnd"/>
      <w:r>
        <w:t xml:space="preserve"> (Server </w:t>
      </w:r>
      <w:proofErr w:type="spellStart"/>
      <w:r>
        <w:t>Side</w:t>
      </w:r>
      <w:proofErr w:type="spellEnd"/>
      <w:r>
        <w:t>)</w:t>
      </w:r>
      <w:bookmarkEnd w:id="53"/>
      <w:bookmarkEnd w:id="54"/>
    </w:p>
    <w:p w14:paraId="31BAD30C" w14:textId="77777777" w:rsidR="004309E3" w:rsidRDefault="004309E3" w:rsidP="004309E3">
      <w:pPr>
        <w:pStyle w:val="Reference"/>
      </w:pPr>
      <w:r w:rsidRPr="004309E3">
        <w:t xml:space="preserve">HUNC4-SYS-DD-00051-01-04 SR2.4 Upgrade </w:t>
      </w:r>
      <w:proofErr w:type="spellStart"/>
      <w:r w:rsidRPr="004309E3">
        <w:t>Procedure</w:t>
      </w:r>
      <w:proofErr w:type="spellEnd"/>
    </w:p>
    <w:p w14:paraId="673F361E" w14:textId="77777777" w:rsidR="004309E3" w:rsidRDefault="004309E3" w:rsidP="001F77F2">
      <w:pPr>
        <w:pStyle w:val="Par"/>
      </w:pPr>
      <w:r w:rsidRPr="004309E3">
        <w:t xml:space="preserve">6.3 Fortion </w:t>
      </w:r>
      <w:proofErr w:type="spellStart"/>
      <w:r w:rsidRPr="004309E3">
        <w:t>Workflow</w:t>
      </w:r>
      <w:proofErr w:type="spellEnd"/>
      <w:r w:rsidRPr="004309E3">
        <w:t xml:space="preserve"> (Server </w:t>
      </w:r>
      <w:proofErr w:type="spellStart"/>
      <w:r w:rsidRPr="004309E3">
        <w:t>Side</w:t>
      </w:r>
      <w:proofErr w:type="spellEnd"/>
      <w:r w:rsidRPr="004309E3">
        <w:t>)</w:t>
      </w:r>
    </w:p>
    <w:p w14:paraId="7F0C1707" w14:textId="77777777" w:rsidR="004309E3" w:rsidRDefault="004309E3" w:rsidP="004309E3"/>
    <w:p w14:paraId="0DDC6A99" w14:textId="77777777" w:rsidR="004309E3" w:rsidRPr="004309E3" w:rsidRDefault="004309E3" w:rsidP="004309E3">
      <w:pPr>
        <w:pStyle w:val="UpdateMaterial"/>
      </w:pPr>
      <w:r w:rsidRPr="004309E3">
        <w:t>M01_Update\Step_06_MDT\6.6_Copy_to_WRKF</w:t>
      </w:r>
      <w:r>
        <w:t>1_C_Temp_WORKFLOW\</w:t>
      </w:r>
    </w:p>
    <w:p w14:paraId="5BF21738" w14:textId="77777777" w:rsidR="00801F00" w:rsidRDefault="00801F00" w:rsidP="00801F00">
      <w:r>
        <w:t>Kezdete: 2022.09.08 12:30</w:t>
      </w:r>
    </w:p>
    <w:p w14:paraId="71719C8D" w14:textId="77777777" w:rsidR="00801F00" w:rsidRDefault="00801F00" w:rsidP="00801F00">
      <w:r>
        <w:t>Vége: 2022.09.08</w:t>
      </w:r>
      <w:r w:rsidR="00502F61">
        <w:t xml:space="preserve"> 13:10</w:t>
      </w:r>
      <w:r>
        <w:t xml:space="preserve">  </w:t>
      </w:r>
    </w:p>
    <w:p w14:paraId="2E8FCBEE" w14:textId="77777777" w:rsidR="00801F00" w:rsidRDefault="00801F00" w:rsidP="00801F00"/>
    <w:p w14:paraId="5D8F22EE" w14:textId="77777777" w:rsidR="00801F00" w:rsidRDefault="00801F00" w:rsidP="00801F00">
      <w:r>
        <w:t>Megjegyzés:</w:t>
      </w:r>
      <w:r w:rsidR="007719B5">
        <w:t xml:space="preserve"> </w:t>
      </w:r>
      <w:hyperlink w:history="1">
        <w:r w:rsidR="008D2AEF" w:rsidRPr="00B413C6">
          <w:rPr>
            <w:rStyle w:val="Hyperlink"/>
          </w:rPr>
          <w:t>http://iris-&lt;PACK&gt;-wrkf1.&lt;PACK&gt;.hu:9237/WORKFLOW-Light/login?logout</w:t>
        </w:r>
      </w:hyperlink>
    </w:p>
    <w:p w14:paraId="573BEA83" w14:textId="77777777" w:rsidR="008D2AEF" w:rsidRDefault="008D2AEF" w:rsidP="00801F00"/>
    <w:p w14:paraId="30A08C91" w14:textId="77777777" w:rsidR="008D2AEF" w:rsidRDefault="008D2AEF" w:rsidP="008D2AEF">
      <w:pPr>
        <w:pStyle w:val="Heading2"/>
        <w:keepLines w:val="0"/>
        <w:tabs>
          <w:tab w:val="num" w:pos="576"/>
        </w:tabs>
        <w:spacing w:before="240" w:after="120" w:line="240" w:lineRule="auto"/>
        <w:jc w:val="both"/>
      </w:pPr>
      <w:bookmarkStart w:id="55" w:name="_Toc65672805"/>
      <w:bookmarkStart w:id="56" w:name="_Toc114472313"/>
      <w:r>
        <w:t xml:space="preserve">Fortion </w:t>
      </w:r>
      <w:proofErr w:type="spellStart"/>
      <w:r>
        <w:t>Datashare</w:t>
      </w:r>
      <w:proofErr w:type="spellEnd"/>
      <w:r>
        <w:t xml:space="preserve"> (Server </w:t>
      </w:r>
      <w:proofErr w:type="spellStart"/>
      <w:r>
        <w:t>Side</w:t>
      </w:r>
      <w:proofErr w:type="spellEnd"/>
      <w:r>
        <w:t>)</w:t>
      </w:r>
      <w:bookmarkEnd w:id="55"/>
      <w:bookmarkEnd w:id="56"/>
    </w:p>
    <w:p w14:paraId="1A3D5C83" w14:textId="77777777" w:rsidR="004309E3" w:rsidRDefault="004309E3" w:rsidP="004309E3">
      <w:pPr>
        <w:pStyle w:val="Reference"/>
      </w:pPr>
      <w:r w:rsidRPr="004309E3">
        <w:t xml:space="preserve">HUNC4-SYS-DD-00051-01-04 SR2.4 Upgrade </w:t>
      </w:r>
      <w:proofErr w:type="spellStart"/>
      <w:r w:rsidRPr="004309E3">
        <w:t>Procedure</w:t>
      </w:r>
      <w:proofErr w:type="spellEnd"/>
    </w:p>
    <w:p w14:paraId="3F12CC28" w14:textId="77777777" w:rsidR="004309E3" w:rsidRDefault="004309E3" w:rsidP="001F77F2">
      <w:pPr>
        <w:pStyle w:val="Par"/>
      </w:pPr>
      <w:r w:rsidRPr="004309E3">
        <w:t xml:space="preserve">6.4 Fortion </w:t>
      </w:r>
      <w:proofErr w:type="spellStart"/>
      <w:r w:rsidRPr="004309E3">
        <w:t>Datashare</w:t>
      </w:r>
      <w:proofErr w:type="spellEnd"/>
      <w:r w:rsidRPr="004309E3">
        <w:t xml:space="preserve"> (Server </w:t>
      </w:r>
      <w:proofErr w:type="spellStart"/>
      <w:r w:rsidRPr="004309E3">
        <w:t>Side</w:t>
      </w:r>
      <w:proofErr w:type="spellEnd"/>
      <w:r w:rsidRPr="004309E3">
        <w:t>)</w:t>
      </w:r>
    </w:p>
    <w:p w14:paraId="4F2EE7B5" w14:textId="77777777" w:rsidR="004309E3" w:rsidRDefault="004309E3" w:rsidP="004309E3"/>
    <w:p w14:paraId="557BE80A" w14:textId="77777777" w:rsidR="004309E3" w:rsidRPr="004309E3" w:rsidRDefault="004309E3" w:rsidP="004309E3">
      <w:pPr>
        <w:pStyle w:val="UpdateMaterial"/>
        <w:pBdr>
          <w:bottom w:val="single" w:sz="4" w:space="0" w:color="auto"/>
        </w:pBdr>
      </w:pPr>
      <w:r w:rsidRPr="004309E3">
        <w:t>M01_Update\Step_0</w:t>
      </w:r>
      <w:r>
        <w:t>6_MDT\6.7_Copy_to_CSD1_D\</w:t>
      </w:r>
    </w:p>
    <w:p w14:paraId="0D81A6F2" w14:textId="77777777" w:rsidR="008D2AEF" w:rsidRDefault="008D2AEF" w:rsidP="008D2AEF">
      <w:r>
        <w:t>Kezdete: 2022.09.08 13:40</w:t>
      </w:r>
    </w:p>
    <w:p w14:paraId="41EE4730" w14:textId="77777777" w:rsidR="008D2AEF" w:rsidRDefault="008D2AEF" w:rsidP="008D2AEF">
      <w:r>
        <w:t>Vége: 2022.09.08 1</w:t>
      </w:r>
      <w:r w:rsidR="00155711">
        <w:t>4:49</w:t>
      </w:r>
    </w:p>
    <w:p w14:paraId="6D2DDBE5" w14:textId="77777777" w:rsidR="008D2AEF" w:rsidRDefault="008D2AEF" w:rsidP="008D2AEF"/>
    <w:p w14:paraId="1359C9C5" w14:textId="06F99751" w:rsidR="008D2AEF" w:rsidRDefault="008D2AEF" w:rsidP="008D2AEF">
      <w:r>
        <w:t xml:space="preserve">Megjegyzés: CSD1 leállítása és </w:t>
      </w:r>
      <w:proofErr w:type="spellStart"/>
      <w:r>
        <w:t>snapshot</w:t>
      </w:r>
      <w:proofErr w:type="spellEnd"/>
      <w:r>
        <w:t xml:space="preserve"> készítés</w:t>
      </w:r>
    </w:p>
    <w:p w14:paraId="302EAB16" w14:textId="6AF24C01" w:rsidR="001F5F4C" w:rsidRDefault="001F5F4C" w:rsidP="008D2AEF"/>
    <w:p w14:paraId="6C5ABA19" w14:textId="07E51232" w:rsidR="001F5F4C" w:rsidRDefault="001F5F4C" w:rsidP="008D2AEF">
      <w:r w:rsidRPr="001F5F4C">
        <w:t></w:t>
      </w:r>
      <w:r w:rsidRPr="001F5F4C">
        <w:tab/>
        <w:t xml:space="preserve">HUNC4-SYS-DD-00051-01-04 SR2.4 Upgrade </w:t>
      </w:r>
      <w:proofErr w:type="spellStart"/>
      <w:r w:rsidRPr="001F5F4C">
        <w:t>Procedure</w:t>
      </w:r>
      <w:proofErr w:type="spellEnd"/>
      <w:r>
        <w:t xml:space="preserve"> 6.4.1 pontjában az adatbázis státuszkor meg kell jegyezni az </w:t>
      </w:r>
      <w:proofErr w:type="spellStart"/>
      <w:r>
        <w:t>nsilproduct</w:t>
      </w:r>
      <w:proofErr w:type="spellEnd"/>
      <w:r>
        <w:t xml:space="preserve"> és az </w:t>
      </w:r>
      <w:proofErr w:type="spellStart"/>
      <w:r>
        <w:t>sps</w:t>
      </w:r>
      <w:proofErr w:type="spellEnd"/>
      <w:r>
        <w:t xml:space="preserve"> darabszámokat. Ez majd a 6.4.9.3 pontnál lesz lényeges az összehasonlításhoz.</w:t>
      </w:r>
    </w:p>
    <w:p w14:paraId="769E3B7E" w14:textId="77777777" w:rsidR="008D59CD" w:rsidRPr="00801F00" w:rsidRDefault="008D59CD" w:rsidP="008D2AEF">
      <w:r>
        <w:t xml:space="preserve">A CSD1 szerveren a </w:t>
      </w:r>
      <w:r w:rsidRPr="00354C15">
        <w:rPr>
          <w:rStyle w:val="CommandChar"/>
        </w:rPr>
        <w:t>D:\-</w:t>
      </w:r>
      <w:r>
        <w:t xml:space="preserve">ben legyen a 10.8.2 </w:t>
      </w:r>
      <w:proofErr w:type="gramStart"/>
      <w:r>
        <w:t>mappa</w:t>
      </w:r>
      <w:proofErr w:type="gramEnd"/>
    </w:p>
    <w:p w14:paraId="2F5D4211" w14:textId="77777777" w:rsidR="00801F00" w:rsidRDefault="003460FB" w:rsidP="00801F00">
      <w:r>
        <w:t xml:space="preserve">Sikeres telepítés után CSD1-ről </w:t>
      </w:r>
      <w:proofErr w:type="spellStart"/>
      <w:r>
        <w:t>snapshot</w:t>
      </w:r>
      <w:proofErr w:type="spellEnd"/>
      <w:r>
        <w:t xml:space="preserve"> készítés</w:t>
      </w:r>
    </w:p>
    <w:p w14:paraId="27BC523B" w14:textId="77777777" w:rsidR="003460FB" w:rsidRPr="00801F00" w:rsidRDefault="003460FB" w:rsidP="00801F00"/>
    <w:p w14:paraId="7EAB62EB" w14:textId="77777777" w:rsidR="00155711" w:rsidRDefault="00155711" w:rsidP="00155711">
      <w:pPr>
        <w:pStyle w:val="Heading2"/>
        <w:keepLines w:val="0"/>
        <w:tabs>
          <w:tab w:val="num" w:pos="576"/>
        </w:tabs>
        <w:spacing w:before="240" w:after="120" w:line="240" w:lineRule="auto"/>
        <w:jc w:val="both"/>
      </w:pPr>
      <w:bookmarkStart w:id="57" w:name="_Toc65672818"/>
      <w:bookmarkStart w:id="58" w:name="_Toc114472314"/>
      <w:r>
        <w:t xml:space="preserve">Fortion IMINT KDB (Server </w:t>
      </w:r>
      <w:proofErr w:type="spellStart"/>
      <w:r>
        <w:t>Side</w:t>
      </w:r>
      <w:proofErr w:type="spellEnd"/>
      <w:r>
        <w:t>)</w:t>
      </w:r>
      <w:bookmarkEnd w:id="57"/>
      <w:bookmarkEnd w:id="58"/>
    </w:p>
    <w:p w14:paraId="0FFEC823" w14:textId="77777777" w:rsidR="00D31F43" w:rsidRDefault="00D31F43" w:rsidP="00D31F43">
      <w:pPr>
        <w:pStyle w:val="Reference"/>
      </w:pPr>
      <w:r w:rsidRPr="004309E3">
        <w:t xml:space="preserve">HUNC4-SYS-DD-00051-01-04 SR2.4 Upgrade </w:t>
      </w:r>
      <w:proofErr w:type="spellStart"/>
      <w:r w:rsidRPr="004309E3">
        <w:t>Procedure</w:t>
      </w:r>
      <w:proofErr w:type="spellEnd"/>
    </w:p>
    <w:p w14:paraId="3C509672" w14:textId="77777777" w:rsidR="00D31F43" w:rsidRDefault="00D31F43" w:rsidP="001F77F2">
      <w:pPr>
        <w:pStyle w:val="Par"/>
      </w:pPr>
      <w:r w:rsidRPr="00D31F43">
        <w:t xml:space="preserve">6.5 Fortion IMINT KDB (Server </w:t>
      </w:r>
      <w:proofErr w:type="spellStart"/>
      <w:r w:rsidRPr="00D31F43">
        <w:t>Side</w:t>
      </w:r>
      <w:proofErr w:type="spellEnd"/>
      <w:r w:rsidRPr="00D31F43">
        <w:t>)</w:t>
      </w:r>
    </w:p>
    <w:p w14:paraId="7AA861F0" w14:textId="77777777" w:rsidR="00D31F43" w:rsidRDefault="00D31F43" w:rsidP="00D31F43"/>
    <w:p w14:paraId="28C21BD1" w14:textId="77777777" w:rsidR="00D31F43" w:rsidRPr="00D31F43" w:rsidRDefault="00D31F43" w:rsidP="00D31F43">
      <w:pPr>
        <w:pStyle w:val="UpdateMaterial"/>
      </w:pPr>
      <w:r w:rsidRPr="00D31F43">
        <w:t>M01_Update\Step_06_MDT\6.8_Copy_to_RECC1_C_tmp\</w:t>
      </w:r>
    </w:p>
    <w:p w14:paraId="39B1DC7F" w14:textId="77777777" w:rsidR="003460FB" w:rsidRDefault="003460FB" w:rsidP="003460FB">
      <w:r>
        <w:t>Kezdete: 2022.09.08 15:01</w:t>
      </w:r>
    </w:p>
    <w:p w14:paraId="7764B71F" w14:textId="77777777" w:rsidR="003460FB" w:rsidRDefault="003460FB" w:rsidP="003460FB">
      <w:r>
        <w:t xml:space="preserve">Vége: 2022.09.08 </w:t>
      </w:r>
      <w:r w:rsidR="00DD0AB2">
        <w:t>15:19</w:t>
      </w:r>
    </w:p>
    <w:p w14:paraId="6DD208EF" w14:textId="77777777" w:rsidR="003460FB" w:rsidRDefault="003460FB" w:rsidP="003460FB"/>
    <w:p w14:paraId="2DADAF96" w14:textId="77777777" w:rsidR="00801F00" w:rsidRPr="00F84121" w:rsidRDefault="003460FB" w:rsidP="003460FB">
      <w:r>
        <w:t>Megjegyzés:</w:t>
      </w:r>
      <w:r w:rsidR="00DD0AB2">
        <w:t xml:space="preserve"> Fekete képernyős parancs időtartama: 8 perc</w:t>
      </w:r>
    </w:p>
    <w:p w14:paraId="7B35E395" w14:textId="77777777" w:rsidR="003225C8" w:rsidRDefault="003225C8" w:rsidP="003225C8">
      <w:pPr>
        <w:pStyle w:val="Heading2"/>
        <w:keepLines w:val="0"/>
        <w:tabs>
          <w:tab w:val="num" w:pos="576"/>
        </w:tabs>
        <w:spacing w:before="240" w:after="120" w:line="240" w:lineRule="auto"/>
        <w:jc w:val="both"/>
      </w:pPr>
      <w:bookmarkStart w:id="59" w:name="_Toc65672825"/>
      <w:bookmarkStart w:id="60" w:name="_Toc114472315"/>
      <w:r>
        <w:t xml:space="preserve">I4D: Proxy </w:t>
      </w:r>
      <w:proofErr w:type="spellStart"/>
      <w:r>
        <w:t>rules</w:t>
      </w:r>
      <w:bookmarkEnd w:id="59"/>
      <w:bookmarkEnd w:id="60"/>
      <w:proofErr w:type="spellEnd"/>
    </w:p>
    <w:p w14:paraId="5D68C004" w14:textId="77777777" w:rsidR="003951DB" w:rsidRDefault="003951DB" w:rsidP="003951DB">
      <w:pPr>
        <w:pStyle w:val="Reference"/>
      </w:pPr>
      <w:r w:rsidRPr="004309E3">
        <w:t xml:space="preserve">HUNC4-SYS-DD-00051-01-04 SR2.4 Upgrade </w:t>
      </w:r>
      <w:proofErr w:type="spellStart"/>
      <w:r w:rsidRPr="004309E3">
        <w:t>Procedure</w:t>
      </w:r>
      <w:proofErr w:type="spellEnd"/>
    </w:p>
    <w:p w14:paraId="169B4115" w14:textId="77777777" w:rsidR="003951DB" w:rsidRDefault="003951DB" w:rsidP="001F77F2">
      <w:pPr>
        <w:pStyle w:val="Par"/>
      </w:pPr>
      <w:r w:rsidRPr="003951DB">
        <w:t xml:space="preserve">6.6 I4D: Proxy </w:t>
      </w:r>
      <w:proofErr w:type="spellStart"/>
      <w:r w:rsidRPr="003951DB">
        <w:t>rules</w:t>
      </w:r>
      <w:proofErr w:type="spellEnd"/>
    </w:p>
    <w:p w14:paraId="5D1C7E1F" w14:textId="77777777" w:rsidR="003951DB" w:rsidRDefault="003951DB" w:rsidP="003951DB">
      <w:pPr>
        <w:rPr>
          <w:rFonts w:cstheme="minorHAnsi"/>
          <w:b/>
          <w:i/>
          <w:color w:val="4472C4" w:themeColor="accent5"/>
        </w:rPr>
      </w:pPr>
    </w:p>
    <w:p w14:paraId="291F4DA5" w14:textId="77777777" w:rsidR="003951DB" w:rsidRPr="003951DB" w:rsidRDefault="003951DB" w:rsidP="003951DB">
      <w:pPr>
        <w:pStyle w:val="UpdateMaterial"/>
      </w:pPr>
      <w:r w:rsidRPr="003951DB">
        <w:lastRenderedPageBreak/>
        <w:t>M01_Update\Step_06_MDT\6.9_Copy_to_I4DP1_C_tmp_reverse_proxy\</w:t>
      </w:r>
    </w:p>
    <w:p w14:paraId="30F27960" w14:textId="77777777" w:rsidR="003225C8" w:rsidRDefault="003225C8" w:rsidP="003225C8">
      <w:r>
        <w:t>Kezdete: 2022.09.08 15:20</w:t>
      </w:r>
    </w:p>
    <w:p w14:paraId="612727D2" w14:textId="77777777" w:rsidR="003225C8" w:rsidRDefault="003225C8" w:rsidP="003225C8">
      <w:r>
        <w:t>Vége: 2022.09.08 15:27</w:t>
      </w:r>
    </w:p>
    <w:p w14:paraId="362F9C39" w14:textId="77777777" w:rsidR="003225C8" w:rsidRDefault="003225C8" w:rsidP="003225C8"/>
    <w:p w14:paraId="5B8916FD" w14:textId="77777777" w:rsidR="00D62952" w:rsidRPr="00252EE8" w:rsidRDefault="003225C8" w:rsidP="003225C8">
      <w:r>
        <w:t>Megjegyzés:</w:t>
      </w:r>
    </w:p>
    <w:p w14:paraId="3543D169" w14:textId="77777777" w:rsidR="00F84121" w:rsidRDefault="00F84121" w:rsidP="00F84121"/>
    <w:p w14:paraId="05C57966" w14:textId="77777777" w:rsidR="00606FF8" w:rsidRDefault="00606FF8" w:rsidP="00F004A0">
      <w:pPr>
        <w:pStyle w:val="Heading1"/>
      </w:pPr>
      <w:bookmarkStart w:id="61" w:name="_Toc114472316"/>
      <w:r>
        <w:t>Linux</w:t>
      </w:r>
      <w:r w:rsidR="003951DB">
        <w:t xml:space="preserve"> szerverek</w:t>
      </w:r>
      <w:bookmarkEnd w:id="61"/>
    </w:p>
    <w:p w14:paraId="03CEDFC7" w14:textId="77777777" w:rsidR="009A5150" w:rsidRDefault="009A5150" w:rsidP="009A5150">
      <w:pPr>
        <w:pStyle w:val="Reference"/>
      </w:pPr>
      <w:r w:rsidRPr="004309E3">
        <w:t xml:space="preserve">HUNC4-SYS-DD-00051-01-04 SR2.4 Upgrade </w:t>
      </w:r>
      <w:proofErr w:type="spellStart"/>
      <w:r w:rsidRPr="004309E3">
        <w:t>Procedure</w:t>
      </w:r>
      <w:proofErr w:type="spellEnd"/>
    </w:p>
    <w:p w14:paraId="326B7EBB" w14:textId="77777777" w:rsidR="00606FF8" w:rsidRDefault="00606FF8" w:rsidP="00606FF8"/>
    <w:p w14:paraId="60E99091" w14:textId="5D9E552C" w:rsidR="00606FF8" w:rsidRDefault="00606FF8" w:rsidP="00A93504">
      <w:pPr>
        <w:pStyle w:val="Heading2"/>
        <w:numPr>
          <w:ilvl w:val="1"/>
          <w:numId w:val="19"/>
        </w:numPr>
      </w:pPr>
      <w:bookmarkStart w:id="62" w:name="_Toc114472317"/>
      <w:proofErr w:type="spellStart"/>
      <w:r>
        <w:t>Copy</w:t>
      </w:r>
      <w:proofErr w:type="spellEnd"/>
      <w:r>
        <w:t xml:space="preserve"> </w:t>
      </w:r>
      <w:proofErr w:type="spellStart"/>
      <w:r>
        <w:t>files</w:t>
      </w:r>
      <w:bookmarkEnd w:id="62"/>
      <w:proofErr w:type="spellEnd"/>
    </w:p>
    <w:p w14:paraId="1E3663E9" w14:textId="3C481F19" w:rsidR="001B1DB8" w:rsidRDefault="001B1DB8" w:rsidP="001B1DB8">
      <w:r>
        <w:t xml:space="preserve">Holt időben elindítani, </w:t>
      </w:r>
      <w:proofErr w:type="gramStart"/>
      <w:r>
        <w:t xml:space="preserve">mert  </w:t>
      </w:r>
      <w:proofErr w:type="spellStart"/>
      <w:r>
        <w:t>ca</w:t>
      </w:r>
      <w:proofErr w:type="spellEnd"/>
      <w:proofErr w:type="gramEnd"/>
      <w:r>
        <w:t>. 40 perc a másolás</w:t>
      </w:r>
    </w:p>
    <w:p w14:paraId="35DDDD1F" w14:textId="7B2277FE" w:rsidR="00FE47C8" w:rsidRPr="001B1DB8" w:rsidRDefault="00FE47C8" w:rsidP="001B1DB8">
      <w:r>
        <w:t xml:space="preserve">DEP1 szervernél </w:t>
      </w:r>
      <w:proofErr w:type="spellStart"/>
      <w:r>
        <w:t>ip</w:t>
      </w:r>
      <w:proofErr w:type="spellEnd"/>
      <w:r>
        <w:t xml:space="preserve"> címek ellenőrzése fontos</w:t>
      </w:r>
      <w:proofErr w:type="gramStart"/>
      <w:r>
        <w:t>!!</w:t>
      </w:r>
      <w:proofErr w:type="gramEnd"/>
    </w:p>
    <w:p w14:paraId="7B5BF333" w14:textId="77777777" w:rsidR="009A5150" w:rsidRDefault="009A5150" w:rsidP="009A5150">
      <w:pPr>
        <w:pStyle w:val="Reference"/>
      </w:pPr>
      <w:r w:rsidRPr="004309E3">
        <w:t xml:space="preserve">HUNC4-SYS-DD-00051-01-04 SR2.4 Upgrade </w:t>
      </w:r>
      <w:proofErr w:type="spellStart"/>
      <w:r w:rsidRPr="004309E3">
        <w:t>Procedure</w:t>
      </w:r>
      <w:proofErr w:type="spellEnd"/>
    </w:p>
    <w:p w14:paraId="118DD448" w14:textId="77777777" w:rsidR="009A5150" w:rsidRDefault="009A5150" w:rsidP="001F77F2">
      <w:pPr>
        <w:pStyle w:val="Par"/>
      </w:pPr>
      <w:r w:rsidRPr="009A5150">
        <w:t xml:space="preserve">7.2 </w:t>
      </w:r>
      <w:proofErr w:type="spellStart"/>
      <w:r w:rsidRPr="009A5150">
        <w:t>Copy</w:t>
      </w:r>
      <w:proofErr w:type="spellEnd"/>
      <w:r w:rsidRPr="009A5150">
        <w:t xml:space="preserve"> </w:t>
      </w:r>
      <w:proofErr w:type="spellStart"/>
      <w:r w:rsidRPr="009A5150">
        <w:t>files</w:t>
      </w:r>
      <w:proofErr w:type="spellEnd"/>
    </w:p>
    <w:p w14:paraId="09157F3D" w14:textId="77777777" w:rsidR="009A5150" w:rsidRDefault="009A5150" w:rsidP="009A5150"/>
    <w:p w14:paraId="18BEF9AA" w14:textId="77777777" w:rsidR="009A5150" w:rsidRDefault="009A5150" w:rsidP="009A5150">
      <w:pPr>
        <w:pStyle w:val="UpdateMaterial"/>
      </w:pPr>
      <w:r>
        <w:t>M01_Update\Step_07_Linux_szerverek\7.1_Copy_to_DEP1________shell\</w:t>
      </w:r>
    </w:p>
    <w:p w14:paraId="717CB291" w14:textId="77777777" w:rsidR="009A5150" w:rsidRDefault="009A5150" w:rsidP="009A5150">
      <w:pPr>
        <w:pStyle w:val="UpdateMaterial"/>
      </w:pPr>
      <w:r>
        <w:t>M01_Update\Step_07_Linux_szerverek\7.1_Copy_to_DEP1_var_html\</w:t>
      </w:r>
    </w:p>
    <w:p w14:paraId="57DB4D46" w14:textId="77777777" w:rsidR="009A5150" w:rsidRDefault="009A5150" w:rsidP="009A5150">
      <w:pPr>
        <w:pStyle w:val="UpdateMaterial"/>
      </w:pPr>
      <w:r>
        <w:t>M01_Update\Step_07_Linux_szerverek\7.1_Copy_to_DEP1_var_tmp\</w:t>
      </w:r>
    </w:p>
    <w:p w14:paraId="13306627" w14:textId="77777777" w:rsidR="009A5150" w:rsidRPr="009A5150" w:rsidRDefault="009A5150" w:rsidP="009A5150"/>
    <w:p w14:paraId="42CB92FA" w14:textId="77777777" w:rsidR="00606FF8" w:rsidRDefault="00606FF8" w:rsidP="00606FF8">
      <w:r>
        <w:t>Kezdete: 2022.09.09 07:43</w:t>
      </w:r>
    </w:p>
    <w:p w14:paraId="16D24C20" w14:textId="77777777" w:rsidR="00606FF8" w:rsidRDefault="00606FF8" w:rsidP="00606FF8">
      <w:r>
        <w:t>Vége: 2022.09.09 0</w:t>
      </w:r>
      <w:r w:rsidR="00A93504">
        <w:t>8:28</w:t>
      </w:r>
    </w:p>
    <w:p w14:paraId="1CBF3028" w14:textId="77777777" w:rsidR="001F1F0A" w:rsidRDefault="00606FF8" w:rsidP="00606FF8">
      <w:r>
        <w:t>Megjegyzés: A DEP1 szerve</w:t>
      </w:r>
      <w:r w:rsidR="004A4004">
        <w:t>r</w:t>
      </w:r>
      <w:r>
        <w:t xml:space="preserve">be </w:t>
      </w:r>
      <w:proofErr w:type="spellStart"/>
      <w:r>
        <w:t>rootként</w:t>
      </w:r>
      <w:proofErr w:type="spellEnd"/>
      <w:r>
        <w:t xml:space="preserve"> jelentkezünk be és nem </w:t>
      </w:r>
      <w:proofErr w:type="spellStart"/>
      <w:r>
        <w:t>adminsecu-val</w:t>
      </w:r>
      <w:proofErr w:type="spellEnd"/>
    </w:p>
    <w:p w14:paraId="6DA741C6" w14:textId="77777777" w:rsidR="00A93504" w:rsidRDefault="00A93504" w:rsidP="00606FF8"/>
    <w:p w14:paraId="44934190" w14:textId="77777777" w:rsidR="00A93504" w:rsidRDefault="00A93504" w:rsidP="00A93504">
      <w:pPr>
        <w:pStyle w:val="Heading2"/>
      </w:pPr>
      <w:bookmarkStart w:id="63" w:name="_Toc114472318"/>
      <w:r>
        <w:t>System update</w:t>
      </w:r>
      <w:bookmarkEnd w:id="63"/>
    </w:p>
    <w:p w14:paraId="60471C3C" w14:textId="77777777" w:rsidR="009A5150" w:rsidRDefault="009A5150" w:rsidP="009A5150">
      <w:pPr>
        <w:pStyle w:val="Reference"/>
      </w:pPr>
      <w:r w:rsidRPr="004309E3">
        <w:t xml:space="preserve">HUNC4-SYS-DD-00051-01-04 SR2.4 Upgrade </w:t>
      </w:r>
      <w:proofErr w:type="spellStart"/>
      <w:r w:rsidRPr="004309E3">
        <w:t>Procedure</w:t>
      </w:r>
      <w:proofErr w:type="spellEnd"/>
    </w:p>
    <w:p w14:paraId="23130B5B" w14:textId="77777777" w:rsidR="009A5150" w:rsidRPr="009A5150" w:rsidRDefault="009A5150" w:rsidP="001F77F2">
      <w:pPr>
        <w:pStyle w:val="Par"/>
      </w:pPr>
      <w:r>
        <w:t>7.3 System update</w:t>
      </w:r>
    </w:p>
    <w:p w14:paraId="2CA76891" w14:textId="77777777" w:rsidR="00A93504" w:rsidRDefault="00A93504" w:rsidP="00A93504">
      <w:r>
        <w:t>Kezdete: 2022.09.09 08:38</w:t>
      </w:r>
    </w:p>
    <w:p w14:paraId="2D635998" w14:textId="77777777" w:rsidR="00A93504" w:rsidRDefault="00A93504" w:rsidP="00A93504">
      <w:r>
        <w:t>Vége: 2022.09.09 0</w:t>
      </w:r>
      <w:r w:rsidR="00840EB6">
        <w:t>9:40</w:t>
      </w:r>
    </w:p>
    <w:p w14:paraId="5770EAAB" w14:textId="77777777" w:rsidR="00A93504" w:rsidRDefault="00A93504" w:rsidP="00A93504">
      <w:r>
        <w:t>Megjegyzés:</w:t>
      </w:r>
      <w:r w:rsidR="004C7A81">
        <w:t xml:space="preserve"> A System Update hozza létre az </w:t>
      </w:r>
      <w:proofErr w:type="spellStart"/>
      <w:r w:rsidR="004C7A81">
        <w:t>adminsecu</w:t>
      </w:r>
      <w:proofErr w:type="spellEnd"/>
      <w:r w:rsidR="004C7A81">
        <w:t xml:space="preserve"> felhasználót</w:t>
      </w:r>
    </w:p>
    <w:p w14:paraId="21E782C8" w14:textId="77777777" w:rsidR="00920A49" w:rsidRDefault="00920A49" w:rsidP="00A93504">
      <w:r>
        <w:t xml:space="preserve">Minden </w:t>
      </w:r>
      <w:proofErr w:type="spellStart"/>
      <w:r>
        <w:t>linuxos</w:t>
      </w:r>
      <w:proofErr w:type="spellEnd"/>
      <w:r>
        <w:t xml:space="preserve"> </w:t>
      </w:r>
      <w:proofErr w:type="gramStart"/>
      <w:r>
        <w:t>virtuális</w:t>
      </w:r>
      <w:proofErr w:type="gramEnd"/>
      <w:r>
        <w:t xml:space="preserve"> gép fusson updatekor</w:t>
      </w:r>
    </w:p>
    <w:p w14:paraId="4990F245" w14:textId="77777777" w:rsidR="00840EB6" w:rsidRDefault="00840EB6" w:rsidP="00A93504">
      <w:r>
        <w:lastRenderedPageBreak/>
        <w:t xml:space="preserve">Update után ellenőrizzük, hogy </w:t>
      </w:r>
      <w:proofErr w:type="spellStart"/>
      <w:r>
        <w:t>újraindultak</w:t>
      </w:r>
      <w:proofErr w:type="spellEnd"/>
      <w:r>
        <w:t xml:space="preserve"> </w:t>
      </w:r>
      <w:proofErr w:type="gramStart"/>
      <w:r>
        <w:t>e</w:t>
      </w:r>
      <w:proofErr w:type="gramEnd"/>
      <w:r>
        <w:t xml:space="preserve"> a </w:t>
      </w:r>
      <w:proofErr w:type="spellStart"/>
      <w:r>
        <w:t>linuxos</w:t>
      </w:r>
      <w:proofErr w:type="spellEnd"/>
      <w:r>
        <w:t xml:space="preserve"> szerverek</w:t>
      </w:r>
    </w:p>
    <w:p w14:paraId="58AB2312" w14:textId="77777777" w:rsidR="00920A49" w:rsidRDefault="00920A49" w:rsidP="00A93504"/>
    <w:p w14:paraId="386D59DB" w14:textId="77777777" w:rsidR="00840EB6" w:rsidRDefault="00840EB6" w:rsidP="00840EB6">
      <w:pPr>
        <w:pStyle w:val="Heading2"/>
        <w:keepLines w:val="0"/>
        <w:tabs>
          <w:tab w:val="num" w:pos="576"/>
        </w:tabs>
        <w:spacing w:before="240" w:after="120" w:line="240" w:lineRule="auto"/>
        <w:jc w:val="both"/>
      </w:pPr>
      <w:bookmarkStart w:id="64" w:name="_Toc65672832"/>
      <w:bookmarkStart w:id="65" w:name="_Toc114472319"/>
      <w:r>
        <w:t xml:space="preserve">Fortion i4D (Server </w:t>
      </w:r>
      <w:proofErr w:type="spellStart"/>
      <w:r>
        <w:t>Side</w:t>
      </w:r>
      <w:proofErr w:type="spellEnd"/>
      <w:r>
        <w:t>)</w:t>
      </w:r>
      <w:bookmarkEnd w:id="64"/>
      <w:bookmarkEnd w:id="65"/>
    </w:p>
    <w:p w14:paraId="561D0B1D" w14:textId="77777777" w:rsidR="004C0E0B" w:rsidRDefault="004C0E0B" w:rsidP="004C0E0B">
      <w:pPr>
        <w:pStyle w:val="Reference"/>
      </w:pPr>
      <w:r w:rsidRPr="004309E3">
        <w:t xml:space="preserve">HUNC4-SYS-DD-00051-01-04 SR2.4 Upgrade </w:t>
      </w:r>
      <w:proofErr w:type="spellStart"/>
      <w:r w:rsidRPr="004309E3">
        <w:t>Procedure</w:t>
      </w:r>
      <w:proofErr w:type="spellEnd"/>
    </w:p>
    <w:p w14:paraId="3340283C" w14:textId="77777777" w:rsidR="004C0E0B" w:rsidRPr="004C0E0B" w:rsidRDefault="004C0E0B" w:rsidP="001F77F2">
      <w:pPr>
        <w:pStyle w:val="Par"/>
      </w:pPr>
      <w:r w:rsidRPr="004C0E0B">
        <w:t xml:space="preserve">7.4 Fortion i4D (Server </w:t>
      </w:r>
      <w:proofErr w:type="spellStart"/>
      <w:r w:rsidRPr="004C0E0B">
        <w:t>Side</w:t>
      </w:r>
      <w:proofErr w:type="spellEnd"/>
      <w:r w:rsidRPr="004C0E0B">
        <w:t>)</w:t>
      </w:r>
    </w:p>
    <w:p w14:paraId="3F545153" w14:textId="77777777" w:rsidR="00840EB6" w:rsidRDefault="00840EB6" w:rsidP="00840EB6">
      <w:r>
        <w:t>Kezdete: 2022.09.09 09:</w:t>
      </w:r>
      <w:r w:rsidR="00187455">
        <w:t>50</w:t>
      </w:r>
    </w:p>
    <w:p w14:paraId="20C0BA97" w14:textId="77777777" w:rsidR="00840EB6" w:rsidRDefault="00840EB6" w:rsidP="008C04C0">
      <w:r>
        <w:t xml:space="preserve">Vége: 2022.09.09 </w:t>
      </w:r>
      <w:r w:rsidR="003E55EA">
        <w:t>10:30</w:t>
      </w:r>
    </w:p>
    <w:p w14:paraId="1CC2F9BD" w14:textId="77777777" w:rsidR="003E55EA" w:rsidRDefault="008C04C0" w:rsidP="008C04C0">
      <w:r>
        <w:t xml:space="preserve">Megjegyzés: 7.4.2 </w:t>
      </w:r>
      <w:r w:rsidRPr="008C04C0">
        <w:t xml:space="preserve">I4D </w:t>
      </w:r>
      <w:proofErr w:type="spellStart"/>
      <w:r w:rsidRPr="008C04C0">
        <w:t>applications</w:t>
      </w:r>
      <w:proofErr w:type="spellEnd"/>
      <w:r w:rsidRPr="008C04C0">
        <w:t xml:space="preserve"> update</w:t>
      </w:r>
      <w:r>
        <w:t xml:space="preserve"> </w:t>
      </w:r>
      <w:proofErr w:type="spellStart"/>
      <w:r>
        <w:t>root</w:t>
      </w:r>
      <w:proofErr w:type="spellEnd"/>
      <w:r>
        <w:t xml:space="preserve"> felhasználóval</w:t>
      </w:r>
    </w:p>
    <w:p w14:paraId="7EF39B0D" w14:textId="77777777" w:rsidR="003E55EA" w:rsidRDefault="003E55EA" w:rsidP="008C04C0"/>
    <w:p w14:paraId="6290484B" w14:textId="6DEC17B5" w:rsidR="003E55EA" w:rsidRDefault="003E55EA" w:rsidP="008C04C0">
      <w:r>
        <w:t xml:space="preserve">Fontos </w:t>
      </w:r>
      <w:proofErr w:type="spellStart"/>
      <w:r>
        <w:t>kommentelni</w:t>
      </w:r>
      <w:proofErr w:type="spellEnd"/>
      <w:r>
        <w:t xml:space="preserve"> ezt a két sort</w:t>
      </w:r>
      <w:r w:rsidR="000E60DF">
        <w:t>, ha hibára fut az</w:t>
      </w:r>
      <w:r w:rsidR="008300BF">
        <w:t xml:space="preserve"> update </w:t>
      </w:r>
      <w:proofErr w:type="gramStart"/>
      <w:r w:rsidR="008300BF">
        <w:t>script</w:t>
      </w:r>
      <w:proofErr w:type="gramEnd"/>
      <w:r w:rsidR="008300BF">
        <w:t xml:space="preserve"> akkor vi-</w:t>
      </w:r>
      <w:proofErr w:type="spellStart"/>
      <w:r w:rsidR="008300BF">
        <w:t>vel</w:t>
      </w:r>
      <w:proofErr w:type="spellEnd"/>
      <w:r w:rsidR="008300BF">
        <w:t xml:space="preserve"> az M</w:t>
      </w:r>
      <w:r w:rsidR="000E60DF">
        <w:t xml:space="preserve">1 szerveren manuálisan kell a két sort </w:t>
      </w:r>
      <w:proofErr w:type="spellStart"/>
      <w:r w:rsidR="000E60DF">
        <w:t>kommentelni</w:t>
      </w:r>
      <w:proofErr w:type="spellEnd"/>
    </w:p>
    <w:p w14:paraId="543247C7" w14:textId="77777777" w:rsidR="003E55EA" w:rsidRDefault="003E55EA" w:rsidP="008C04C0">
      <w:r w:rsidRPr="00397071">
        <w:rPr>
          <w:noProof/>
          <w:lang w:val="en-US"/>
        </w:rPr>
        <w:drawing>
          <wp:inline distT="0" distB="0" distL="0" distR="0" wp14:anchorId="033FC468" wp14:editId="405E7FE1">
            <wp:extent cx="5141344" cy="1853763"/>
            <wp:effectExtent l="0" t="0" r="2540" b="0"/>
            <wp:docPr id="5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8272" cy="186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71AA" w14:textId="77777777" w:rsidR="00920A49" w:rsidRPr="00A93504" w:rsidRDefault="00920A49" w:rsidP="00A93504"/>
    <w:p w14:paraId="012D4E78" w14:textId="77777777" w:rsidR="003E55EA" w:rsidRDefault="003E55EA" w:rsidP="003E55EA">
      <w:pPr>
        <w:pStyle w:val="Heading2"/>
        <w:keepLines w:val="0"/>
        <w:tabs>
          <w:tab w:val="num" w:pos="576"/>
        </w:tabs>
        <w:spacing w:before="240" w:after="120" w:line="240" w:lineRule="auto"/>
        <w:jc w:val="both"/>
      </w:pPr>
      <w:bookmarkStart w:id="66" w:name="_Toc65672838"/>
      <w:bookmarkStart w:id="67" w:name="_Toc114472320"/>
      <w:r>
        <w:t xml:space="preserve">Fortion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Warfare</w:t>
      </w:r>
      <w:proofErr w:type="spellEnd"/>
      <w:r>
        <w:t xml:space="preserve"> </w:t>
      </w:r>
      <w:proofErr w:type="spellStart"/>
      <w:r>
        <w:t>Analyst</w:t>
      </w:r>
      <w:proofErr w:type="spellEnd"/>
      <w:r>
        <w:t xml:space="preserve"> (Server </w:t>
      </w:r>
      <w:proofErr w:type="spellStart"/>
      <w:r>
        <w:t>Side</w:t>
      </w:r>
      <w:proofErr w:type="spellEnd"/>
      <w:r>
        <w:t>)</w:t>
      </w:r>
      <w:bookmarkEnd w:id="66"/>
      <w:bookmarkEnd w:id="67"/>
    </w:p>
    <w:p w14:paraId="4227FE8D" w14:textId="77777777" w:rsidR="00D96104" w:rsidRDefault="00D96104" w:rsidP="00D96104">
      <w:pPr>
        <w:pStyle w:val="Reference"/>
      </w:pPr>
      <w:r w:rsidRPr="004309E3">
        <w:t xml:space="preserve">HUNC4-SYS-DD-00051-01-04 SR2.4 Upgrade </w:t>
      </w:r>
      <w:proofErr w:type="spellStart"/>
      <w:r w:rsidRPr="004309E3">
        <w:t>Procedure</w:t>
      </w:r>
      <w:proofErr w:type="spellEnd"/>
    </w:p>
    <w:p w14:paraId="135D4077" w14:textId="77777777" w:rsidR="00D96104" w:rsidRPr="00D96104" w:rsidRDefault="00D96104" w:rsidP="001F77F2">
      <w:pPr>
        <w:pStyle w:val="Par"/>
      </w:pPr>
      <w:r w:rsidRPr="00D96104">
        <w:t xml:space="preserve">7.5 Fortion </w:t>
      </w:r>
      <w:proofErr w:type="spellStart"/>
      <w:r w:rsidRPr="00D96104">
        <w:t>Electronic</w:t>
      </w:r>
      <w:proofErr w:type="spellEnd"/>
      <w:r w:rsidRPr="00D96104">
        <w:t xml:space="preserve"> </w:t>
      </w:r>
      <w:proofErr w:type="spellStart"/>
      <w:r w:rsidRPr="00D96104">
        <w:t>Warfare</w:t>
      </w:r>
      <w:proofErr w:type="spellEnd"/>
      <w:r w:rsidRPr="00D96104">
        <w:t xml:space="preserve"> </w:t>
      </w:r>
      <w:proofErr w:type="spellStart"/>
      <w:r w:rsidRPr="00D96104">
        <w:t>Analyst</w:t>
      </w:r>
      <w:proofErr w:type="spellEnd"/>
      <w:r w:rsidRPr="00D96104">
        <w:t xml:space="preserve"> (Server </w:t>
      </w:r>
      <w:proofErr w:type="spellStart"/>
      <w:r w:rsidRPr="00D96104">
        <w:t>Side</w:t>
      </w:r>
      <w:proofErr w:type="spellEnd"/>
      <w:r w:rsidRPr="00D96104">
        <w:t>)</w:t>
      </w:r>
    </w:p>
    <w:p w14:paraId="7B7EE0FB" w14:textId="77777777" w:rsidR="003E55EA" w:rsidRDefault="003E55EA" w:rsidP="003E55EA">
      <w:r>
        <w:t>Kezdete: 2022.09.09 10:30</w:t>
      </w:r>
    </w:p>
    <w:p w14:paraId="4D89EF86" w14:textId="77777777" w:rsidR="003E55EA" w:rsidRDefault="003E55EA" w:rsidP="003E55EA">
      <w:r>
        <w:t>Vége: 2022.09.09 10:34</w:t>
      </w:r>
    </w:p>
    <w:p w14:paraId="3FB6C8B6" w14:textId="77777777" w:rsidR="003866D9" w:rsidRDefault="003E55EA" w:rsidP="003E55EA">
      <w:r>
        <w:t>Megjegyzés:</w:t>
      </w:r>
    </w:p>
    <w:p w14:paraId="623ED092" w14:textId="77777777" w:rsidR="00B44559" w:rsidRDefault="00B44559" w:rsidP="003E55EA"/>
    <w:p w14:paraId="1ED464CE" w14:textId="77777777" w:rsidR="003E55EA" w:rsidRDefault="003E55EA" w:rsidP="003E55EA">
      <w:pPr>
        <w:pStyle w:val="Heading2"/>
        <w:keepLines w:val="0"/>
        <w:tabs>
          <w:tab w:val="num" w:pos="576"/>
        </w:tabs>
        <w:spacing w:before="240" w:after="120" w:line="240" w:lineRule="auto"/>
        <w:jc w:val="both"/>
      </w:pPr>
      <w:bookmarkStart w:id="68" w:name="_Toc65672839"/>
      <w:bookmarkStart w:id="69" w:name="_Toc114472321"/>
      <w:r>
        <w:t xml:space="preserve">Fortion Media Mining (Server </w:t>
      </w:r>
      <w:proofErr w:type="spellStart"/>
      <w:r>
        <w:t>Side</w:t>
      </w:r>
      <w:proofErr w:type="spellEnd"/>
      <w:r>
        <w:t>)</w:t>
      </w:r>
      <w:bookmarkEnd w:id="68"/>
      <w:bookmarkEnd w:id="69"/>
    </w:p>
    <w:p w14:paraId="552BFEAA" w14:textId="77777777" w:rsidR="00D96104" w:rsidRDefault="00D96104" w:rsidP="00D96104">
      <w:pPr>
        <w:pStyle w:val="Reference"/>
      </w:pPr>
      <w:r w:rsidRPr="004309E3">
        <w:t xml:space="preserve">HUNC4-SYS-DD-00051-01-04 SR2.4 Upgrade </w:t>
      </w:r>
      <w:proofErr w:type="spellStart"/>
      <w:r w:rsidRPr="004309E3">
        <w:t>Procedure</w:t>
      </w:r>
      <w:proofErr w:type="spellEnd"/>
    </w:p>
    <w:p w14:paraId="13D592B5" w14:textId="77777777" w:rsidR="00D96104" w:rsidRPr="00D96104" w:rsidRDefault="00D96104" w:rsidP="001F77F2">
      <w:pPr>
        <w:pStyle w:val="Par"/>
      </w:pPr>
      <w:r w:rsidRPr="00D96104">
        <w:t xml:space="preserve">7.6 Fortion Media Mining (Server </w:t>
      </w:r>
      <w:proofErr w:type="spellStart"/>
      <w:r w:rsidRPr="00D96104">
        <w:t>Side</w:t>
      </w:r>
      <w:proofErr w:type="spellEnd"/>
      <w:r w:rsidRPr="00D96104">
        <w:t>)</w:t>
      </w:r>
    </w:p>
    <w:p w14:paraId="0369E028" w14:textId="77777777" w:rsidR="003E55EA" w:rsidRDefault="003E55EA" w:rsidP="003E55EA">
      <w:r>
        <w:t>Kezdete: 2022.09.09 10:34</w:t>
      </w:r>
    </w:p>
    <w:p w14:paraId="0FC90D11" w14:textId="77777777" w:rsidR="003E55EA" w:rsidRDefault="003E55EA" w:rsidP="003E55EA">
      <w:r>
        <w:lastRenderedPageBreak/>
        <w:t>Vége: 2022.09.09 10:</w:t>
      </w:r>
      <w:r w:rsidR="00B44559">
        <w:t>48</w:t>
      </w:r>
    </w:p>
    <w:p w14:paraId="2F06F0EF" w14:textId="77777777" w:rsidR="003E55EA" w:rsidRDefault="003E55EA" w:rsidP="003E55EA">
      <w:r>
        <w:t>Megjegyzés:</w:t>
      </w:r>
    </w:p>
    <w:p w14:paraId="3855DDA9" w14:textId="77777777" w:rsidR="00B44559" w:rsidRDefault="00B44559" w:rsidP="003E55EA"/>
    <w:p w14:paraId="51257842" w14:textId="77777777" w:rsidR="00B44559" w:rsidRDefault="00B44559" w:rsidP="00B44559">
      <w:pPr>
        <w:pStyle w:val="Heading2"/>
        <w:keepLines w:val="0"/>
        <w:tabs>
          <w:tab w:val="num" w:pos="576"/>
        </w:tabs>
        <w:spacing w:before="240" w:after="120" w:line="240" w:lineRule="auto"/>
        <w:jc w:val="both"/>
      </w:pPr>
      <w:bookmarkStart w:id="70" w:name="_Toc65672840"/>
      <w:bookmarkStart w:id="71" w:name="_Toc114472322"/>
      <w:proofErr w:type="spellStart"/>
      <w:r>
        <w:t>iKDB</w:t>
      </w:r>
      <w:proofErr w:type="spellEnd"/>
      <w:r>
        <w:t xml:space="preserve"> (Server </w:t>
      </w:r>
      <w:proofErr w:type="spellStart"/>
      <w:r>
        <w:t>Side</w:t>
      </w:r>
      <w:proofErr w:type="spellEnd"/>
      <w:r>
        <w:t>)</w:t>
      </w:r>
      <w:bookmarkEnd w:id="70"/>
      <w:bookmarkEnd w:id="71"/>
    </w:p>
    <w:p w14:paraId="258349FB" w14:textId="77777777" w:rsidR="00D96104" w:rsidRDefault="00D96104" w:rsidP="00D96104">
      <w:pPr>
        <w:pStyle w:val="Reference"/>
      </w:pPr>
      <w:r w:rsidRPr="004309E3">
        <w:t xml:space="preserve">HUNC4-SYS-DD-00051-01-04 SR2.4 Upgrade </w:t>
      </w:r>
      <w:proofErr w:type="spellStart"/>
      <w:r w:rsidRPr="004309E3">
        <w:t>Procedure</w:t>
      </w:r>
      <w:proofErr w:type="spellEnd"/>
    </w:p>
    <w:p w14:paraId="38B9D908" w14:textId="77777777" w:rsidR="00D96104" w:rsidRPr="00D96104" w:rsidRDefault="00D96104" w:rsidP="001F77F2">
      <w:pPr>
        <w:pStyle w:val="Par"/>
      </w:pPr>
      <w:r w:rsidRPr="00D96104">
        <w:t xml:space="preserve">7.7 </w:t>
      </w:r>
      <w:proofErr w:type="spellStart"/>
      <w:r w:rsidRPr="00D96104">
        <w:t>iKDB</w:t>
      </w:r>
      <w:proofErr w:type="spellEnd"/>
      <w:r w:rsidRPr="00D96104">
        <w:t xml:space="preserve"> (Server </w:t>
      </w:r>
      <w:proofErr w:type="spellStart"/>
      <w:r w:rsidRPr="00D96104">
        <w:t>Side</w:t>
      </w:r>
      <w:proofErr w:type="spellEnd"/>
      <w:r w:rsidRPr="00D96104">
        <w:t>)</w:t>
      </w:r>
    </w:p>
    <w:p w14:paraId="4CC7E03F" w14:textId="77777777" w:rsidR="00B44559" w:rsidRDefault="00B44559" w:rsidP="00B44559">
      <w:r>
        <w:t>Kezdete: 2022.09.09 10:48</w:t>
      </w:r>
    </w:p>
    <w:p w14:paraId="2AF2B0A6" w14:textId="77777777" w:rsidR="00B44559" w:rsidRDefault="00B44559" w:rsidP="00B44559">
      <w:r>
        <w:t xml:space="preserve">Vége: 2022.09.09 </w:t>
      </w:r>
      <w:r w:rsidR="007874E3">
        <w:t>13:04</w:t>
      </w:r>
    </w:p>
    <w:p w14:paraId="3B6F8907" w14:textId="77777777" w:rsidR="00B44559" w:rsidRDefault="00B44559" w:rsidP="00B44559">
      <w:r>
        <w:t xml:space="preserve">Megjegyzés: </w:t>
      </w:r>
      <w:proofErr w:type="spellStart"/>
      <w:r>
        <w:t>Snapshot</w:t>
      </w:r>
      <w:proofErr w:type="spellEnd"/>
      <w:r>
        <w:t xml:space="preserve"> készítés update előtt</w:t>
      </w:r>
    </w:p>
    <w:p w14:paraId="40E89847" w14:textId="77777777" w:rsidR="003866D9" w:rsidRDefault="003866D9" w:rsidP="003866D9"/>
    <w:p w14:paraId="3626A141" w14:textId="77777777" w:rsidR="00B44559" w:rsidRDefault="00B44559" w:rsidP="003866D9"/>
    <w:p w14:paraId="0304FCB4" w14:textId="5E0EF3E9" w:rsidR="00B44559" w:rsidRDefault="00B44559" w:rsidP="00F004A0">
      <w:pPr>
        <w:pStyle w:val="Heading1"/>
      </w:pPr>
      <w:bookmarkStart w:id="72" w:name="_Toc65672841"/>
      <w:bookmarkStart w:id="73" w:name="_Toc114472323"/>
      <w:proofErr w:type="spellStart"/>
      <w:r>
        <w:t>Supervision</w:t>
      </w:r>
      <w:proofErr w:type="spellEnd"/>
      <w:r>
        <w:t xml:space="preserve"> (</w:t>
      </w:r>
      <w:proofErr w:type="spellStart"/>
      <w:r>
        <w:t>CheckMk</w:t>
      </w:r>
      <w:proofErr w:type="spellEnd"/>
      <w:r>
        <w:t xml:space="preserve"> update</w:t>
      </w:r>
      <w:proofErr w:type="gramStart"/>
      <w:r>
        <w:t>)</w:t>
      </w:r>
      <w:bookmarkEnd w:id="72"/>
      <w:bookmarkEnd w:id="73"/>
      <w:r w:rsidR="00CB05DE">
        <w:t xml:space="preserve">  </w:t>
      </w:r>
      <w:r w:rsidR="00CB05DE" w:rsidRPr="00CB05DE">
        <w:rPr>
          <w:color w:val="auto"/>
          <w:highlight w:val="red"/>
        </w:rPr>
        <w:t>INNEN</w:t>
      </w:r>
      <w:proofErr w:type="gramEnd"/>
      <w:r w:rsidR="00CB05DE" w:rsidRPr="00CB05DE">
        <w:rPr>
          <w:color w:val="auto"/>
          <w:highlight w:val="red"/>
        </w:rPr>
        <w:t xml:space="preserve"> FOLYTATNI</w:t>
      </w:r>
    </w:p>
    <w:p w14:paraId="715F40CE" w14:textId="77777777" w:rsidR="000B7E86" w:rsidRDefault="000B7E86" w:rsidP="000B7E86">
      <w:pPr>
        <w:pStyle w:val="Reference"/>
      </w:pPr>
      <w:r w:rsidRPr="004309E3">
        <w:t xml:space="preserve">HUNC4-SYS-DD-00051-01-04 SR2.4 Upgrade </w:t>
      </w:r>
      <w:proofErr w:type="spellStart"/>
      <w:r w:rsidRPr="004309E3">
        <w:t>Procedure</w:t>
      </w:r>
      <w:proofErr w:type="spellEnd"/>
    </w:p>
    <w:p w14:paraId="6E46209D" w14:textId="77777777" w:rsidR="000B7E86" w:rsidRDefault="000B7E86" w:rsidP="001F77F2">
      <w:pPr>
        <w:pStyle w:val="Par"/>
      </w:pPr>
      <w:r w:rsidRPr="000B7E86">
        <w:t xml:space="preserve">7.8 </w:t>
      </w:r>
      <w:proofErr w:type="spellStart"/>
      <w:r w:rsidRPr="000B7E86">
        <w:t>Supervision</w:t>
      </w:r>
      <w:proofErr w:type="spellEnd"/>
      <w:r w:rsidRPr="000B7E86">
        <w:t xml:space="preserve"> (</w:t>
      </w:r>
      <w:proofErr w:type="spellStart"/>
      <w:r w:rsidRPr="000B7E86">
        <w:t>CheckMk</w:t>
      </w:r>
      <w:proofErr w:type="spellEnd"/>
      <w:r w:rsidRPr="000B7E86">
        <w:t xml:space="preserve"> update)</w:t>
      </w:r>
    </w:p>
    <w:p w14:paraId="135E08AB" w14:textId="77777777" w:rsidR="000B7E86" w:rsidRDefault="000B7E86" w:rsidP="000B7E86"/>
    <w:p w14:paraId="197F55AD" w14:textId="77777777" w:rsidR="000B7E86" w:rsidRDefault="000B7E86" w:rsidP="000B7E86">
      <w:pPr>
        <w:pStyle w:val="UpdateMaterial"/>
      </w:pPr>
      <w:r w:rsidRPr="000B7E86">
        <w:t>M01_Update\Step_08_CheckMK\Copy_to_SUP1_home_adminsecu\</w:t>
      </w:r>
    </w:p>
    <w:p w14:paraId="45068140" w14:textId="77777777" w:rsidR="00B44559" w:rsidRDefault="001F1F0A" w:rsidP="00B44559">
      <w:r>
        <w:t>Kezdete: 2022.09.13</w:t>
      </w:r>
      <w:r w:rsidR="00B44559">
        <w:t xml:space="preserve"> </w:t>
      </w:r>
      <w:r>
        <w:t>9:11</w:t>
      </w:r>
    </w:p>
    <w:p w14:paraId="25993EF5" w14:textId="77777777" w:rsidR="00B44559" w:rsidRDefault="00454D75" w:rsidP="0053029C">
      <w:pPr>
        <w:tabs>
          <w:tab w:val="left" w:pos="3242"/>
        </w:tabs>
      </w:pPr>
      <w:r>
        <w:t>Vége: 2022.09.13</w:t>
      </w:r>
      <w:r w:rsidR="00B44559">
        <w:t xml:space="preserve"> </w:t>
      </w:r>
      <w:r>
        <w:t>9:38</w:t>
      </w:r>
      <w:r w:rsidR="0053029C">
        <w:tab/>
      </w:r>
    </w:p>
    <w:p w14:paraId="0310F428" w14:textId="77777777" w:rsidR="00B44559" w:rsidRDefault="00C44A1B" w:rsidP="00B44559">
      <w:r>
        <w:t>Megjegyzés:</w:t>
      </w:r>
      <w:r w:rsidR="001F1F0A">
        <w:t xml:space="preserve"> A DEP1 szerver fusson</w:t>
      </w:r>
    </w:p>
    <w:p w14:paraId="3C734A05" w14:textId="77777777" w:rsidR="00454D75" w:rsidRDefault="00454D75" w:rsidP="00B44559">
      <w:r>
        <w:t xml:space="preserve">CPU </w:t>
      </w:r>
      <w:proofErr w:type="spellStart"/>
      <w:r>
        <w:t>rescale-nél</w:t>
      </w:r>
      <w:proofErr w:type="spellEnd"/>
      <w:r>
        <w:t xml:space="preserve"> 100%-</w:t>
      </w:r>
      <w:proofErr w:type="spellStart"/>
      <w:r>
        <w:t>ra</w:t>
      </w:r>
      <w:proofErr w:type="spellEnd"/>
      <w:r>
        <w:t xml:space="preserve"> kattintani</w:t>
      </w:r>
    </w:p>
    <w:p w14:paraId="2DEB7118" w14:textId="77777777" w:rsidR="00C44A1B" w:rsidRDefault="00C44A1B" w:rsidP="00B44559"/>
    <w:p w14:paraId="3C5E76F1" w14:textId="77777777" w:rsidR="00C44A1B" w:rsidRDefault="00C44A1B" w:rsidP="00F004A0">
      <w:pPr>
        <w:pStyle w:val="Heading1"/>
      </w:pPr>
      <w:bookmarkStart w:id="74" w:name="_Toc65672854"/>
      <w:bookmarkStart w:id="75" w:name="_Toc114472324"/>
      <w:r w:rsidRPr="002C0BCD">
        <w:t>SYSTEM DOC UPDATE</w:t>
      </w:r>
      <w:bookmarkEnd w:id="74"/>
      <w:bookmarkEnd w:id="75"/>
    </w:p>
    <w:p w14:paraId="0F05D17F" w14:textId="77777777" w:rsidR="000B7E86" w:rsidRDefault="000B7E86" w:rsidP="000B7E86">
      <w:pPr>
        <w:pStyle w:val="Reference"/>
      </w:pPr>
      <w:r w:rsidRPr="004309E3">
        <w:t xml:space="preserve">HUNC4-SYS-DD-00051-01-04 SR2.4 Upgrade </w:t>
      </w:r>
      <w:proofErr w:type="spellStart"/>
      <w:r w:rsidRPr="004309E3">
        <w:t>Procedure</w:t>
      </w:r>
      <w:proofErr w:type="spellEnd"/>
    </w:p>
    <w:p w14:paraId="6D42B5B9" w14:textId="77777777" w:rsidR="000B7E86" w:rsidRDefault="000B7E86" w:rsidP="001F77F2">
      <w:pPr>
        <w:pStyle w:val="Par"/>
      </w:pPr>
      <w:r w:rsidRPr="000B7E86">
        <w:t>9 SYSTEM DOC UPDATE</w:t>
      </w:r>
    </w:p>
    <w:p w14:paraId="33426A13" w14:textId="77777777" w:rsidR="000B7E86" w:rsidRDefault="000B7E86" w:rsidP="000B7E86"/>
    <w:p w14:paraId="15EC3C16" w14:textId="77777777" w:rsidR="000B7E86" w:rsidRPr="000B7E86" w:rsidRDefault="000B7E86" w:rsidP="000B7E86">
      <w:pPr>
        <w:pStyle w:val="UpdateMaterial"/>
      </w:pPr>
      <w:r w:rsidRPr="000B7E86">
        <w:t>M01_Update\Step_09_Syste</w:t>
      </w:r>
      <w:r w:rsidR="008A0AFB">
        <w:t>m</w:t>
      </w:r>
      <w:r w:rsidRPr="000B7E86">
        <w:t>DOC_Update\Copy_to_DCTL1_D_web\</w:t>
      </w:r>
    </w:p>
    <w:p w14:paraId="22C9E206" w14:textId="77777777" w:rsidR="00C44A1B" w:rsidRDefault="00C44A1B" w:rsidP="00C44A1B">
      <w:r>
        <w:t>Kezdete: 2022.09.</w:t>
      </w:r>
      <w:r w:rsidR="005154DB">
        <w:t>09</w:t>
      </w:r>
      <w:r>
        <w:t xml:space="preserve"> </w:t>
      </w:r>
      <w:r w:rsidR="00FA10F9">
        <w:t>13:40</w:t>
      </w:r>
    </w:p>
    <w:p w14:paraId="35F0C557" w14:textId="77777777" w:rsidR="00C44A1B" w:rsidRDefault="00C44A1B" w:rsidP="00C44A1B">
      <w:r>
        <w:t xml:space="preserve">Vége: 2022.09.09 </w:t>
      </w:r>
      <w:r w:rsidR="00577086">
        <w:t>13:50</w:t>
      </w:r>
    </w:p>
    <w:p w14:paraId="70CF672E" w14:textId="77777777" w:rsidR="00C44A1B" w:rsidRDefault="00C44A1B" w:rsidP="00C44A1B">
      <w:r>
        <w:t>Megjegyzés:</w:t>
      </w:r>
      <w:r w:rsidR="00577086">
        <w:t xml:space="preserve"> Csak másolni a DOC mappát</w:t>
      </w:r>
    </w:p>
    <w:p w14:paraId="5FB641FA" w14:textId="77777777" w:rsidR="00C44A1B" w:rsidRDefault="00C44A1B" w:rsidP="00C44A1B"/>
    <w:p w14:paraId="6E0DEDCF" w14:textId="77777777" w:rsidR="00C44A1B" w:rsidRDefault="00C44A1B" w:rsidP="00F004A0">
      <w:pPr>
        <w:pStyle w:val="Heading1"/>
      </w:pPr>
      <w:bookmarkStart w:id="76" w:name="_Toc65672868"/>
      <w:bookmarkStart w:id="77" w:name="_Toc114472325"/>
      <w:proofErr w:type="spellStart"/>
      <w:r>
        <w:t>Cartographic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copy</w:t>
      </w:r>
      <w:bookmarkEnd w:id="76"/>
      <w:bookmarkEnd w:id="77"/>
      <w:proofErr w:type="spellEnd"/>
    </w:p>
    <w:p w14:paraId="2768FDCF" w14:textId="77777777" w:rsidR="00C82160" w:rsidRDefault="00C82160" w:rsidP="00C82160">
      <w:pPr>
        <w:pStyle w:val="Reference"/>
      </w:pPr>
      <w:r w:rsidRPr="004309E3">
        <w:t xml:space="preserve">HUNC4-SYS-DD-00051-01-04 SR2.4 Upgrade </w:t>
      </w:r>
      <w:proofErr w:type="spellStart"/>
      <w:r w:rsidRPr="004309E3">
        <w:t>Procedure</w:t>
      </w:r>
      <w:proofErr w:type="spellEnd"/>
    </w:p>
    <w:p w14:paraId="01DDBF5A" w14:textId="77777777" w:rsidR="00C82160" w:rsidRDefault="00C82160" w:rsidP="001F77F2">
      <w:pPr>
        <w:pStyle w:val="Par"/>
      </w:pPr>
      <w:r w:rsidRPr="00C82160">
        <w:t xml:space="preserve">13 </w:t>
      </w:r>
      <w:proofErr w:type="spellStart"/>
      <w:r w:rsidRPr="00C82160">
        <w:t>Cartographic</w:t>
      </w:r>
      <w:proofErr w:type="spellEnd"/>
      <w:r w:rsidRPr="00C82160">
        <w:t xml:space="preserve"> </w:t>
      </w:r>
      <w:proofErr w:type="spellStart"/>
      <w:r w:rsidRPr="00C82160">
        <w:t>layers</w:t>
      </w:r>
      <w:proofErr w:type="spellEnd"/>
      <w:r w:rsidRPr="00C82160">
        <w:t xml:space="preserve"> </w:t>
      </w:r>
      <w:proofErr w:type="spellStart"/>
      <w:r w:rsidRPr="00C82160">
        <w:t>data</w:t>
      </w:r>
      <w:proofErr w:type="spellEnd"/>
      <w:r w:rsidRPr="00C82160">
        <w:t xml:space="preserve"> </w:t>
      </w:r>
      <w:proofErr w:type="spellStart"/>
      <w:r w:rsidRPr="00C82160">
        <w:t>copy</w:t>
      </w:r>
      <w:proofErr w:type="spellEnd"/>
    </w:p>
    <w:p w14:paraId="3302884F" w14:textId="77777777" w:rsidR="00C82160" w:rsidRDefault="00C82160" w:rsidP="00C82160"/>
    <w:p w14:paraId="0334036A" w14:textId="77777777" w:rsidR="00C82160" w:rsidRPr="00C82160" w:rsidRDefault="00C82160" w:rsidP="00C82160">
      <w:pPr>
        <w:pStyle w:val="UpdateMaterial"/>
      </w:pPr>
      <w:proofErr w:type="spellStart"/>
      <w:r w:rsidRPr="00C82160">
        <w:t>Carto</w:t>
      </w:r>
      <w:proofErr w:type="spellEnd"/>
      <w:r w:rsidRPr="00C82160">
        <w:t>\FOUNDATION_LAYERS\</w:t>
      </w:r>
    </w:p>
    <w:p w14:paraId="7D73B346" w14:textId="77777777" w:rsidR="00C44A1B" w:rsidRDefault="00C44A1B" w:rsidP="00C44A1B">
      <w:r>
        <w:t xml:space="preserve">Kezdete: 2022.09.09 </w:t>
      </w:r>
      <w:r w:rsidR="00D64077">
        <w:t>13:55</w:t>
      </w:r>
    </w:p>
    <w:p w14:paraId="5AB1865B" w14:textId="77777777" w:rsidR="00C44A1B" w:rsidRDefault="001F1F0A" w:rsidP="00C44A1B">
      <w:r>
        <w:t>Vége: 2022.09.10</w:t>
      </w:r>
      <w:r w:rsidR="00C44A1B">
        <w:t xml:space="preserve"> </w:t>
      </w:r>
      <w:r>
        <w:t>13:55</w:t>
      </w:r>
    </w:p>
    <w:p w14:paraId="677C40A0" w14:textId="77777777" w:rsidR="00C44A1B" w:rsidRDefault="00C44A1B" w:rsidP="00454D75">
      <w:pPr>
        <w:tabs>
          <w:tab w:val="left" w:pos="4541"/>
        </w:tabs>
      </w:pPr>
      <w:r>
        <w:t>Megjegyzés:</w:t>
      </w:r>
      <w:r w:rsidR="00423DB5">
        <w:t xml:space="preserve"> </w:t>
      </w:r>
      <w:r w:rsidR="000B7E86">
        <w:t xml:space="preserve">ntfs-3g és </w:t>
      </w:r>
      <w:proofErr w:type="spellStart"/>
      <w:r w:rsidR="00423DB5">
        <w:t>rsync</w:t>
      </w:r>
      <w:proofErr w:type="spellEnd"/>
      <w:r w:rsidR="00423DB5">
        <w:t xml:space="preserve"> </w:t>
      </w:r>
      <w:r w:rsidR="000B7E86">
        <w:t>csomagot</w:t>
      </w:r>
      <w:r w:rsidR="00423DB5">
        <w:t xml:space="preserve"> is telepíteni kell</w:t>
      </w:r>
      <w:r w:rsidR="00454D75">
        <w:tab/>
      </w:r>
    </w:p>
    <w:p w14:paraId="24C825B9" w14:textId="77777777" w:rsidR="00C82160" w:rsidRPr="00C82160" w:rsidRDefault="00C82160" w:rsidP="00454D75">
      <w:pPr>
        <w:tabs>
          <w:tab w:val="left" w:pos="4541"/>
        </w:tabs>
        <w:rPr>
          <w:b/>
        </w:rPr>
      </w:pPr>
      <w:r w:rsidRPr="00C82160">
        <w:rPr>
          <w:b/>
        </w:rPr>
        <w:t>12-24 óra</w:t>
      </w:r>
      <w:proofErr w:type="gramStart"/>
      <w:r w:rsidRPr="00C82160">
        <w:rPr>
          <w:b/>
        </w:rPr>
        <w:t>!!!</w:t>
      </w:r>
      <w:proofErr w:type="gramEnd"/>
    </w:p>
    <w:p w14:paraId="2D5BFDC1" w14:textId="77777777" w:rsidR="00C44A1B" w:rsidRDefault="00C44A1B" w:rsidP="00C44A1B"/>
    <w:p w14:paraId="3D229CE5" w14:textId="77777777" w:rsidR="00427A3A" w:rsidRDefault="00427A3A" w:rsidP="00F004A0">
      <w:pPr>
        <w:pStyle w:val="Heading1"/>
      </w:pPr>
      <w:bookmarkStart w:id="78" w:name="_Toc65672881"/>
      <w:bookmarkStart w:id="79" w:name="_Toc114472326"/>
      <w:r>
        <w:t>VEEAM Backup Upgrade</w:t>
      </w:r>
      <w:bookmarkEnd w:id="78"/>
      <w:bookmarkEnd w:id="79"/>
    </w:p>
    <w:p w14:paraId="73E9D77A" w14:textId="77777777" w:rsidR="00540B17" w:rsidRDefault="00540B17" w:rsidP="00540B17">
      <w:pPr>
        <w:pStyle w:val="Reference"/>
      </w:pPr>
      <w:r w:rsidRPr="004309E3">
        <w:t xml:space="preserve">HUNC4-SYS-DD-00051-01-04 SR2.4 Upgrade </w:t>
      </w:r>
      <w:proofErr w:type="spellStart"/>
      <w:r w:rsidRPr="004309E3">
        <w:t>Procedure</w:t>
      </w:r>
      <w:proofErr w:type="spellEnd"/>
    </w:p>
    <w:p w14:paraId="6CFC5ECD" w14:textId="77777777" w:rsidR="00540B17" w:rsidRPr="00540B17" w:rsidRDefault="00540B17" w:rsidP="001F77F2">
      <w:pPr>
        <w:pStyle w:val="Par"/>
      </w:pPr>
      <w:r w:rsidRPr="00540B17">
        <w:t>16 VEEAM Backup Upgrade</w:t>
      </w:r>
    </w:p>
    <w:p w14:paraId="28CDC580" w14:textId="77777777" w:rsidR="00427A3A" w:rsidRDefault="00427A3A" w:rsidP="00427A3A">
      <w:r>
        <w:t>Kezdete: 2022.09.13 9:38</w:t>
      </w:r>
    </w:p>
    <w:p w14:paraId="791E900B" w14:textId="77777777" w:rsidR="00427A3A" w:rsidRDefault="00427A3A" w:rsidP="00427A3A">
      <w:r>
        <w:t xml:space="preserve">Vége: 2022.09.13 </w:t>
      </w:r>
      <w:r w:rsidR="00E72880">
        <w:t>1</w:t>
      </w:r>
      <w:r w:rsidR="008A0AFB">
        <w:t>2</w:t>
      </w:r>
      <w:r w:rsidR="00E72880">
        <w:t>:1</w:t>
      </w:r>
      <w:r w:rsidR="008A0AFB">
        <w:t>0</w:t>
      </w:r>
    </w:p>
    <w:p w14:paraId="24890051" w14:textId="77777777" w:rsidR="00450A5C" w:rsidRDefault="00427A3A" w:rsidP="00427A3A">
      <w:pPr>
        <w:tabs>
          <w:tab w:val="left" w:pos="4541"/>
        </w:tabs>
      </w:pPr>
      <w:r>
        <w:t xml:space="preserve">Megjegyzés: </w:t>
      </w:r>
    </w:p>
    <w:p w14:paraId="36DDE2E4" w14:textId="77777777" w:rsidR="008A0AFB" w:rsidRDefault="008A0AFB" w:rsidP="008A0AFB">
      <w:pPr>
        <w:pStyle w:val="Reference"/>
      </w:pPr>
      <w:r w:rsidRPr="004309E3">
        <w:t xml:space="preserve">HUNC4-SYS-DD-00051-01-04 SR2.4 Upgrade </w:t>
      </w:r>
      <w:proofErr w:type="spellStart"/>
      <w:r w:rsidRPr="004309E3">
        <w:t>Procedure</w:t>
      </w:r>
      <w:proofErr w:type="spellEnd"/>
    </w:p>
    <w:p w14:paraId="795618E5" w14:textId="77777777" w:rsidR="008A0AFB" w:rsidRDefault="008A0AFB" w:rsidP="001F77F2">
      <w:pPr>
        <w:pStyle w:val="Par"/>
      </w:pPr>
      <w:r w:rsidRPr="008A0AFB">
        <w:t xml:space="preserve">16.1 Linux </w:t>
      </w:r>
      <w:proofErr w:type="spellStart"/>
      <w:r w:rsidRPr="008A0AFB">
        <w:t>prerequisites</w:t>
      </w:r>
      <w:proofErr w:type="spellEnd"/>
      <w:r w:rsidRPr="008A0AFB">
        <w:t xml:space="preserve"> </w:t>
      </w:r>
      <w:proofErr w:type="spellStart"/>
      <w:r w:rsidRPr="008A0AFB">
        <w:t>installation</w:t>
      </w:r>
      <w:proofErr w:type="spellEnd"/>
    </w:p>
    <w:p w14:paraId="770601BF" w14:textId="77777777" w:rsidR="008A0AFB" w:rsidRDefault="008A0AFB" w:rsidP="00427A3A">
      <w:pPr>
        <w:tabs>
          <w:tab w:val="left" w:pos="4541"/>
        </w:tabs>
      </w:pPr>
    </w:p>
    <w:p w14:paraId="3C7E06A1" w14:textId="77777777" w:rsidR="008A0AFB" w:rsidRDefault="008A0AFB" w:rsidP="008A0AFB">
      <w:pPr>
        <w:pStyle w:val="UpdateMaterial"/>
      </w:pPr>
      <w:r w:rsidRPr="008A0AFB">
        <w:t>M01_Update\Step_11_VEEAM_Backup\01_Copy_to_DEP1_var_tmp\</w:t>
      </w:r>
    </w:p>
    <w:p w14:paraId="49D12D46" w14:textId="77777777" w:rsidR="008A0AFB" w:rsidRDefault="008A0AFB" w:rsidP="00427A3A">
      <w:pPr>
        <w:tabs>
          <w:tab w:val="left" w:pos="4541"/>
        </w:tabs>
      </w:pPr>
    </w:p>
    <w:p w14:paraId="78C2A7A6" w14:textId="77777777" w:rsidR="008A0AFB" w:rsidRDefault="008A0AFB" w:rsidP="00427A3A">
      <w:pPr>
        <w:tabs>
          <w:tab w:val="left" w:pos="4541"/>
        </w:tabs>
      </w:pPr>
    </w:p>
    <w:p w14:paraId="5EA6879C" w14:textId="77777777" w:rsidR="008A0AFB" w:rsidRDefault="008A0AFB" w:rsidP="008A0AFB">
      <w:pPr>
        <w:pStyle w:val="Reference"/>
      </w:pPr>
      <w:r w:rsidRPr="004309E3">
        <w:t xml:space="preserve">HUNC4-SYS-DD-00051-01-04 SR2.4 Upgrade </w:t>
      </w:r>
      <w:proofErr w:type="spellStart"/>
      <w:r w:rsidRPr="004309E3">
        <w:t>Procedure</w:t>
      </w:r>
      <w:proofErr w:type="spellEnd"/>
    </w:p>
    <w:p w14:paraId="35AD52B3" w14:textId="77777777" w:rsidR="008A0AFB" w:rsidRDefault="008A0AFB" w:rsidP="001F77F2">
      <w:pPr>
        <w:pStyle w:val="Par"/>
      </w:pPr>
      <w:r w:rsidRPr="008A0AFB">
        <w:t xml:space="preserve">16.2 </w:t>
      </w:r>
      <w:proofErr w:type="spellStart"/>
      <w:r w:rsidRPr="008A0AFB">
        <w:t>Setup</w:t>
      </w:r>
      <w:proofErr w:type="spellEnd"/>
      <w:r w:rsidRPr="008A0AFB">
        <w:t xml:space="preserve"> </w:t>
      </w:r>
      <w:proofErr w:type="spellStart"/>
      <w:r w:rsidRPr="008A0AFB">
        <w:t>files</w:t>
      </w:r>
      <w:proofErr w:type="spellEnd"/>
      <w:r w:rsidRPr="008A0AFB">
        <w:t xml:space="preserve"> and </w:t>
      </w:r>
      <w:proofErr w:type="spellStart"/>
      <w:r w:rsidRPr="008A0AFB">
        <w:t>scripts</w:t>
      </w:r>
      <w:proofErr w:type="spellEnd"/>
      <w:r w:rsidRPr="008A0AFB">
        <w:t xml:space="preserve"> </w:t>
      </w:r>
      <w:proofErr w:type="spellStart"/>
      <w:r w:rsidRPr="008A0AFB">
        <w:t>copy</w:t>
      </w:r>
      <w:proofErr w:type="spellEnd"/>
    </w:p>
    <w:p w14:paraId="554A6D80" w14:textId="77777777" w:rsidR="008A0AFB" w:rsidRDefault="008A0AFB" w:rsidP="00427A3A">
      <w:pPr>
        <w:tabs>
          <w:tab w:val="left" w:pos="4541"/>
        </w:tabs>
      </w:pPr>
    </w:p>
    <w:p w14:paraId="2357A47D" w14:textId="77777777" w:rsidR="008A0AFB" w:rsidRDefault="008A0AFB" w:rsidP="008A0AFB">
      <w:pPr>
        <w:pStyle w:val="UpdateMaterial"/>
      </w:pPr>
      <w:r w:rsidRPr="008A0AFB">
        <w:t>M01_Update\Step</w:t>
      </w:r>
      <w:r>
        <w:t>_11_VEEAM_Backup\02_Copy_to_BACK</w:t>
      </w:r>
      <w:r w:rsidRPr="008A0AFB">
        <w:t>1_C_tmp\</w:t>
      </w:r>
    </w:p>
    <w:p w14:paraId="744E12D8" w14:textId="77777777" w:rsidR="008A0AFB" w:rsidRDefault="008A0AFB" w:rsidP="008A0AFB">
      <w:pPr>
        <w:pStyle w:val="UpdateMaterial"/>
      </w:pPr>
      <w:r w:rsidRPr="008A0AFB">
        <w:t>M01_Update\Step_11_VEEAM_Backup\03_Copy_to_BACK1_D_Scripts\</w:t>
      </w:r>
    </w:p>
    <w:p w14:paraId="7235D496" w14:textId="77777777" w:rsidR="00B07A90" w:rsidRDefault="00B07A90" w:rsidP="00427A3A">
      <w:pPr>
        <w:tabs>
          <w:tab w:val="left" w:pos="4541"/>
        </w:tabs>
      </w:pPr>
      <w:proofErr w:type="gramStart"/>
      <w:r>
        <w:t>Fájlok</w:t>
      </w:r>
      <w:proofErr w:type="gramEnd"/>
      <w:r>
        <w:t xml:space="preserve"> másolása 30 perc</w:t>
      </w:r>
    </w:p>
    <w:p w14:paraId="162982E5" w14:textId="097996DD" w:rsidR="008A0AFB" w:rsidRDefault="00AA34AC" w:rsidP="00427A3A">
      <w:pPr>
        <w:tabs>
          <w:tab w:val="left" w:pos="4541"/>
        </w:tabs>
      </w:pPr>
      <w:r>
        <w:lastRenderedPageBreak/>
        <w:t xml:space="preserve">A local </w:t>
      </w:r>
      <w:proofErr w:type="spellStart"/>
      <w:r>
        <w:t>admin</w:t>
      </w:r>
      <w:proofErr w:type="spellEnd"/>
      <w:r>
        <w:t xml:space="preserve"> jelszó kell</w:t>
      </w:r>
      <w:proofErr w:type="gramStart"/>
      <w:r>
        <w:t>!!!</w:t>
      </w:r>
      <w:proofErr w:type="gramEnd"/>
    </w:p>
    <w:p w14:paraId="518F3D2B" w14:textId="77777777" w:rsidR="00450A5C" w:rsidRDefault="00450A5C" w:rsidP="00F004A0">
      <w:pPr>
        <w:pStyle w:val="Heading1"/>
        <w:rPr>
          <w:lang w:val="en-US"/>
        </w:rPr>
      </w:pPr>
      <w:bookmarkStart w:id="80" w:name="_Toc61015320"/>
      <w:bookmarkStart w:id="81" w:name="_Toc65672855"/>
      <w:bookmarkStart w:id="82" w:name="_Toc114472327"/>
      <w:r>
        <w:rPr>
          <w:lang w:val="en-US"/>
        </w:rPr>
        <w:t>BOOTABLE USB FLASH DRIVE: RUFUS.EXE</w:t>
      </w:r>
      <w:bookmarkEnd w:id="80"/>
      <w:bookmarkEnd w:id="81"/>
      <w:bookmarkEnd w:id="82"/>
    </w:p>
    <w:p w14:paraId="7F2A7A60" w14:textId="77777777" w:rsidR="006B3D93" w:rsidRDefault="006B3D93" w:rsidP="006B3D93">
      <w:pPr>
        <w:pStyle w:val="Reference"/>
      </w:pPr>
      <w:r w:rsidRPr="004309E3">
        <w:t xml:space="preserve">HUNC4-SYS-DD-00051-01-04 SR2.4 Upgrade </w:t>
      </w:r>
      <w:proofErr w:type="spellStart"/>
      <w:r w:rsidRPr="004309E3">
        <w:t>Procedure</w:t>
      </w:r>
      <w:proofErr w:type="spellEnd"/>
    </w:p>
    <w:p w14:paraId="1BA5BA53" w14:textId="77777777" w:rsidR="006B3D93" w:rsidRDefault="006B3D93" w:rsidP="001F77F2">
      <w:pPr>
        <w:pStyle w:val="Par"/>
        <w:rPr>
          <w:lang w:val="en-US"/>
        </w:rPr>
      </w:pPr>
      <w:r w:rsidRPr="006B3D93">
        <w:rPr>
          <w:lang w:val="en-US"/>
        </w:rPr>
        <w:t>10 BOOTABLE USB FLASH DRIVE: RUFUS.EXE</w:t>
      </w:r>
    </w:p>
    <w:p w14:paraId="3FE9C8F6" w14:textId="77777777" w:rsidR="00193AEB" w:rsidRDefault="00193AEB" w:rsidP="00193AEB">
      <w:pPr>
        <w:rPr>
          <w:lang w:val="en-US"/>
        </w:rPr>
      </w:pPr>
    </w:p>
    <w:p w14:paraId="06CF51CC" w14:textId="77777777" w:rsidR="00193AEB" w:rsidRPr="006B3D93" w:rsidRDefault="00193AEB" w:rsidP="00193AEB">
      <w:pPr>
        <w:pStyle w:val="UpdateMaterial"/>
        <w:rPr>
          <w:lang w:val="en-US"/>
        </w:rPr>
      </w:pPr>
      <w:r w:rsidRPr="00193AEB">
        <w:rPr>
          <w:lang w:val="en-US"/>
        </w:rPr>
        <w:t>M01_Update\Step_12_BootableUSB_Rufus\</w:t>
      </w:r>
    </w:p>
    <w:p w14:paraId="5A81BD13" w14:textId="77777777" w:rsidR="00450A5C" w:rsidRDefault="00450A5C" w:rsidP="00450A5C">
      <w:r>
        <w:t xml:space="preserve">Kezdete: 2022.09.13 13:19 </w:t>
      </w:r>
    </w:p>
    <w:p w14:paraId="3E3F640F" w14:textId="77777777" w:rsidR="00450A5C" w:rsidRDefault="00450A5C" w:rsidP="00450A5C">
      <w:r>
        <w:t>Vége: 2022.09.13 13:23</w:t>
      </w:r>
    </w:p>
    <w:p w14:paraId="20EE6B58" w14:textId="77777777" w:rsidR="00450A5C" w:rsidRDefault="00450A5C" w:rsidP="00450A5C">
      <w:pPr>
        <w:tabs>
          <w:tab w:val="left" w:pos="4541"/>
        </w:tabs>
      </w:pPr>
      <w:r>
        <w:t xml:space="preserve">Megjegyzés: </w:t>
      </w:r>
    </w:p>
    <w:p w14:paraId="7598C4EA" w14:textId="77777777" w:rsidR="00450A5C" w:rsidRDefault="00450A5C" w:rsidP="00450A5C">
      <w:pPr>
        <w:tabs>
          <w:tab w:val="left" w:pos="4541"/>
        </w:tabs>
      </w:pPr>
    </w:p>
    <w:p w14:paraId="00C73CD3" w14:textId="77777777" w:rsidR="00450A5C" w:rsidRDefault="00450A5C" w:rsidP="00F004A0">
      <w:pPr>
        <w:pStyle w:val="Heading1"/>
        <w:rPr>
          <w:lang w:val="en-US"/>
        </w:rPr>
      </w:pPr>
      <w:bookmarkStart w:id="83" w:name="_Toc61015323"/>
      <w:bookmarkStart w:id="84" w:name="_Toc65672858"/>
      <w:bookmarkStart w:id="85" w:name="_Toc114472328"/>
      <w:r>
        <w:rPr>
          <w:lang w:val="en-US"/>
        </w:rPr>
        <w:t>DEPLOYING A WORKSTATION WITH THE MDT</w:t>
      </w:r>
      <w:bookmarkEnd w:id="83"/>
      <w:bookmarkEnd w:id="84"/>
      <w:bookmarkEnd w:id="85"/>
    </w:p>
    <w:p w14:paraId="767508D8" w14:textId="77777777" w:rsidR="00B903F5" w:rsidRDefault="00B903F5" w:rsidP="00B903F5">
      <w:pPr>
        <w:pStyle w:val="Reference"/>
      </w:pPr>
      <w:r w:rsidRPr="004309E3">
        <w:t xml:space="preserve">HUNC4-SYS-DD-00051-01-04 SR2.4 Upgrade </w:t>
      </w:r>
      <w:proofErr w:type="spellStart"/>
      <w:r w:rsidRPr="004309E3">
        <w:t>Procedure</w:t>
      </w:r>
      <w:proofErr w:type="spellEnd"/>
    </w:p>
    <w:p w14:paraId="02E14E65" w14:textId="77777777" w:rsidR="00B903F5" w:rsidRDefault="00B903F5" w:rsidP="001F77F2">
      <w:pPr>
        <w:pStyle w:val="Par"/>
        <w:rPr>
          <w:lang w:val="en-US"/>
        </w:rPr>
      </w:pPr>
      <w:r w:rsidRPr="00B903F5">
        <w:rPr>
          <w:lang w:val="en-US"/>
        </w:rPr>
        <w:t>11 DEPLOYING A WORKSTATION WITH THE MDT</w:t>
      </w:r>
    </w:p>
    <w:p w14:paraId="18892461" w14:textId="77777777" w:rsidR="00450A5C" w:rsidRDefault="00450A5C" w:rsidP="00DC61A3">
      <w:pPr>
        <w:tabs>
          <w:tab w:val="left" w:pos="3861"/>
        </w:tabs>
      </w:pPr>
      <w:r>
        <w:t xml:space="preserve">Kezdete: 2022.09.13 </w:t>
      </w:r>
      <w:r w:rsidR="00DF4B60">
        <w:t>1</w:t>
      </w:r>
      <w:r>
        <w:t>3:23</w:t>
      </w:r>
      <w:r w:rsidR="00DC61A3">
        <w:tab/>
      </w:r>
    </w:p>
    <w:p w14:paraId="60454CBE" w14:textId="77777777" w:rsidR="00450A5C" w:rsidRDefault="00450A5C" w:rsidP="00450A5C">
      <w:r>
        <w:t xml:space="preserve">Vége: 2022.09.13 </w:t>
      </w:r>
      <w:r w:rsidR="00193AEB">
        <w:t>14:5</w:t>
      </w:r>
      <w:r w:rsidR="00DF4B60">
        <w:t>0</w:t>
      </w:r>
    </w:p>
    <w:p w14:paraId="5D9E0C02" w14:textId="77777777" w:rsidR="00450A5C" w:rsidRDefault="00450A5C" w:rsidP="00450A5C">
      <w:pPr>
        <w:tabs>
          <w:tab w:val="left" w:pos="4541"/>
        </w:tabs>
      </w:pPr>
      <w:r>
        <w:t xml:space="preserve">Megjegyzés: </w:t>
      </w:r>
      <w:r w:rsidR="003D7FB3">
        <w:t xml:space="preserve">Windows </w:t>
      </w:r>
      <w:proofErr w:type="spellStart"/>
      <w:r w:rsidR="003D7FB3">
        <w:t>Deployment</w:t>
      </w:r>
      <w:proofErr w:type="spellEnd"/>
      <w:r w:rsidR="003D7FB3">
        <w:t xml:space="preserve"> </w:t>
      </w:r>
      <w:proofErr w:type="spellStart"/>
      <w:r w:rsidR="003D7FB3">
        <w:t>Services</w:t>
      </w:r>
      <w:proofErr w:type="spellEnd"/>
      <w:r w:rsidR="003D7FB3">
        <w:t xml:space="preserve"> Server újraindítása</w:t>
      </w:r>
    </w:p>
    <w:p w14:paraId="133F93A7" w14:textId="77777777" w:rsidR="00F01037" w:rsidRDefault="00F01037" w:rsidP="00450A5C">
      <w:pPr>
        <w:tabs>
          <w:tab w:val="left" w:pos="4541"/>
        </w:tabs>
      </w:pPr>
      <w:r>
        <w:t xml:space="preserve">A DCTL1 szerveren a </w:t>
      </w:r>
      <w:proofErr w:type="spellStart"/>
      <w:r>
        <w:t>deploying</w:t>
      </w:r>
      <w:proofErr w:type="spellEnd"/>
      <w:r>
        <w:t xml:space="preserve"> előtt ellenőrizzük a megosztás nevét, az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 menüben mindenképpen MDT$ legyen a neve</w:t>
      </w:r>
      <w:r w:rsidR="005F4C99">
        <w:t xml:space="preserve"> a D:\MDT </w:t>
      </w:r>
      <w:proofErr w:type="gramStart"/>
      <w:r w:rsidR="005F4C99">
        <w:t>mappának</w:t>
      </w:r>
      <w:proofErr w:type="gramEnd"/>
    </w:p>
    <w:p w14:paraId="091028DD" w14:textId="77777777" w:rsidR="00634D1B" w:rsidRDefault="00634D1B" w:rsidP="00450A5C">
      <w:pPr>
        <w:tabs>
          <w:tab w:val="left" w:pos="4541"/>
        </w:tabs>
      </w:pPr>
      <w:r>
        <w:t xml:space="preserve">Minden </w:t>
      </w:r>
      <w:proofErr w:type="spellStart"/>
      <w:r>
        <w:t>újrainduláskor</w:t>
      </w:r>
      <w:proofErr w:type="spellEnd"/>
      <w:r>
        <w:t xml:space="preserve"> ellenőrizni kell a hálózatot (az USB hálózati adaptert kihúzni és visszadugni)</w:t>
      </w:r>
    </w:p>
    <w:p w14:paraId="4BFC6CCB" w14:textId="77777777" w:rsidR="006052BA" w:rsidRDefault="006052BA" w:rsidP="00450A5C">
      <w:pPr>
        <w:tabs>
          <w:tab w:val="left" w:pos="4541"/>
        </w:tabs>
      </w:pPr>
      <w:r>
        <w:t xml:space="preserve">BIOS update után kiírja, hogy </w:t>
      </w:r>
      <w:proofErr w:type="spellStart"/>
      <w:r>
        <w:t>reboot</w:t>
      </w:r>
      <w:proofErr w:type="spellEnd"/>
      <w:r>
        <w:t xml:space="preserve"> de nem </w:t>
      </w:r>
      <w:proofErr w:type="gramStart"/>
      <w:r>
        <w:t>biztos</w:t>
      </w:r>
      <w:proofErr w:type="gramEnd"/>
      <w:r>
        <w:t xml:space="preserve"> hogy újraindul</w:t>
      </w:r>
    </w:p>
    <w:p w14:paraId="2DE67EAA" w14:textId="77777777" w:rsidR="00D134DB" w:rsidRDefault="00D134DB" w:rsidP="00450A5C">
      <w:pPr>
        <w:tabs>
          <w:tab w:val="left" w:pos="4541"/>
        </w:tabs>
      </w:pPr>
      <w:r>
        <w:t>Telepítés után:</w:t>
      </w:r>
    </w:p>
    <w:p w14:paraId="7E960E34" w14:textId="77777777" w:rsidR="00B903F5" w:rsidRDefault="00B903F5" w:rsidP="00B903F5">
      <w:pPr>
        <w:rPr>
          <w:lang w:val="en-US"/>
        </w:rPr>
      </w:pPr>
    </w:p>
    <w:p w14:paraId="5DABE7E9" w14:textId="77777777" w:rsidR="00B903F5" w:rsidRPr="00B903F5" w:rsidRDefault="00B903F5" w:rsidP="00B903F5">
      <w:pPr>
        <w:pStyle w:val="UpdateMaterial"/>
        <w:rPr>
          <w:lang w:val="en-US"/>
        </w:rPr>
      </w:pPr>
      <w:r w:rsidRPr="00B903F5">
        <w:rPr>
          <w:lang w:val="en-US"/>
        </w:rPr>
        <w:t>M01_Update\Step_13_DEPLOYING A WORKSTATION WITH THE MDT\</w:t>
      </w:r>
      <w:proofErr w:type="spellStart"/>
      <w:r w:rsidRPr="00B903F5">
        <w:rPr>
          <w:lang w:val="en-US"/>
        </w:rPr>
        <w:t>Copy_to_Laptop_C_tmp</w:t>
      </w:r>
      <w:proofErr w:type="spellEnd"/>
      <w:r w:rsidRPr="00B903F5">
        <w:rPr>
          <w:lang w:val="en-US"/>
        </w:rPr>
        <w:t>\</w:t>
      </w:r>
    </w:p>
    <w:p w14:paraId="26ECBBC6" w14:textId="77777777" w:rsidR="00B903F5" w:rsidRDefault="00B903F5" w:rsidP="00450A5C">
      <w:pPr>
        <w:tabs>
          <w:tab w:val="left" w:pos="4541"/>
        </w:tabs>
      </w:pPr>
    </w:p>
    <w:p w14:paraId="62EC6482" w14:textId="77777777" w:rsidR="00D134DB" w:rsidRDefault="00D134DB" w:rsidP="006653A4">
      <w:pPr>
        <w:pStyle w:val="ListParagraph"/>
        <w:numPr>
          <w:ilvl w:val="0"/>
          <w:numId w:val="20"/>
        </w:numPr>
        <w:tabs>
          <w:tab w:val="left" w:pos="4541"/>
        </w:tabs>
      </w:pPr>
      <w:r>
        <w:t>BIOS beállítás</w:t>
      </w:r>
    </w:p>
    <w:p w14:paraId="21D8B74E" w14:textId="77777777" w:rsidR="00D134DB" w:rsidRDefault="00D134DB" w:rsidP="006653A4">
      <w:pPr>
        <w:pStyle w:val="ListParagraph"/>
        <w:numPr>
          <w:ilvl w:val="0"/>
          <w:numId w:val="20"/>
        </w:numPr>
        <w:tabs>
          <w:tab w:val="left" w:pos="4541"/>
        </w:tabs>
      </w:pPr>
      <w:r>
        <w:t>IP ellenőrzés és beállítás</w:t>
      </w:r>
    </w:p>
    <w:p w14:paraId="11FCEA47" w14:textId="77777777" w:rsidR="00D134DB" w:rsidRDefault="00D134DB" w:rsidP="006653A4">
      <w:pPr>
        <w:pStyle w:val="ListParagraph"/>
        <w:numPr>
          <w:ilvl w:val="0"/>
          <w:numId w:val="20"/>
        </w:numPr>
        <w:tabs>
          <w:tab w:val="left" w:pos="4541"/>
        </w:tabs>
      </w:pPr>
      <w:r>
        <w:t>W</w:t>
      </w:r>
      <w:r w:rsidR="00540B17">
        <w:t>in10 update is! (KB4598242)</w:t>
      </w:r>
    </w:p>
    <w:p w14:paraId="2EB46F73" w14:textId="77777777" w:rsidR="00F572E6" w:rsidRDefault="00F572E6" w:rsidP="00F572E6">
      <w:pPr>
        <w:tabs>
          <w:tab w:val="left" w:pos="4541"/>
        </w:tabs>
        <w:ind w:left="360"/>
      </w:pPr>
      <w:r>
        <w:t>Gépenként 1h 20m a telepítés a KB4598242-vel együtt</w:t>
      </w:r>
    </w:p>
    <w:p w14:paraId="5B245775" w14:textId="77777777" w:rsidR="0096730B" w:rsidRDefault="0096730B" w:rsidP="00450A5C">
      <w:pPr>
        <w:tabs>
          <w:tab w:val="left" w:pos="4541"/>
        </w:tabs>
      </w:pPr>
    </w:p>
    <w:p w14:paraId="1C3C04B0" w14:textId="77777777" w:rsidR="0096730B" w:rsidRDefault="0096730B" w:rsidP="00F004A0">
      <w:pPr>
        <w:pStyle w:val="Heading1"/>
      </w:pPr>
      <w:bookmarkStart w:id="86" w:name="_Toc65672871"/>
      <w:bookmarkStart w:id="87" w:name="_Toc114472329"/>
      <w:r>
        <w:lastRenderedPageBreak/>
        <w:t xml:space="preserve">VAMT 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an Internet Workstation</w:t>
      </w:r>
      <w:bookmarkEnd w:id="86"/>
      <w:bookmarkEnd w:id="87"/>
    </w:p>
    <w:p w14:paraId="458C9DF7" w14:textId="77777777" w:rsidR="00F572E6" w:rsidRDefault="00F572E6" w:rsidP="00F572E6">
      <w:pPr>
        <w:pStyle w:val="Reference"/>
      </w:pPr>
      <w:r w:rsidRPr="004309E3">
        <w:t xml:space="preserve">HUNC4-SYS-DD-00051-01-04 SR2.4 Upgrade </w:t>
      </w:r>
      <w:proofErr w:type="spellStart"/>
      <w:r w:rsidRPr="004309E3">
        <w:t>Procedure</w:t>
      </w:r>
      <w:proofErr w:type="spellEnd"/>
    </w:p>
    <w:p w14:paraId="3E94F841" w14:textId="77777777" w:rsidR="00F572E6" w:rsidRPr="00F572E6" w:rsidRDefault="00F572E6" w:rsidP="001F77F2">
      <w:pPr>
        <w:pStyle w:val="Par"/>
      </w:pPr>
      <w:r w:rsidRPr="00F572E6">
        <w:t xml:space="preserve">14 VAMT </w:t>
      </w:r>
      <w:proofErr w:type="spellStart"/>
      <w:r w:rsidRPr="00F572E6">
        <w:t>Installation</w:t>
      </w:r>
      <w:proofErr w:type="spellEnd"/>
      <w:r w:rsidRPr="00F572E6">
        <w:t xml:space="preserve"> </w:t>
      </w:r>
      <w:proofErr w:type="spellStart"/>
      <w:r w:rsidRPr="00F572E6">
        <w:t>on</w:t>
      </w:r>
      <w:proofErr w:type="spellEnd"/>
      <w:r w:rsidRPr="00F572E6">
        <w:t xml:space="preserve"> an Internet Workstation</w:t>
      </w:r>
    </w:p>
    <w:p w14:paraId="7404A230" w14:textId="77777777" w:rsidR="003D7FB3" w:rsidRDefault="003D7FB3" w:rsidP="003D7FB3">
      <w:r>
        <w:t>Kezdete: 2022.09.13 13:</w:t>
      </w:r>
      <w:r w:rsidR="00F01037">
        <w:t>59</w:t>
      </w:r>
    </w:p>
    <w:p w14:paraId="70CEFDB3" w14:textId="77777777" w:rsidR="003D7FB3" w:rsidRDefault="003D7FB3" w:rsidP="003D7FB3">
      <w:r>
        <w:t xml:space="preserve">Vége: 2022.09.13 </w:t>
      </w:r>
    </w:p>
    <w:p w14:paraId="4FE7BC61" w14:textId="77777777" w:rsidR="00450A5C" w:rsidRDefault="003D7FB3" w:rsidP="003D7FB3">
      <w:r>
        <w:t>Megjegyzés:</w:t>
      </w:r>
      <w:r w:rsidR="00F01037">
        <w:t xml:space="preserve"> A VAMT mappát a C:\tmp-be kell másolni</w:t>
      </w:r>
    </w:p>
    <w:p w14:paraId="0832B4ED" w14:textId="77777777" w:rsidR="00450A5C" w:rsidRDefault="00841077" w:rsidP="00427A3A">
      <w:pPr>
        <w:tabs>
          <w:tab w:val="left" w:pos="4541"/>
        </w:tabs>
      </w:pPr>
      <w:r>
        <w:t>Csak a Windows10-et kell, az Office-t és a szervereket nem</w:t>
      </w:r>
      <w:proofErr w:type="gramStart"/>
      <w:r>
        <w:t>!!!</w:t>
      </w:r>
      <w:proofErr w:type="gramEnd"/>
      <w:r w:rsidR="00926346">
        <w:t xml:space="preserve"> (Külön a </w:t>
      </w:r>
      <w:proofErr w:type="spellStart"/>
      <w:r w:rsidR="00926346">
        <w:t>licenszes</w:t>
      </w:r>
      <w:proofErr w:type="spellEnd"/>
      <w:r w:rsidR="00926346">
        <w:t xml:space="preserve"> Excelben az új Windows Pro kulcsok)</w:t>
      </w:r>
      <w:r w:rsidR="0046563D">
        <w:t>. A kulcsokat a DCTL1-re TXT-be felmásolni.</w:t>
      </w:r>
    </w:p>
    <w:p w14:paraId="1C5399DA" w14:textId="77777777" w:rsidR="00853131" w:rsidRDefault="00853131" w:rsidP="00427A3A">
      <w:pPr>
        <w:tabs>
          <w:tab w:val="left" w:pos="4541"/>
        </w:tabs>
      </w:pPr>
      <w:r>
        <w:t xml:space="preserve">VAMT előtt </w:t>
      </w:r>
      <w:r w:rsidR="000B3E04">
        <w:t xml:space="preserve">MDT </w:t>
      </w:r>
      <w:r>
        <w:t>frissítés!</w:t>
      </w:r>
    </w:p>
    <w:p w14:paraId="4E420B0C" w14:textId="77777777" w:rsidR="00105909" w:rsidRDefault="00105909" w:rsidP="00427A3A">
      <w:pPr>
        <w:tabs>
          <w:tab w:val="left" w:pos="4541"/>
        </w:tabs>
      </w:pPr>
    </w:p>
    <w:p w14:paraId="56AEB6CE" w14:textId="77777777" w:rsidR="00A462A7" w:rsidRDefault="00A462A7" w:rsidP="00427A3A">
      <w:pPr>
        <w:tabs>
          <w:tab w:val="left" w:pos="4541"/>
        </w:tabs>
      </w:pPr>
    </w:p>
    <w:p w14:paraId="07A7E8D0" w14:textId="77777777" w:rsidR="00105909" w:rsidRDefault="00105909" w:rsidP="00F004A0">
      <w:pPr>
        <w:pStyle w:val="Heading1"/>
      </w:pPr>
      <w:bookmarkStart w:id="88" w:name="_Toc114472330"/>
      <w:r>
        <w:t>Teszt felhasználók létrehozása</w:t>
      </w:r>
      <w:bookmarkEnd w:id="88"/>
    </w:p>
    <w:p w14:paraId="4F9B1D39" w14:textId="77777777" w:rsidR="00450A5C" w:rsidRDefault="00105909" w:rsidP="00427A3A">
      <w:pPr>
        <w:tabs>
          <w:tab w:val="left" w:pos="4541"/>
        </w:tabs>
      </w:pPr>
      <w:r>
        <w:t>Megjegyzés: cia1, cia2, cia3, isr1,</w:t>
      </w:r>
      <w:r w:rsidR="00F572E6">
        <w:t xml:space="preserve"> </w:t>
      </w:r>
      <w:r w:rsidR="005B68AD">
        <w:t>isr2,</w:t>
      </w:r>
      <w:r>
        <w:t xml:space="preserve"> irmcm1,</w:t>
      </w:r>
      <w:r w:rsidR="00760217">
        <w:t xml:space="preserve"> irmcm2,</w:t>
      </w:r>
      <w:r>
        <w:t xml:space="preserve"> osint1,</w:t>
      </w:r>
      <w:r w:rsidR="00760217">
        <w:t xml:space="preserve"> osint2,</w:t>
      </w:r>
      <w:r>
        <w:t xml:space="preserve"> imint1, ewa1 felhasználók létrehozása</w:t>
      </w:r>
    </w:p>
    <w:p w14:paraId="0CBCED40" w14:textId="77777777" w:rsidR="003264F4" w:rsidRDefault="003264F4" w:rsidP="00427A3A">
      <w:pPr>
        <w:tabs>
          <w:tab w:val="left" w:pos="4541"/>
        </w:tabs>
      </w:pPr>
    </w:p>
    <w:p w14:paraId="46E6660C" w14:textId="77777777" w:rsidR="00450A5C" w:rsidRDefault="003264F4" w:rsidP="00F004A0">
      <w:pPr>
        <w:pStyle w:val="Heading1"/>
      </w:pPr>
      <w:bookmarkStart w:id="89" w:name="_Toc114472331"/>
      <w:r>
        <w:t>I4D LICENSE</w:t>
      </w:r>
      <w:bookmarkEnd w:id="89"/>
    </w:p>
    <w:p w14:paraId="0FE5C43C" w14:textId="77777777" w:rsidR="00F572E6" w:rsidRDefault="00F572E6" w:rsidP="00F572E6">
      <w:pPr>
        <w:pStyle w:val="Reference"/>
      </w:pPr>
      <w:r w:rsidRPr="004309E3">
        <w:t xml:space="preserve">HUNC4-SYS-DD-00051-01-04 SR2.4 Upgrade </w:t>
      </w:r>
      <w:proofErr w:type="spellStart"/>
      <w:r w:rsidRPr="004309E3">
        <w:t>Procedure</w:t>
      </w:r>
      <w:proofErr w:type="spellEnd"/>
    </w:p>
    <w:p w14:paraId="7CA5FE85" w14:textId="77777777" w:rsidR="00F572E6" w:rsidRDefault="00F572E6" w:rsidP="001F77F2">
      <w:pPr>
        <w:pStyle w:val="Par"/>
      </w:pPr>
      <w:r w:rsidRPr="00F572E6">
        <w:t xml:space="preserve">12.1.3 I4D </w:t>
      </w:r>
      <w:proofErr w:type="spellStart"/>
      <w:r w:rsidRPr="00F572E6">
        <w:t>license</w:t>
      </w:r>
      <w:proofErr w:type="spellEnd"/>
    </w:p>
    <w:p w14:paraId="07223486" w14:textId="77777777" w:rsidR="002146C7" w:rsidRDefault="002146C7" w:rsidP="002146C7"/>
    <w:p w14:paraId="4645A410" w14:textId="77777777" w:rsidR="002146C7" w:rsidRPr="00F572E6" w:rsidRDefault="002146C7" w:rsidP="002146C7">
      <w:pPr>
        <w:pStyle w:val="UpdateMaterial"/>
      </w:pPr>
      <w:r w:rsidRPr="002146C7">
        <w:t>M01_Update\Step_16_I4D_Licensee\Copy_to_S_I4DLicenses\</w:t>
      </w:r>
    </w:p>
    <w:p w14:paraId="78B3DA2B" w14:textId="77777777" w:rsidR="00A462A7" w:rsidRDefault="003264F4" w:rsidP="003264F4">
      <w:pPr>
        <w:tabs>
          <w:tab w:val="left" w:pos="4541"/>
        </w:tabs>
      </w:pPr>
      <w:r>
        <w:t>Megjegyzés:</w:t>
      </w:r>
      <w:r w:rsidR="00F572E6">
        <w:t xml:space="preserve"> valamelyik </w:t>
      </w:r>
      <w:proofErr w:type="spellStart"/>
      <w:r w:rsidR="00F572E6">
        <w:t>isr</w:t>
      </w:r>
      <w:proofErr w:type="spellEnd"/>
      <w:r w:rsidR="00F572E6">
        <w:t xml:space="preserve"> felhasználóval</w:t>
      </w:r>
    </w:p>
    <w:p w14:paraId="26C59417" w14:textId="77777777" w:rsidR="00F572E6" w:rsidRDefault="00F572E6" w:rsidP="003264F4">
      <w:pPr>
        <w:tabs>
          <w:tab w:val="left" w:pos="4541"/>
        </w:tabs>
      </w:pPr>
      <w:r>
        <w:t xml:space="preserve">Az </w:t>
      </w:r>
      <w:r w:rsidRPr="001F77F2">
        <w:rPr>
          <w:rStyle w:val="CommandChar"/>
        </w:rPr>
        <w:t>S:</w:t>
      </w:r>
      <w:r w:rsidR="002146C7" w:rsidRPr="001F77F2">
        <w:rPr>
          <w:rStyle w:val="CommandChar"/>
        </w:rPr>
        <w:t>\I4DLicenses</w:t>
      </w:r>
      <w:r>
        <w:t>-</w:t>
      </w:r>
      <w:r w:rsidR="002146C7">
        <w:t>b</w:t>
      </w:r>
      <w:r>
        <w:t>ől</w:t>
      </w:r>
      <w:r w:rsidR="002146C7">
        <w:t xml:space="preserve"> be lehet tölteni</w:t>
      </w:r>
    </w:p>
    <w:p w14:paraId="04CF0290" w14:textId="77777777" w:rsidR="003264F4" w:rsidRDefault="002146C7" w:rsidP="00427A3A">
      <w:pPr>
        <w:tabs>
          <w:tab w:val="left" w:pos="4541"/>
        </w:tabs>
      </w:pPr>
      <w:r>
        <w:t>Ezzel a lépéssel kész egy munkaállomás</w:t>
      </w:r>
    </w:p>
    <w:p w14:paraId="14A1F760" w14:textId="77777777" w:rsidR="00DE289F" w:rsidRDefault="00DE289F" w:rsidP="00427A3A">
      <w:pPr>
        <w:tabs>
          <w:tab w:val="left" w:pos="4541"/>
        </w:tabs>
      </w:pPr>
    </w:p>
    <w:p w14:paraId="249BE608" w14:textId="77777777" w:rsidR="00DE289F" w:rsidRDefault="00DE289F" w:rsidP="00427A3A">
      <w:pPr>
        <w:tabs>
          <w:tab w:val="left" w:pos="4541"/>
        </w:tabs>
      </w:pPr>
    </w:p>
    <w:p w14:paraId="0BD497AD" w14:textId="77777777" w:rsidR="00DE289F" w:rsidRDefault="00DE289F" w:rsidP="00427A3A">
      <w:pPr>
        <w:tabs>
          <w:tab w:val="left" w:pos="4541"/>
        </w:tabs>
      </w:pPr>
    </w:p>
    <w:p w14:paraId="75CB885C" w14:textId="77777777" w:rsidR="00DE289F" w:rsidRDefault="00DE289F" w:rsidP="00F004A0">
      <w:pPr>
        <w:pStyle w:val="Heading1"/>
      </w:pPr>
      <w:bookmarkStart w:id="90" w:name="_Toc114472332"/>
      <w:proofErr w:type="spellStart"/>
      <w:r>
        <w:t>Licenses</w:t>
      </w:r>
      <w:bookmarkEnd w:id="90"/>
      <w:proofErr w:type="spellEnd"/>
    </w:p>
    <w:p w14:paraId="1C3B1A53" w14:textId="77777777" w:rsidR="00DE289F" w:rsidRDefault="00DE289F" w:rsidP="00427A3A">
      <w:pPr>
        <w:tabs>
          <w:tab w:val="left" w:pos="4541"/>
        </w:tabs>
      </w:pPr>
    </w:p>
    <w:p w14:paraId="226DA105" w14:textId="77777777" w:rsidR="00DE289F" w:rsidRDefault="00DE289F" w:rsidP="00DE289F">
      <w:pPr>
        <w:pStyle w:val="Reference"/>
      </w:pPr>
      <w:r w:rsidRPr="00DE289F">
        <w:t xml:space="preserve">HUNC4-ADSEC-USR-00005-01-06- </w:t>
      </w:r>
      <w:proofErr w:type="spellStart"/>
      <w:r w:rsidRPr="00DE289F">
        <w:t>Licenses</w:t>
      </w:r>
      <w:proofErr w:type="spellEnd"/>
      <w:r w:rsidRPr="00DE289F">
        <w:t xml:space="preserve"> Management - </w:t>
      </w:r>
      <w:proofErr w:type="spellStart"/>
      <w:r w:rsidRPr="00DE289F">
        <w:t>for</w:t>
      </w:r>
      <w:proofErr w:type="spellEnd"/>
      <w:r w:rsidRPr="00DE289F">
        <w:t xml:space="preserve"> </w:t>
      </w:r>
      <w:proofErr w:type="spellStart"/>
      <w:r w:rsidRPr="00DE289F">
        <w:t>Customer</w:t>
      </w:r>
      <w:proofErr w:type="spellEnd"/>
    </w:p>
    <w:p w14:paraId="62C6FF80" w14:textId="77777777" w:rsidR="00B132AB" w:rsidRDefault="00B132AB" w:rsidP="00B132AB">
      <w:r>
        <w:t>Kezdete: 2022.09.15 08:</w:t>
      </w:r>
      <w:r w:rsidR="00C21BD0">
        <w:t>10</w:t>
      </w:r>
    </w:p>
    <w:p w14:paraId="0744C4AB" w14:textId="77777777" w:rsidR="00B132AB" w:rsidRDefault="00B132AB" w:rsidP="00B132AB">
      <w:r>
        <w:t xml:space="preserve">Vége: 2022.09.15 </w:t>
      </w:r>
      <w:r w:rsidR="00C82310">
        <w:t>09:03</w:t>
      </w:r>
    </w:p>
    <w:p w14:paraId="74398E90" w14:textId="77777777" w:rsidR="00DE289F" w:rsidRDefault="00B132AB" w:rsidP="00B132AB">
      <w:pPr>
        <w:tabs>
          <w:tab w:val="left" w:pos="4541"/>
        </w:tabs>
      </w:pPr>
      <w:r>
        <w:lastRenderedPageBreak/>
        <w:t>Megjegyzés:</w:t>
      </w:r>
    </w:p>
    <w:p w14:paraId="5F1F1E3A" w14:textId="77777777" w:rsidR="00B132AB" w:rsidRDefault="00B132AB" w:rsidP="00B132AB">
      <w:pPr>
        <w:tabs>
          <w:tab w:val="left" w:pos="4541"/>
        </w:tabs>
      </w:pPr>
    </w:p>
    <w:p w14:paraId="47D770E9" w14:textId="77777777" w:rsidR="00B132AB" w:rsidRDefault="00C21BD0" w:rsidP="00C21BD0">
      <w:pPr>
        <w:pStyle w:val="Heading2"/>
        <w:numPr>
          <w:ilvl w:val="1"/>
          <w:numId w:val="21"/>
        </w:numPr>
      </w:pPr>
      <w:bookmarkStart w:id="91" w:name="_Toc114472333"/>
      <w:proofErr w:type="spellStart"/>
      <w:r>
        <w:t>Luciad</w:t>
      </w:r>
      <w:proofErr w:type="spellEnd"/>
      <w:r>
        <w:t xml:space="preserve"> </w:t>
      </w:r>
      <w:proofErr w:type="spellStart"/>
      <w:r>
        <w:t>R</w:t>
      </w:r>
      <w:r w:rsidR="00B132AB">
        <w:t>elease</w:t>
      </w:r>
      <w:proofErr w:type="spellEnd"/>
      <w:r w:rsidR="00B132AB">
        <w:t xml:space="preserve"> 2019.1</w:t>
      </w:r>
      <w:bookmarkEnd w:id="91"/>
      <w:r w:rsidR="00B132AB">
        <w:t xml:space="preserve"> </w:t>
      </w:r>
    </w:p>
    <w:p w14:paraId="2F136C51" w14:textId="77777777" w:rsidR="00C21BD0" w:rsidRPr="00C21BD0" w:rsidRDefault="00C21BD0" w:rsidP="00C21BD0">
      <w:pPr>
        <w:pStyle w:val="Reference"/>
      </w:pPr>
      <w:r w:rsidRPr="004309E3">
        <w:t xml:space="preserve">HUNC4-SYS-DD-00051-01-04 SR2.4 Upgrade </w:t>
      </w:r>
      <w:proofErr w:type="spellStart"/>
      <w:r w:rsidRPr="004309E3">
        <w:t>Procedure</w:t>
      </w:r>
      <w:proofErr w:type="spellEnd"/>
    </w:p>
    <w:p w14:paraId="172F38D1" w14:textId="77777777" w:rsidR="00DE289F" w:rsidRDefault="00C21BD0" w:rsidP="001F77F2">
      <w:pPr>
        <w:pStyle w:val="Par"/>
      </w:pPr>
      <w:r>
        <w:t xml:space="preserve"> 12.1.1 </w:t>
      </w:r>
      <w:proofErr w:type="spellStart"/>
      <w:r>
        <w:t>Luciad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2019.1</w:t>
      </w:r>
    </w:p>
    <w:p w14:paraId="09A37828" w14:textId="77777777" w:rsidR="00DE289F" w:rsidRDefault="00C21BD0" w:rsidP="00427A3A">
      <w:pPr>
        <w:tabs>
          <w:tab w:val="left" w:pos="4541"/>
        </w:tabs>
      </w:pPr>
      <w:r>
        <w:t xml:space="preserve">Megjegyzés: Mivel nincs </w:t>
      </w:r>
      <w:proofErr w:type="spellStart"/>
      <w:r>
        <w:t>imint</w:t>
      </w:r>
      <w:proofErr w:type="spellEnd"/>
      <w:r>
        <w:t xml:space="preserve"> és </w:t>
      </w:r>
      <w:proofErr w:type="spellStart"/>
      <w:r>
        <w:t>ewa</w:t>
      </w:r>
      <w:proofErr w:type="spellEnd"/>
      <w:r>
        <w:t xml:space="preserve"> ezért ez a pont kimarad</w:t>
      </w:r>
    </w:p>
    <w:p w14:paraId="5F453BEB" w14:textId="77777777" w:rsidR="00C21BD0" w:rsidRDefault="00C21BD0" w:rsidP="00427A3A">
      <w:pPr>
        <w:tabs>
          <w:tab w:val="left" w:pos="4541"/>
        </w:tabs>
      </w:pPr>
    </w:p>
    <w:p w14:paraId="7E1898B5" w14:textId="77777777" w:rsidR="00C21BD0" w:rsidRDefault="00C21BD0" w:rsidP="00C21BD0">
      <w:pPr>
        <w:pStyle w:val="Heading2"/>
      </w:pPr>
      <w:bookmarkStart w:id="92" w:name="_Toc114472334"/>
      <w:r>
        <w:t xml:space="preserve">CSD </w:t>
      </w:r>
      <w:proofErr w:type="spellStart"/>
      <w:r w:rsidR="00BE2592">
        <w:t>L</w:t>
      </w:r>
      <w:r>
        <w:t>icense</w:t>
      </w:r>
      <w:bookmarkEnd w:id="92"/>
      <w:proofErr w:type="spellEnd"/>
    </w:p>
    <w:p w14:paraId="10A75F01" w14:textId="77777777" w:rsidR="00C21BD0" w:rsidRPr="00C21BD0" w:rsidRDefault="00C21BD0" w:rsidP="00C21BD0">
      <w:pPr>
        <w:pStyle w:val="Reference"/>
      </w:pPr>
      <w:r w:rsidRPr="004309E3">
        <w:t xml:space="preserve">HUNC4-SYS-DD-00051-01-04 SR2.4 Upgrade </w:t>
      </w:r>
      <w:proofErr w:type="spellStart"/>
      <w:r w:rsidRPr="004309E3">
        <w:t>Procedure</w:t>
      </w:r>
      <w:proofErr w:type="spellEnd"/>
    </w:p>
    <w:p w14:paraId="7FF45797" w14:textId="77777777" w:rsidR="00C21BD0" w:rsidRDefault="00C21BD0" w:rsidP="001F77F2">
      <w:pPr>
        <w:pStyle w:val="Par"/>
      </w:pPr>
      <w:r>
        <w:t xml:space="preserve"> 12.1.2 CSD </w:t>
      </w:r>
      <w:proofErr w:type="spellStart"/>
      <w:r>
        <w:t>license</w:t>
      </w:r>
      <w:proofErr w:type="spellEnd"/>
    </w:p>
    <w:p w14:paraId="5BD13ED4" w14:textId="77777777" w:rsidR="002146C7" w:rsidRDefault="002146C7" w:rsidP="002146C7"/>
    <w:p w14:paraId="05643857" w14:textId="77777777" w:rsidR="002146C7" w:rsidRDefault="002146C7" w:rsidP="002146C7">
      <w:pPr>
        <w:pStyle w:val="UpdateMaterial"/>
      </w:pPr>
      <w:r w:rsidRPr="002146C7">
        <w:t>M01_Update\Step17_Licenses\CSD\</w:t>
      </w:r>
    </w:p>
    <w:p w14:paraId="70D2159A" w14:textId="77777777" w:rsidR="00C21BD0" w:rsidRDefault="00C21BD0" w:rsidP="00C13521">
      <w:pPr>
        <w:tabs>
          <w:tab w:val="center" w:pos="4536"/>
        </w:tabs>
      </w:pPr>
      <w:r>
        <w:t xml:space="preserve">Megjegyzés: </w:t>
      </w:r>
      <w:proofErr w:type="spellStart"/>
      <w:r>
        <w:t>C</w:t>
      </w:r>
      <w:r w:rsidR="001C0537">
        <w:t>omIT</w:t>
      </w:r>
      <w:proofErr w:type="spellEnd"/>
      <w:r>
        <w:t xml:space="preserve"> felhasználóval lépünk be</w:t>
      </w:r>
      <w:r w:rsidR="00C13521">
        <w:tab/>
      </w:r>
    </w:p>
    <w:p w14:paraId="4693B765" w14:textId="77777777" w:rsidR="00327F29" w:rsidRDefault="00327F29" w:rsidP="00C13521">
      <w:pPr>
        <w:tabs>
          <w:tab w:val="center" w:pos="4536"/>
        </w:tabs>
      </w:pPr>
    </w:p>
    <w:p w14:paraId="2BEF80AC" w14:textId="77777777" w:rsidR="00327F29" w:rsidRDefault="00BE2592" w:rsidP="00BE2592">
      <w:pPr>
        <w:pStyle w:val="Heading2"/>
      </w:pPr>
      <w:bookmarkStart w:id="93" w:name="_Toc114472335"/>
      <w:proofErr w:type="spellStart"/>
      <w:r>
        <w:t>Vocapia</w:t>
      </w:r>
      <w:proofErr w:type="spellEnd"/>
      <w:r>
        <w:t xml:space="preserve"> </w:t>
      </w:r>
      <w:proofErr w:type="spellStart"/>
      <w:r>
        <w:t>License</w:t>
      </w:r>
      <w:bookmarkEnd w:id="93"/>
      <w:proofErr w:type="spellEnd"/>
    </w:p>
    <w:p w14:paraId="1E281E4D" w14:textId="77777777" w:rsidR="001F77F2" w:rsidRPr="001F77F2" w:rsidRDefault="001F77F2" w:rsidP="001F77F2">
      <w:pPr>
        <w:pStyle w:val="Reference"/>
      </w:pPr>
      <w:r w:rsidRPr="001F77F2">
        <w:t>M01_Update\Step_17_Licenses\Vocapia_2022\Procedure.txt</w:t>
      </w:r>
    </w:p>
    <w:p w14:paraId="041F4552" w14:textId="77777777" w:rsidR="00BE2592" w:rsidRDefault="00BE2592" w:rsidP="00BE2592">
      <w:pPr>
        <w:pStyle w:val="Reference"/>
      </w:pPr>
      <w:r w:rsidRPr="00BE2592">
        <w:t xml:space="preserve">HUNC4-ADSEC-USR-00005-01-06- </w:t>
      </w:r>
      <w:proofErr w:type="spellStart"/>
      <w:r w:rsidRPr="00BE2592">
        <w:t>Licenses</w:t>
      </w:r>
      <w:proofErr w:type="spellEnd"/>
      <w:r w:rsidRPr="00BE2592">
        <w:t xml:space="preserve"> Management</w:t>
      </w:r>
    </w:p>
    <w:p w14:paraId="3EB309FF" w14:textId="77777777" w:rsidR="00BE2592" w:rsidRDefault="00BE2592" w:rsidP="001F77F2">
      <w:pPr>
        <w:pStyle w:val="Par"/>
      </w:pPr>
      <w:r>
        <w:t xml:space="preserve">6.5 </w:t>
      </w:r>
      <w:proofErr w:type="spellStart"/>
      <w:r>
        <w:t>Vocapia</w:t>
      </w:r>
      <w:proofErr w:type="spellEnd"/>
      <w:r>
        <w:t xml:space="preserve"> </w:t>
      </w:r>
      <w:proofErr w:type="spellStart"/>
      <w:r>
        <w:t>license</w:t>
      </w:r>
      <w:proofErr w:type="spellEnd"/>
    </w:p>
    <w:p w14:paraId="75933FBE" w14:textId="77777777" w:rsidR="002146C7" w:rsidRDefault="002146C7" w:rsidP="002146C7"/>
    <w:p w14:paraId="2D016080" w14:textId="77777777" w:rsidR="002146C7" w:rsidRPr="00BE2592" w:rsidRDefault="002146C7" w:rsidP="002146C7">
      <w:pPr>
        <w:pStyle w:val="UpdateMaterial"/>
      </w:pPr>
      <w:r w:rsidRPr="002146C7">
        <w:t>M01_Update\Step17_Licenses\Vocapia_2022\</w:t>
      </w:r>
    </w:p>
    <w:p w14:paraId="28DFC75F" w14:textId="77777777" w:rsidR="00ED4920" w:rsidRDefault="00ED4920" w:rsidP="00ED4920">
      <w:r>
        <w:t>Kezdete: 2022.09.15 08:33</w:t>
      </w:r>
    </w:p>
    <w:p w14:paraId="2BF05C2F" w14:textId="77777777" w:rsidR="00ED4920" w:rsidRDefault="00ED4920" w:rsidP="00BE2592">
      <w:r>
        <w:t>Vége: 2022.09.15 08:</w:t>
      </w:r>
      <w:r w:rsidR="00B76B86">
        <w:t>53</w:t>
      </w:r>
    </w:p>
    <w:p w14:paraId="3F0D344B" w14:textId="77777777" w:rsidR="00BE2592" w:rsidRDefault="00BE2592" w:rsidP="00BE2592">
      <w:r>
        <w:t>Megjegyzés: Külön eljárás szerint</w:t>
      </w:r>
    </w:p>
    <w:p w14:paraId="789BE414" w14:textId="77777777" w:rsidR="001F77F2" w:rsidRDefault="001F77F2" w:rsidP="00BE2592"/>
    <w:p w14:paraId="0F89D45F" w14:textId="77777777" w:rsidR="00B76B86" w:rsidRDefault="00B76B86" w:rsidP="00BE2592"/>
    <w:p w14:paraId="35A4F2CA" w14:textId="77777777" w:rsidR="00B76B86" w:rsidRDefault="00B76B86" w:rsidP="00B76B86">
      <w:pPr>
        <w:pStyle w:val="Heading2"/>
      </w:pPr>
      <w:bookmarkStart w:id="94" w:name="_Toc114472336"/>
      <w:proofErr w:type="spellStart"/>
      <w:r>
        <w:t>Systran</w:t>
      </w:r>
      <w:proofErr w:type="spellEnd"/>
      <w:r>
        <w:t xml:space="preserve"> </w:t>
      </w:r>
      <w:proofErr w:type="spellStart"/>
      <w:r>
        <w:t>License</w:t>
      </w:r>
      <w:bookmarkEnd w:id="94"/>
      <w:proofErr w:type="spellEnd"/>
    </w:p>
    <w:p w14:paraId="140304A7" w14:textId="77777777" w:rsidR="00B76B86" w:rsidRDefault="00B76B86" w:rsidP="00B76B86">
      <w:pPr>
        <w:pStyle w:val="Reference"/>
      </w:pPr>
      <w:r w:rsidRPr="00BE2592">
        <w:t xml:space="preserve">HUNC4-ADSEC-USR-00005-01-06- </w:t>
      </w:r>
      <w:proofErr w:type="spellStart"/>
      <w:r w:rsidRPr="00BE2592">
        <w:t>Licenses</w:t>
      </w:r>
      <w:proofErr w:type="spellEnd"/>
      <w:r w:rsidRPr="00BE2592">
        <w:t xml:space="preserve"> Management</w:t>
      </w:r>
    </w:p>
    <w:p w14:paraId="52D64944" w14:textId="77777777" w:rsidR="00B76B86" w:rsidRPr="00BE2592" w:rsidRDefault="00B76B86" w:rsidP="00FB1525">
      <w:pPr>
        <w:pStyle w:val="Par"/>
      </w:pPr>
      <w:r>
        <w:t xml:space="preserve">6.6 </w:t>
      </w:r>
      <w:proofErr w:type="spellStart"/>
      <w:r>
        <w:t>Systran</w:t>
      </w:r>
      <w:proofErr w:type="spellEnd"/>
      <w:r>
        <w:t xml:space="preserve"> </w:t>
      </w:r>
      <w:proofErr w:type="spellStart"/>
      <w:r>
        <w:t>license</w:t>
      </w:r>
      <w:proofErr w:type="spellEnd"/>
    </w:p>
    <w:p w14:paraId="01C5A44D" w14:textId="77777777" w:rsidR="00B76B86" w:rsidRPr="00B76B86" w:rsidRDefault="00B76B86" w:rsidP="00B76B86"/>
    <w:p w14:paraId="163CD559" w14:textId="77777777" w:rsidR="00436626" w:rsidRDefault="00B76B86" w:rsidP="00427A3A">
      <w:pPr>
        <w:tabs>
          <w:tab w:val="left" w:pos="4541"/>
        </w:tabs>
      </w:pPr>
      <w:r>
        <w:t>Megjegyzés:</w:t>
      </w:r>
      <w:r w:rsidR="001C0537">
        <w:t xml:space="preserve"> </w:t>
      </w:r>
      <w:r w:rsidR="00436626">
        <w:t>Csak ellenőrzünk</w:t>
      </w:r>
    </w:p>
    <w:p w14:paraId="36D173BA" w14:textId="77777777" w:rsidR="00034917" w:rsidRDefault="00034917" w:rsidP="00427A3A">
      <w:pPr>
        <w:tabs>
          <w:tab w:val="left" w:pos="4541"/>
        </w:tabs>
      </w:pPr>
      <w:r>
        <w:lastRenderedPageBreak/>
        <w:t xml:space="preserve">Az alkalmazás </w:t>
      </w:r>
      <w:proofErr w:type="gramStart"/>
      <w:r>
        <w:t>linkjét</w:t>
      </w:r>
      <w:proofErr w:type="gramEnd"/>
      <w:r>
        <w:t xml:space="preserve"> változtatni kell https-re</w:t>
      </w:r>
    </w:p>
    <w:p w14:paraId="1C51807D" w14:textId="77777777" w:rsidR="00441810" w:rsidRDefault="00441810" w:rsidP="00427A3A">
      <w:pPr>
        <w:tabs>
          <w:tab w:val="left" w:pos="4541"/>
        </w:tabs>
      </w:pPr>
    </w:p>
    <w:p w14:paraId="7DBAEDAF" w14:textId="77777777" w:rsidR="00441810" w:rsidRDefault="00441810" w:rsidP="00441810">
      <w:pPr>
        <w:pStyle w:val="Heading2"/>
      </w:pPr>
      <w:bookmarkStart w:id="95" w:name="_Toc114472337"/>
      <w:r>
        <w:t xml:space="preserve">ILO </w:t>
      </w:r>
      <w:proofErr w:type="spellStart"/>
      <w:r>
        <w:t>License</w:t>
      </w:r>
      <w:bookmarkEnd w:id="95"/>
      <w:proofErr w:type="spellEnd"/>
    </w:p>
    <w:p w14:paraId="073D4E36" w14:textId="77777777" w:rsidR="00441810" w:rsidRDefault="00441810" w:rsidP="00441810">
      <w:pPr>
        <w:pStyle w:val="Reference"/>
      </w:pPr>
      <w:r w:rsidRPr="00BE2592">
        <w:t xml:space="preserve">HUNC4-ADSEC-USR-00005-01-06- </w:t>
      </w:r>
      <w:proofErr w:type="spellStart"/>
      <w:r w:rsidRPr="00BE2592">
        <w:t>Licenses</w:t>
      </w:r>
      <w:proofErr w:type="spellEnd"/>
      <w:r w:rsidRPr="00BE2592">
        <w:t xml:space="preserve"> Management</w:t>
      </w:r>
    </w:p>
    <w:p w14:paraId="55EE1601" w14:textId="77777777" w:rsidR="00441810" w:rsidRDefault="00441810" w:rsidP="00FB1525">
      <w:pPr>
        <w:pStyle w:val="Par"/>
      </w:pPr>
      <w:r>
        <w:t xml:space="preserve">6.7 ILO </w:t>
      </w:r>
      <w:proofErr w:type="spellStart"/>
      <w:r>
        <w:t>License</w:t>
      </w:r>
      <w:proofErr w:type="spellEnd"/>
    </w:p>
    <w:p w14:paraId="29CEFA88" w14:textId="77777777" w:rsidR="002146C7" w:rsidRDefault="002146C7" w:rsidP="002146C7"/>
    <w:p w14:paraId="046E08E7" w14:textId="77777777" w:rsidR="002146C7" w:rsidRPr="00BE2592" w:rsidRDefault="002146C7" w:rsidP="002146C7">
      <w:pPr>
        <w:pStyle w:val="UpdateMaterial"/>
      </w:pPr>
      <w:r w:rsidRPr="002146C7">
        <w:t>M01_Update\Step17_Licenses\</w:t>
      </w:r>
      <w:proofErr w:type="spellStart"/>
      <w:r w:rsidRPr="002146C7">
        <w:t>iLO</w:t>
      </w:r>
      <w:proofErr w:type="spellEnd"/>
      <w:r w:rsidRPr="002146C7">
        <w:t>\</w:t>
      </w:r>
    </w:p>
    <w:p w14:paraId="0C584310" w14:textId="77777777" w:rsidR="00DE289F" w:rsidRDefault="002B0701" w:rsidP="00427A3A">
      <w:pPr>
        <w:tabs>
          <w:tab w:val="left" w:pos="4541"/>
        </w:tabs>
      </w:pPr>
      <w:r>
        <w:t>Megjegyzés:</w:t>
      </w:r>
    </w:p>
    <w:p w14:paraId="311178AE" w14:textId="77777777" w:rsidR="003E72DB" w:rsidRDefault="003E72DB" w:rsidP="00427A3A">
      <w:pPr>
        <w:tabs>
          <w:tab w:val="left" w:pos="4541"/>
        </w:tabs>
      </w:pPr>
    </w:p>
    <w:p w14:paraId="064F8A13" w14:textId="77777777" w:rsidR="003E72DB" w:rsidRDefault="003E72DB" w:rsidP="003E72DB">
      <w:pPr>
        <w:pStyle w:val="Heading2"/>
      </w:pPr>
      <w:bookmarkStart w:id="96" w:name="_Toc114472338"/>
      <w:proofErr w:type="spellStart"/>
      <w:r>
        <w:t>ESXi</w:t>
      </w:r>
      <w:proofErr w:type="spellEnd"/>
      <w:r>
        <w:t xml:space="preserve"> </w:t>
      </w:r>
      <w:proofErr w:type="spellStart"/>
      <w:r>
        <w:t>License</w:t>
      </w:r>
      <w:bookmarkEnd w:id="96"/>
      <w:proofErr w:type="spellEnd"/>
    </w:p>
    <w:p w14:paraId="3470ACBB" w14:textId="77777777" w:rsidR="003E72DB" w:rsidRDefault="003E72DB" w:rsidP="003E72DB">
      <w:pPr>
        <w:pStyle w:val="Reference"/>
      </w:pPr>
      <w:r w:rsidRPr="00BE2592">
        <w:t xml:space="preserve">HUNC4-ADSEC-USR-00005-01-06- </w:t>
      </w:r>
      <w:proofErr w:type="spellStart"/>
      <w:r w:rsidRPr="00BE2592">
        <w:t>Licenses</w:t>
      </w:r>
      <w:proofErr w:type="spellEnd"/>
      <w:r w:rsidRPr="00BE2592">
        <w:t xml:space="preserve"> Management</w:t>
      </w:r>
    </w:p>
    <w:p w14:paraId="619F53C1" w14:textId="77777777" w:rsidR="003E72DB" w:rsidRPr="003E72DB" w:rsidRDefault="003E72DB" w:rsidP="00FB1525">
      <w:pPr>
        <w:pStyle w:val="Par"/>
      </w:pPr>
      <w:r>
        <w:t xml:space="preserve">6.8 </w:t>
      </w:r>
      <w:proofErr w:type="spellStart"/>
      <w:r>
        <w:t>ESXi</w:t>
      </w:r>
      <w:proofErr w:type="spellEnd"/>
      <w:r>
        <w:t xml:space="preserve"> </w:t>
      </w:r>
      <w:proofErr w:type="spellStart"/>
      <w:r>
        <w:t>License</w:t>
      </w:r>
      <w:proofErr w:type="spellEnd"/>
    </w:p>
    <w:p w14:paraId="385CFA71" w14:textId="77777777" w:rsidR="003E72DB" w:rsidRDefault="003E72DB" w:rsidP="003E72DB">
      <w:pPr>
        <w:tabs>
          <w:tab w:val="left" w:pos="4541"/>
        </w:tabs>
      </w:pPr>
      <w:r>
        <w:t>Megjegyzés:</w:t>
      </w:r>
      <w:r w:rsidR="00420344">
        <w:t xml:space="preserve"> Csak ellenőrzés</w:t>
      </w:r>
      <w:r w:rsidR="002146C7">
        <w:t>, upgradekor kész</w:t>
      </w:r>
      <w:r w:rsidR="002146C7">
        <w:tab/>
      </w:r>
    </w:p>
    <w:p w14:paraId="62008708" w14:textId="77777777" w:rsidR="00DE289F" w:rsidRDefault="00DE289F" w:rsidP="00427A3A">
      <w:pPr>
        <w:tabs>
          <w:tab w:val="left" w:pos="4541"/>
        </w:tabs>
      </w:pPr>
    </w:p>
    <w:p w14:paraId="494930C5" w14:textId="77777777" w:rsidR="00466104" w:rsidRDefault="00466104" w:rsidP="00F004A0">
      <w:pPr>
        <w:pStyle w:val="Heading1"/>
      </w:pPr>
      <w:bookmarkStart w:id="97" w:name="_Toc114472339"/>
      <w:r>
        <w:t xml:space="preserve">Fortion Media </w:t>
      </w:r>
      <w:r w:rsidRPr="00466104">
        <w:t>Mining</w:t>
      </w:r>
      <w:r>
        <w:t xml:space="preserve"> (</w:t>
      </w:r>
      <w:proofErr w:type="spellStart"/>
      <w:r>
        <w:t>Collection</w:t>
      </w:r>
      <w:proofErr w:type="spellEnd"/>
      <w:r>
        <w:t xml:space="preserve"> Workstation)</w:t>
      </w:r>
      <w:bookmarkEnd w:id="97"/>
    </w:p>
    <w:p w14:paraId="17E0E0DE" w14:textId="77777777" w:rsidR="00D82BEA" w:rsidRPr="00C21BD0" w:rsidRDefault="00D82BEA" w:rsidP="00D82BEA">
      <w:pPr>
        <w:pStyle w:val="Reference"/>
      </w:pPr>
      <w:r w:rsidRPr="004309E3">
        <w:t xml:space="preserve">HUNC4-SYS-DD-00051-01-04 SR2.4 Upgrade </w:t>
      </w:r>
      <w:proofErr w:type="spellStart"/>
      <w:r w:rsidRPr="004309E3">
        <w:t>Procedure</w:t>
      </w:r>
      <w:proofErr w:type="spellEnd"/>
    </w:p>
    <w:p w14:paraId="291F5C52" w14:textId="77777777" w:rsidR="00DE289F" w:rsidRDefault="00D82BEA" w:rsidP="00FB1525">
      <w:pPr>
        <w:pStyle w:val="Par"/>
      </w:pPr>
      <w:r>
        <w:t xml:space="preserve"> </w:t>
      </w:r>
      <w:r w:rsidR="000C5753">
        <w:t>8 Fortion Media Mining (</w:t>
      </w:r>
      <w:proofErr w:type="spellStart"/>
      <w:r w:rsidR="000C5753">
        <w:t>Collection</w:t>
      </w:r>
      <w:proofErr w:type="spellEnd"/>
      <w:r w:rsidR="000C5753">
        <w:t xml:space="preserve"> Workstation)</w:t>
      </w:r>
    </w:p>
    <w:p w14:paraId="33258E0E" w14:textId="77777777" w:rsidR="00450A5C" w:rsidRDefault="00D82BEA" w:rsidP="00450A5C">
      <w:r>
        <w:t>Kezdete: 2022.09.15</w:t>
      </w:r>
      <w:r w:rsidR="00450A5C">
        <w:t xml:space="preserve"> </w:t>
      </w:r>
      <w:r>
        <w:t>09:30</w:t>
      </w:r>
    </w:p>
    <w:p w14:paraId="42C787E0" w14:textId="77777777" w:rsidR="00450A5C" w:rsidRDefault="00450A5C" w:rsidP="00450A5C">
      <w:r>
        <w:t>Vége: 2022.09</w:t>
      </w:r>
      <w:r w:rsidR="00354345">
        <w:t>.15</w:t>
      </w:r>
      <w:r>
        <w:t xml:space="preserve"> </w:t>
      </w:r>
      <w:r w:rsidR="00113859">
        <w:t>10:53</w:t>
      </w:r>
    </w:p>
    <w:p w14:paraId="7BB47F94" w14:textId="19E0259F" w:rsidR="00450A5C" w:rsidRDefault="00450A5C" w:rsidP="00450A5C">
      <w:pPr>
        <w:tabs>
          <w:tab w:val="left" w:pos="4541"/>
        </w:tabs>
      </w:pPr>
      <w:r>
        <w:t xml:space="preserve">Megjegyzés: </w:t>
      </w:r>
    </w:p>
    <w:p w14:paraId="568F3D7C" w14:textId="77777777" w:rsidR="008704E9" w:rsidRDefault="008704E9" w:rsidP="00450A5C">
      <w:pPr>
        <w:tabs>
          <w:tab w:val="left" w:pos="4541"/>
        </w:tabs>
      </w:pPr>
    </w:p>
    <w:p w14:paraId="5036AD77" w14:textId="77777777" w:rsidR="00466104" w:rsidRDefault="008704E9" w:rsidP="000714F8">
      <w:pPr>
        <w:pStyle w:val="Heading2"/>
        <w:numPr>
          <w:ilvl w:val="1"/>
          <w:numId w:val="24"/>
        </w:numPr>
      </w:pPr>
      <w:bookmarkStart w:id="98" w:name="_Toc114472340"/>
      <w:r>
        <w:t>B</w:t>
      </w:r>
      <w:r w:rsidR="00420FD9">
        <w:t>IOS</w:t>
      </w:r>
      <w:r>
        <w:t xml:space="preserve"> update</w:t>
      </w:r>
      <w:bookmarkEnd w:id="98"/>
    </w:p>
    <w:p w14:paraId="5CA98BE4" w14:textId="77777777" w:rsidR="006620D0" w:rsidRPr="00C21BD0" w:rsidRDefault="006620D0" w:rsidP="006620D0">
      <w:pPr>
        <w:pStyle w:val="Reference"/>
      </w:pPr>
      <w:r w:rsidRPr="004309E3">
        <w:t xml:space="preserve">HUNC4-SYS-DD-00051-01-04 SR2.4 Upgrade </w:t>
      </w:r>
      <w:proofErr w:type="spellStart"/>
      <w:r w:rsidRPr="004309E3">
        <w:t>Procedure</w:t>
      </w:r>
      <w:proofErr w:type="spellEnd"/>
    </w:p>
    <w:p w14:paraId="6F68859D" w14:textId="77777777" w:rsidR="006620D0" w:rsidRDefault="006620D0" w:rsidP="00FB1525">
      <w:pPr>
        <w:pStyle w:val="Par"/>
      </w:pPr>
      <w:r>
        <w:t xml:space="preserve"> 8.1 BIOS Update</w:t>
      </w:r>
    </w:p>
    <w:p w14:paraId="17DAC56F" w14:textId="77777777" w:rsidR="000714F8" w:rsidRDefault="000714F8" w:rsidP="000714F8"/>
    <w:p w14:paraId="3ED4EE4B" w14:textId="77777777" w:rsidR="000714F8" w:rsidRDefault="000714F8" w:rsidP="000714F8">
      <w:pPr>
        <w:pStyle w:val="UpdateMaterial"/>
      </w:pPr>
      <w:r w:rsidRPr="000714F8">
        <w:t>M01_Update\Step_18_MMCO_telepites\18.1_BIOS_Update\Copy_to_FLASHDRIVE\</w:t>
      </w:r>
    </w:p>
    <w:p w14:paraId="09C68B37" w14:textId="77777777" w:rsidR="00F3674F" w:rsidRDefault="00F3674F" w:rsidP="00F3674F">
      <w:r>
        <w:t>Kezdete: 2022.09.15 10:26</w:t>
      </w:r>
    </w:p>
    <w:p w14:paraId="20D779E6" w14:textId="77777777" w:rsidR="00F3674F" w:rsidRDefault="00F3674F" w:rsidP="00F3674F">
      <w:pPr>
        <w:tabs>
          <w:tab w:val="left" w:pos="4541"/>
        </w:tabs>
      </w:pPr>
      <w:r>
        <w:t>Vége: 2022.09.15 10:</w:t>
      </w:r>
      <w:r w:rsidR="00134054">
        <w:t>28</w:t>
      </w:r>
    </w:p>
    <w:p w14:paraId="056C39E2" w14:textId="77777777" w:rsidR="008704E9" w:rsidRDefault="000F68FD" w:rsidP="00450A5C">
      <w:pPr>
        <w:tabs>
          <w:tab w:val="left" w:pos="4541"/>
        </w:tabs>
      </w:pPr>
      <w:r>
        <w:t>Megjegyzés: EFI\HP\BIOS\New és Hewlett-Packard\BIOS\New</w:t>
      </w:r>
      <w:r w:rsidR="002146C7">
        <w:t xml:space="preserve"> </w:t>
      </w:r>
      <w:proofErr w:type="gramStart"/>
      <w:r w:rsidR="002146C7">
        <w:t>mappában</w:t>
      </w:r>
      <w:proofErr w:type="gramEnd"/>
      <w:r w:rsidR="002146C7">
        <w:t xml:space="preserve"> is legyen meg a BIOS image. Pendrive: </w:t>
      </w:r>
      <w:proofErr w:type="spellStart"/>
      <w:r w:rsidR="002146C7">
        <w:t>max</w:t>
      </w:r>
      <w:proofErr w:type="spellEnd"/>
      <w:r w:rsidR="002146C7">
        <w:t xml:space="preserve"> 32GB, FAT32, 1 </w:t>
      </w:r>
      <w:proofErr w:type="gramStart"/>
      <w:r w:rsidR="002146C7">
        <w:t>partíció</w:t>
      </w:r>
      <w:proofErr w:type="gramEnd"/>
    </w:p>
    <w:p w14:paraId="23F557F6" w14:textId="77777777" w:rsidR="00F541A7" w:rsidRDefault="00F541A7" w:rsidP="00450A5C">
      <w:pPr>
        <w:tabs>
          <w:tab w:val="left" w:pos="4541"/>
        </w:tabs>
      </w:pPr>
    </w:p>
    <w:p w14:paraId="163C4F70" w14:textId="77777777" w:rsidR="00F541A7" w:rsidRDefault="00F541A7" w:rsidP="00F541A7">
      <w:pPr>
        <w:pStyle w:val="Heading2"/>
      </w:pPr>
      <w:bookmarkStart w:id="99" w:name="_Toc114472341"/>
      <w:proofErr w:type="spellStart"/>
      <w:r>
        <w:t>Application</w:t>
      </w:r>
      <w:proofErr w:type="spellEnd"/>
      <w:r>
        <w:t xml:space="preserve"> Update</w:t>
      </w:r>
      <w:bookmarkEnd w:id="99"/>
    </w:p>
    <w:p w14:paraId="22C031B7" w14:textId="77777777" w:rsidR="00F541A7" w:rsidRPr="00C21BD0" w:rsidRDefault="00F541A7" w:rsidP="00F541A7">
      <w:pPr>
        <w:pStyle w:val="Reference"/>
      </w:pPr>
      <w:r w:rsidRPr="004309E3">
        <w:t xml:space="preserve">HUNC4-SYS-DD-00051-01-04 SR2.4 Upgrade </w:t>
      </w:r>
      <w:proofErr w:type="spellStart"/>
      <w:r w:rsidRPr="004309E3">
        <w:t>Procedure</w:t>
      </w:r>
      <w:proofErr w:type="spellEnd"/>
    </w:p>
    <w:p w14:paraId="423FEB88" w14:textId="77777777" w:rsidR="00F541A7" w:rsidRDefault="00F541A7" w:rsidP="00FB1525">
      <w:pPr>
        <w:pStyle w:val="Par"/>
      </w:pPr>
      <w:r>
        <w:t xml:space="preserve"> 8.3 </w:t>
      </w:r>
      <w:proofErr w:type="spellStart"/>
      <w:r>
        <w:t>Application</w:t>
      </w:r>
      <w:proofErr w:type="spellEnd"/>
      <w:r>
        <w:t xml:space="preserve"> Update</w:t>
      </w:r>
    </w:p>
    <w:p w14:paraId="293BA722" w14:textId="77777777" w:rsidR="00F541A7" w:rsidRPr="00F541A7" w:rsidRDefault="00F541A7" w:rsidP="00F541A7"/>
    <w:p w14:paraId="70879E50" w14:textId="77777777" w:rsidR="00F541A7" w:rsidRDefault="00F541A7" w:rsidP="00F541A7">
      <w:r>
        <w:t>Kezdete: 2022.09.15 10:40</w:t>
      </w:r>
    </w:p>
    <w:p w14:paraId="1DD15089" w14:textId="77777777" w:rsidR="00F541A7" w:rsidRDefault="00F541A7" w:rsidP="00F541A7">
      <w:pPr>
        <w:tabs>
          <w:tab w:val="left" w:pos="4541"/>
        </w:tabs>
      </w:pPr>
      <w:r>
        <w:t>Vége: 2022.09.15 10:</w:t>
      </w:r>
      <w:r w:rsidR="00113859">
        <w:t>53</w:t>
      </w:r>
    </w:p>
    <w:p w14:paraId="020B59C9" w14:textId="77777777" w:rsidR="0034528C" w:rsidRDefault="00F541A7" w:rsidP="00F541A7">
      <w:pPr>
        <w:tabs>
          <w:tab w:val="left" w:pos="4541"/>
        </w:tabs>
      </w:pPr>
      <w:r>
        <w:t>Megjegyzés:</w:t>
      </w:r>
    </w:p>
    <w:p w14:paraId="08802879" w14:textId="77777777" w:rsidR="00B958EA" w:rsidRDefault="00B958EA" w:rsidP="00F541A7">
      <w:pPr>
        <w:tabs>
          <w:tab w:val="left" w:pos="4541"/>
        </w:tabs>
      </w:pPr>
    </w:p>
    <w:p w14:paraId="379D6321" w14:textId="77777777" w:rsidR="00B958EA" w:rsidRDefault="00B958EA" w:rsidP="00F004A0">
      <w:pPr>
        <w:pStyle w:val="Heading1"/>
      </w:pPr>
      <w:bookmarkStart w:id="100" w:name="_Toc65672887"/>
      <w:bookmarkStart w:id="101" w:name="_Toc114472342"/>
      <w:r>
        <w:t>Post-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Configurations</w:t>
      </w:r>
      <w:bookmarkEnd w:id="100"/>
      <w:bookmarkEnd w:id="101"/>
      <w:proofErr w:type="spellEnd"/>
    </w:p>
    <w:p w14:paraId="2BF0CA2A" w14:textId="77777777" w:rsidR="00B958EA" w:rsidRPr="00C21BD0" w:rsidRDefault="00B958EA" w:rsidP="00B958EA">
      <w:pPr>
        <w:pStyle w:val="Reference"/>
      </w:pPr>
      <w:r w:rsidRPr="004309E3">
        <w:t xml:space="preserve">HUNC4-SYS-DD-00051-01-04 SR2.4 Upgrade </w:t>
      </w:r>
      <w:proofErr w:type="spellStart"/>
      <w:r w:rsidRPr="004309E3">
        <w:t>Procedure</w:t>
      </w:r>
      <w:proofErr w:type="spellEnd"/>
    </w:p>
    <w:p w14:paraId="4F886800" w14:textId="77777777" w:rsidR="00B958EA" w:rsidRDefault="00B958EA" w:rsidP="00FB1525">
      <w:pPr>
        <w:pStyle w:val="Par"/>
      </w:pPr>
      <w:r>
        <w:t xml:space="preserve"> 17 Post-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Configurations</w:t>
      </w:r>
      <w:proofErr w:type="spellEnd"/>
    </w:p>
    <w:p w14:paraId="3F0AB16D" w14:textId="77777777" w:rsidR="00B958EA" w:rsidRDefault="00B958EA" w:rsidP="00B958EA"/>
    <w:p w14:paraId="18456BE1" w14:textId="77777777" w:rsidR="00B958EA" w:rsidRPr="00B958EA" w:rsidRDefault="00B958EA" w:rsidP="00B958EA">
      <w:pPr>
        <w:pStyle w:val="Heading2"/>
        <w:keepLines w:val="0"/>
        <w:numPr>
          <w:ilvl w:val="1"/>
          <w:numId w:val="23"/>
        </w:numPr>
        <w:tabs>
          <w:tab w:val="num" w:pos="576"/>
        </w:tabs>
        <w:spacing w:before="240" w:after="120" w:line="240" w:lineRule="auto"/>
        <w:jc w:val="both"/>
        <w:rPr>
          <w:rFonts w:eastAsiaTheme="minorHAnsi"/>
        </w:rPr>
      </w:pPr>
      <w:bookmarkStart w:id="102" w:name="_Toc65672888"/>
      <w:bookmarkStart w:id="103" w:name="_Toc114472343"/>
      <w:proofErr w:type="spellStart"/>
      <w:r w:rsidRPr="00B958EA">
        <w:rPr>
          <w:rFonts w:eastAsiaTheme="minorHAnsi"/>
        </w:rPr>
        <w:t>MediaMining</w:t>
      </w:r>
      <w:proofErr w:type="spellEnd"/>
      <w:r w:rsidRPr="00B958EA">
        <w:rPr>
          <w:rFonts w:eastAsiaTheme="minorHAnsi"/>
        </w:rPr>
        <w:t xml:space="preserve"> </w:t>
      </w:r>
      <w:proofErr w:type="spellStart"/>
      <w:r w:rsidRPr="00B958EA">
        <w:rPr>
          <w:rFonts w:eastAsiaTheme="minorHAnsi"/>
        </w:rPr>
        <w:t>Collection</w:t>
      </w:r>
      <w:proofErr w:type="spellEnd"/>
      <w:r w:rsidRPr="00B958EA">
        <w:rPr>
          <w:rFonts w:eastAsiaTheme="minorHAnsi"/>
        </w:rPr>
        <w:t xml:space="preserve"> Workstation</w:t>
      </w:r>
      <w:bookmarkEnd w:id="102"/>
      <w:bookmarkEnd w:id="103"/>
    </w:p>
    <w:p w14:paraId="3A4862F1" w14:textId="77777777" w:rsidR="00B958EA" w:rsidRPr="00C21BD0" w:rsidRDefault="00B958EA" w:rsidP="00B958EA">
      <w:pPr>
        <w:pStyle w:val="Reference"/>
      </w:pPr>
      <w:r w:rsidRPr="004309E3">
        <w:t xml:space="preserve">HUNC4-SYS-DD-00051-01-04 SR2.4 Upgrade </w:t>
      </w:r>
      <w:proofErr w:type="spellStart"/>
      <w:r w:rsidRPr="004309E3">
        <w:t>Procedure</w:t>
      </w:r>
      <w:proofErr w:type="spellEnd"/>
    </w:p>
    <w:p w14:paraId="060886FB" w14:textId="77777777" w:rsidR="00B958EA" w:rsidRDefault="00B958EA" w:rsidP="00FB1525">
      <w:pPr>
        <w:pStyle w:val="Par"/>
      </w:pPr>
      <w:r>
        <w:t xml:space="preserve"> 17 Post-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Configurations</w:t>
      </w:r>
      <w:proofErr w:type="spellEnd"/>
    </w:p>
    <w:p w14:paraId="102EECFB" w14:textId="77777777" w:rsidR="00B958EA" w:rsidRDefault="00B958EA" w:rsidP="00FB1525">
      <w:pPr>
        <w:pStyle w:val="Par"/>
      </w:pPr>
      <w:r>
        <w:t xml:space="preserve">17.1 </w:t>
      </w:r>
      <w:proofErr w:type="spellStart"/>
      <w:r>
        <w:t>MediaMining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Workstation</w:t>
      </w:r>
    </w:p>
    <w:p w14:paraId="73460996" w14:textId="77777777" w:rsidR="00B958EA" w:rsidRDefault="00B958EA" w:rsidP="00B958EA"/>
    <w:p w14:paraId="60EAA65E" w14:textId="77777777" w:rsidR="00B958EA" w:rsidRDefault="00B958EA" w:rsidP="00B958EA">
      <w:r>
        <w:t>Kezdete: 2022.09.15 11:37</w:t>
      </w:r>
    </w:p>
    <w:p w14:paraId="24FD4D20" w14:textId="77777777" w:rsidR="00B958EA" w:rsidRDefault="00B958EA" w:rsidP="00B958EA">
      <w:pPr>
        <w:tabs>
          <w:tab w:val="left" w:pos="4541"/>
        </w:tabs>
      </w:pPr>
      <w:r>
        <w:t>Vége: 2022.09.15</w:t>
      </w:r>
      <w:r w:rsidR="00804CC0">
        <w:t xml:space="preserve"> 11:46</w:t>
      </w:r>
      <w:r>
        <w:t xml:space="preserve"> </w:t>
      </w:r>
    </w:p>
    <w:p w14:paraId="24848A76" w14:textId="77777777" w:rsidR="00B958EA" w:rsidRDefault="00B958EA" w:rsidP="00B958EA">
      <w:pPr>
        <w:tabs>
          <w:tab w:val="left" w:pos="4541"/>
        </w:tabs>
      </w:pPr>
      <w:r>
        <w:t>Megjegyzés:</w:t>
      </w:r>
    </w:p>
    <w:p w14:paraId="0BC08F70" w14:textId="77777777" w:rsidR="00B958EA" w:rsidRDefault="00B958EA" w:rsidP="00B958EA"/>
    <w:p w14:paraId="754B627F" w14:textId="77777777" w:rsidR="00B958EA" w:rsidRDefault="00B958EA" w:rsidP="00B958EA">
      <w:pPr>
        <w:pStyle w:val="Heading2"/>
        <w:keepLines w:val="0"/>
        <w:tabs>
          <w:tab w:val="num" w:pos="576"/>
        </w:tabs>
        <w:spacing w:before="240" w:after="120" w:line="240" w:lineRule="auto"/>
        <w:jc w:val="both"/>
        <w:rPr>
          <w:rFonts w:eastAsiaTheme="minorHAnsi"/>
        </w:rPr>
      </w:pPr>
      <w:bookmarkStart w:id="104" w:name="_Toc65672889"/>
      <w:bookmarkStart w:id="105" w:name="_Toc114472344"/>
      <w:proofErr w:type="spellStart"/>
      <w:r>
        <w:rPr>
          <w:rFonts w:eastAsiaTheme="minorHAnsi"/>
        </w:rPr>
        <w:t>MediaMining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Exploitation</w:t>
      </w:r>
      <w:bookmarkEnd w:id="104"/>
      <w:bookmarkEnd w:id="105"/>
      <w:proofErr w:type="spellEnd"/>
    </w:p>
    <w:p w14:paraId="680EA5C9" w14:textId="77777777" w:rsidR="00B958EA" w:rsidRPr="00C21BD0" w:rsidRDefault="00B958EA" w:rsidP="00B958EA">
      <w:pPr>
        <w:pStyle w:val="Reference"/>
      </w:pPr>
      <w:r w:rsidRPr="004309E3">
        <w:t xml:space="preserve">HUNC4-SYS-DD-00051-01-04 SR2.4 Upgrade </w:t>
      </w:r>
      <w:proofErr w:type="spellStart"/>
      <w:r w:rsidRPr="004309E3">
        <w:t>Procedure</w:t>
      </w:r>
      <w:proofErr w:type="spellEnd"/>
    </w:p>
    <w:p w14:paraId="14FAEF68" w14:textId="77777777" w:rsidR="00B958EA" w:rsidRDefault="00B958EA" w:rsidP="00FB1525">
      <w:pPr>
        <w:pStyle w:val="Par"/>
      </w:pPr>
      <w:r>
        <w:t xml:space="preserve"> 17 Post-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Configurations</w:t>
      </w:r>
      <w:proofErr w:type="spellEnd"/>
    </w:p>
    <w:p w14:paraId="79BF2505" w14:textId="77777777" w:rsidR="00B958EA" w:rsidRPr="00B958EA" w:rsidRDefault="00B958EA" w:rsidP="00FB1525">
      <w:pPr>
        <w:pStyle w:val="Par"/>
      </w:pPr>
      <w:r>
        <w:t xml:space="preserve">17.2 </w:t>
      </w:r>
      <w:proofErr w:type="spellStart"/>
      <w:r>
        <w:t>MediaMining</w:t>
      </w:r>
      <w:proofErr w:type="spellEnd"/>
      <w:r>
        <w:t xml:space="preserve"> </w:t>
      </w:r>
      <w:proofErr w:type="spellStart"/>
      <w:r>
        <w:t>Exploitation</w:t>
      </w:r>
      <w:proofErr w:type="spellEnd"/>
    </w:p>
    <w:p w14:paraId="34FC3285" w14:textId="77777777" w:rsidR="00B958EA" w:rsidRDefault="00B958EA" w:rsidP="00B958EA">
      <w:r>
        <w:t xml:space="preserve">Kezdete: 2022.09.15 </w:t>
      </w:r>
      <w:r w:rsidR="00A44251">
        <w:t>11:47</w:t>
      </w:r>
    </w:p>
    <w:p w14:paraId="4A2ADBFA" w14:textId="77777777" w:rsidR="00B958EA" w:rsidRDefault="00B958EA" w:rsidP="00B958EA">
      <w:pPr>
        <w:tabs>
          <w:tab w:val="left" w:pos="4541"/>
        </w:tabs>
      </w:pPr>
      <w:r>
        <w:t xml:space="preserve">Vége: 2022.09.15 </w:t>
      </w:r>
      <w:r w:rsidR="000B0A28">
        <w:t>12:01</w:t>
      </w:r>
    </w:p>
    <w:p w14:paraId="6945E07B" w14:textId="77777777" w:rsidR="00B958EA" w:rsidRDefault="00B958EA" w:rsidP="00B958EA">
      <w:pPr>
        <w:tabs>
          <w:tab w:val="left" w:pos="4541"/>
        </w:tabs>
      </w:pPr>
      <w:r>
        <w:t>Megjegyzés:</w:t>
      </w:r>
      <w:r w:rsidR="00A44251">
        <w:t xml:space="preserve"> </w:t>
      </w:r>
      <w:r w:rsidR="00A44251" w:rsidRPr="004C07C1">
        <w:rPr>
          <w:rStyle w:val="CodeChar"/>
        </w:rPr>
        <w:t>su - weblab</w:t>
      </w:r>
    </w:p>
    <w:p w14:paraId="38C1C6A5" w14:textId="77777777" w:rsidR="00B958EA" w:rsidRDefault="00B958EA" w:rsidP="00B958EA"/>
    <w:p w14:paraId="7CEE7A5C" w14:textId="77777777" w:rsidR="00D522C6" w:rsidRDefault="00D522C6" w:rsidP="00D522C6">
      <w:pPr>
        <w:pStyle w:val="Heading2"/>
        <w:keepLines w:val="0"/>
        <w:tabs>
          <w:tab w:val="num" w:pos="576"/>
        </w:tabs>
        <w:spacing w:before="240" w:after="120" w:line="240" w:lineRule="auto"/>
        <w:jc w:val="both"/>
        <w:rPr>
          <w:rFonts w:eastAsiaTheme="minorHAnsi"/>
        </w:rPr>
      </w:pPr>
      <w:bookmarkStart w:id="106" w:name="_Toc65672890"/>
      <w:bookmarkStart w:id="107" w:name="_Toc114472345"/>
      <w:r>
        <w:rPr>
          <w:rFonts w:eastAsiaTheme="minorHAnsi"/>
        </w:rPr>
        <w:lastRenderedPageBreak/>
        <w:t xml:space="preserve">IMINT KDB – RECCE </w:t>
      </w:r>
      <w:proofErr w:type="spellStart"/>
      <w:r>
        <w:rPr>
          <w:rFonts w:eastAsiaTheme="minorHAnsi"/>
        </w:rPr>
        <w:t>user</w:t>
      </w:r>
      <w:proofErr w:type="spellEnd"/>
      <w:r>
        <w:rPr>
          <w:rFonts w:eastAsiaTheme="minorHAnsi"/>
        </w:rPr>
        <w:t xml:space="preserve"> management</w:t>
      </w:r>
      <w:bookmarkEnd w:id="106"/>
      <w:bookmarkEnd w:id="107"/>
    </w:p>
    <w:p w14:paraId="63D91421" w14:textId="77777777" w:rsidR="00D522C6" w:rsidRPr="00C21BD0" w:rsidRDefault="00D522C6" w:rsidP="00D522C6">
      <w:pPr>
        <w:pStyle w:val="Reference"/>
      </w:pPr>
      <w:r w:rsidRPr="004309E3">
        <w:t xml:space="preserve">HUNC4-SYS-DD-00051-01-04 SR2.4 Upgrade </w:t>
      </w:r>
      <w:proofErr w:type="spellStart"/>
      <w:r w:rsidRPr="004309E3">
        <w:t>Procedure</w:t>
      </w:r>
      <w:proofErr w:type="spellEnd"/>
    </w:p>
    <w:p w14:paraId="19E627CF" w14:textId="77777777" w:rsidR="00D522C6" w:rsidRDefault="00D522C6" w:rsidP="00FB1525">
      <w:pPr>
        <w:pStyle w:val="Par"/>
      </w:pPr>
      <w:r>
        <w:t xml:space="preserve"> 17 Post-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Configurations</w:t>
      </w:r>
      <w:proofErr w:type="spellEnd"/>
    </w:p>
    <w:p w14:paraId="2D91E04E" w14:textId="77777777" w:rsidR="00D522C6" w:rsidRPr="00B958EA" w:rsidRDefault="00D522C6" w:rsidP="00FB1525">
      <w:pPr>
        <w:pStyle w:val="Par"/>
      </w:pPr>
      <w:r>
        <w:t xml:space="preserve">17.3 IMINT KDB – RECCE </w:t>
      </w:r>
      <w:proofErr w:type="spellStart"/>
      <w:r>
        <w:t>user</w:t>
      </w:r>
      <w:proofErr w:type="spellEnd"/>
      <w:r>
        <w:t xml:space="preserve"> management</w:t>
      </w:r>
    </w:p>
    <w:p w14:paraId="5056DB57" w14:textId="77777777" w:rsidR="00D522C6" w:rsidRDefault="00D522C6" w:rsidP="00D522C6">
      <w:r>
        <w:t xml:space="preserve">Kezdete: 2022.09.15 </w:t>
      </w:r>
      <w:r w:rsidR="004915AD">
        <w:t>12:02</w:t>
      </w:r>
    </w:p>
    <w:p w14:paraId="2F296BA1" w14:textId="77777777" w:rsidR="00D522C6" w:rsidRDefault="00D522C6" w:rsidP="00D522C6">
      <w:pPr>
        <w:tabs>
          <w:tab w:val="left" w:pos="4541"/>
        </w:tabs>
      </w:pPr>
      <w:r>
        <w:t>Vége: 2022.09.15 12:</w:t>
      </w:r>
      <w:r w:rsidR="002D0720">
        <w:t>14</w:t>
      </w:r>
    </w:p>
    <w:p w14:paraId="6312BCDA" w14:textId="77777777" w:rsidR="00D522C6" w:rsidRPr="00B958EA" w:rsidRDefault="00D522C6" w:rsidP="00D522C6">
      <w:r>
        <w:t>Megjegyzés:</w:t>
      </w:r>
    </w:p>
    <w:p w14:paraId="60E3EE54" w14:textId="77777777" w:rsidR="002D0720" w:rsidRDefault="002D0720" w:rsidP="00F541A7">
      <w:pPr>
        <w:tabs>
          <w:tab w:val="left" w:pos="4541"/>
        </w:tabs>
      </w:pPr>
    </w:p>
    <w:p w14:paraId="233B0561" w14:textId="77777777" w:rsidR="002D0720" w:rsidRDefault="002D0720" w:rsidP="002D0720">
      <w:pPr>
        <w:pStyle w:val="Heading2"/>
        <w:keepLines w:val="0"/>
        <w:tabs>
          <w:tab w:val="num" w:pos="576"/>
        </w:tabs>
        <w:spacing w:before="240" w:after="120" w:line="240" w:lineRule="auto"/>
        <w:jc w:val="both"/>
        <w:rPr>
          <w:rFonts w:eastAsiaTheme="minorHAnsi"/>
        </w:rPr>
      </w:pPr>
      <w:bookmarkStart w:id="108" w:name="_Toc65672891"/>
      <w:bookmarkStart w:id="109" w:name="_Toc114472346"/>
      <w:proofErr w:type="spellStart"/>
      <w:r>
        <w:rPr>
          <w:rFonts w:eastAsiaTheme="minorHAnsi"/>
        </w:rPr>
        <w:t>Shared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Context.cml</w:t>
      </w:r>
      <w:proofErr w:type="spellEnd"/>
      <w:r>
        <w:rPr>
          <w:rFonts w:eastAsiaTheme="minorHAnsi"/>
        </w:rPr>
        <w:t xml:space="preserve"> </w:t>
      </w:r>
      <w:proofErr w:type="gramStart"/>
      <w:r>
        <w:rPr>
          <w:rFonts w:eastAsiaTheme="minorHAnsi"/>
        </w:rPr>
        <w:t>file</w:t>
      </w:r>
      <w:bookmarkEnd w:id="108"/>
      <w:bookmarkEnd w:id="109"/>
      <w:proofErr w:type="gramEnd"/>
    </w:p>
    <w:p w14:paraId="2A4A0D31" w14:textId="77777777" w:rsidR="002D0720" w:rsidRPr="00C21BD0" w:rsidRDefault="002D0720" w:rsidP="002D0720">
      <w:pPr>
        <w:pStyle w:val="Reference"/>
      </w:pPr>
      <w:r w:rsidRPr="004309E3">
        <w:t xml:space="preserve">HUNC4-SYS-DD-00051-01-04 SR2.4 Upgrade </w:t>
      </w:r>
      <w:proofErr w:type="spellStart"/>
      <w:r w:rsidRPr="004309E3">
        <w:t>Procedure</w:t>
      </w:r>
      <w:proofErr w:type="spellEnd"/>
    </w:p>
    <w:p w14:paraId="75E8D80E" w14:textId="77777777" w:rsidR="002D0720" w:rsidRDefault="002D0720" w:rsidP="00FB1525">
      <w:pPr>
        <w:pStyle w:val="Par"/>
      </w:pPr>
      <w:r>
        <w:t xml:space="preserve"> 17 Post-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Configurations</w:t>
      </w:r>
      <w:proofErr w:type="spellEnd"/>
    </w:p>
    <w:p w14:paraId="00B58754" w14:textId="77777777" w:rsidR="002D0720" w:rsidRDefault="002D0720" w:rsidP="00FB1525">
      <w:pPr>
        <w:pStyle w:val="Par"/>
      </w:pPr>
      <w:r>
        <w:t xml:space="preserve">17.4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Context.cml</w:t>
      </w:r>
      <w:proofErr w:type="spellEnd"/>
      <w:r>
        <w:t xml:space="preserve"> </w:t>
      </w:r>
      <w:proofErr w:type="gramStart"/>
      <w:r>
        <w:t>file</w:t>
      </w:r>
      <w:proofErr w:type="gramEnd"/>
    </w:p>
    <w:p w14:paraId="4F1546E7" w14:textId="77777777" w:rsidR="00CD7D35" w:rsidRDefault="00CD7D35" w:rsidP="00CD7D35">
      <w:r>
        <w:t>Kezdete: 2022.09.15 12:15</w:t>
      </w:r>
    </w:p>
    <w:p w14:paraId="7E4DFE42" w14:textId="77777777" w:rsidR="00CD7D35" w:rsidRDefault="00CD7D35" w:rsidP="00CD7D35">
      <w:pPr>
        <w:tabs>
          <w:tab w:val="left" w:pos="4541"/>
        </w:tabs>
      </w:pPr>
      <w:r>
        <w:t>Vége: 2022.09.15 12:26</w:t>
      </w:r>
    </w:p>
    <w:p w14:paraId="11201653" w14:textId="77777777" w:rsidR="00427A3A" w:rsidRDefault="00CD7D35" w:rsidP="00CD7D35">
      <w:r>
        <w:t>Megjegyzés:</w:t>
      </w:r>
    </w:p>
    <w:p w14:paraId="17053ACF" w14:textId="77777777" w:rsidR="007F0357" w:rsidRDefault="007F0357" w:rsidP="00CD7D35"/>
    <w:p w14:paraId="3EADC3B5" w14:textId="77777777" w:rsidR="00B44559" w:rsidRDefault="00225FD6" w:rsidP="00F004A0">
      <w:pPr>
        <w:pStyle w:val="Heading1"/>
      </w:pPr>
      <w:bookmarkStart w:id="110" w:name="_Toc114472347"/>
      <w:proofErr w:type="spellStart"/>
      <w:r>
        <w:t>Application</w:t>
      </w:r>
      <w:proofErr w:type="spellEnd"/>
      <w:r>
        <w:t xml:space="preserve"> </w:t>
      </w:r>
      <w:proofErr w:type="spellStart"/>
      <w:r>
        <w:t>links</w:t>
      </w:r>
      <w:bookmarkEnd w:id="110"/>
      <w:proofErr w:type="spellEnd"/>
    </w:p>
    <w:p w14:paraId="2B39CC8C" w14:textId="77777777" w:rsidR="00B44559" w:rsidRPr="00B44559" w:rsidRDefault="00B44559" w:rsidP="00B44559"/>
    <w:p w14:paraId="6368EFDF" w14:textId="77777777" w:rsidR="00B44559" w:rsidRDefault="00B55AC3" w:rsidP="00B44559">
      <w:r>
        <w:t xml:space="preserve">A DCTL1-en a </w:t>
      </w:r>
      <w:r w:rsidRPr="00747006">
        <w:rPr>
          <w:rStyle w:val="CommandChar"/>
        </w:rPr>
        <w:t>D:\web\Software.html</w:t>
      </w:r>
      <w:r>
        <w:t>-ben a következőt meg kell változtatni</w:t>
      </w:r>
      <w:r w:rsidR="00747006">
        <w:t xml:space="preserve"> (</w:t>
      </w:r>
      <w:proofErr w:type="spellStart"/>
      <w:r w:rsidR="00747006">
        <w:t>kb</w:t>
      </w:r>
      <w:proofErr w:type="spellEnd"/>
      <w:r w:rsidR="00747006">
        <w:t xml:space="preserve"> 100. sor)</w:t>
      </w:r>
      <w:r>
        <w:t>:</w:t>
      </w:r>
    </w:p>
    <w:p w14:paraId="4BC7361F" w14:textId="77777777" w:rsidR="00B55AC3" w:rsidRDefault="00B55AC3" w:rsidP="00B44559">
      <w:proofErr w:type="gramStart"/>
      <w:r>
        <w:t>régi</w:t>
      </w:r>
      <w:proofErr w:type="gramEnd"/>
      <w:r>
        <w:t>:</w:t>
      </w:r>
    </w:p>
    <w:p w14:paraId="3474239F" w14:textId="77777777" w:rsidR="00B55AC3" w:rsidRDefault="00B55AC3" w:rsidP="00B55AC3">
      <w:pPr>
        <w:pStyle w:val="Code"/>
      </w:pPr>
      <w:r>
        <w:t>&lt;a href="http</w:t>
      </w:r>
      <w:r w:rsidRPr="00B55AC3">
        <w:t>://iris-btl5-mmtr1.btl5.hu:3443" target="_blank"&gt;</w:t>
      </w:r>
    </w:p>
    <w:p w14:paraId="668754DD" w14:textId="77777777" w:rsidR="00B55AC3" w:rsidRDefault="00B55AC3" w:rsidP="00B44559">
      <w:proofErr w:type="gramStart"/>
      <w:r>
        <w:t>új</w:t>
      </w:r>
      <w:proofErr w:type="gramEnd"/>
      <w:r>
        <w:t>:</w:t>
      </w:r>
    </w:p>
    <w:p w14:paraId="70CF94C6" w14:textId="77777777" w:rsidR="00B55AC3" w:rsidRDefault="00B55AC3" w:rsidP="00B55AC3">
      <w:pPr>
        <w:pStyle w:val="Code"/>
      </w:pPr>
      <w:r w:rsidRPr="00B55AC3">
        <w:t>&lt;a href="</w:t>
      </w:r>
      <w:r w:rsidRPr="00B55AC3">
        <w:rPr>
          <w:color w:val="FF0000"/>
        </w:rPr>
        <w:t>https</w:t>
      </w:r>
      <w:r w:rsidRPr="00B55AC3">
        <w:t>://iris-btl5-mmtr1.btl5.hu:3443" target="_blank"&gt;</w:t>
      </w:r>
    </w:p>
    <w:p w14:paraId="668B5EBF" w14:textId="77777777" w:rsidR="00B44559" w:rsidRDefault="00B44559" w:rsidP="00B44559"/>
    <w:p w14:paraId="0BBEB81B" w14:textId="77777777" w:rsidR="00B44559" w:rsidRDefault="00B55AC3" w:rsidP="00B44559">
      <w:proofErr w:type="gramStart"/>
      <w:r>
        <w:t>mert</w:t>
      </w:r>
      <w:proofErr w:type="gramEnd"/>
      <w:r>
        <w:t xml:space="preserve"> a </w:t>
      </w:r>
      <w:proofErr w:type="spellStart"/>
      <w:r>
        <w:t>Systran</w:t>
      </w:r>
      <w:proofErr w:type="spellEnd"/>
      <w:r>
        <w:t xml:space="preserve"> HTTPS-es.</w:t>
      </w:r>
    </w:p>
    <w:p w14:paraId="2EA99ACF" w14:textId="77777777" w:rsidR="00B44559" w:rsidRDefault="00B44559" w:rsidP="00B44559"/>
    <w:p w14:paraId="3BA4B71D" w14:textId="1475E5D5" w:rsidR="00B44559" w:rsidRDefault="00E97668" w:rsidP="00E97668">
      <w:pPr>
        <w:pStyle w:val="Heading1"/>
      </w:pPr>
      <w:bookmarkStart w:id="111" w:name="_Toc114472348"/>
      <w:proofErr w:type="spellStart"/>
      <w:r>
        <w:t>LockScreen</w:t>
      </w:r>
      <w:proofErr w:type="spellEnd"/>
      <w:r>
        <w:t xml:space="preserve"> GPO</w:t>
      </w:r>
      <w:bookmarkEnd w:id="111"/>
    </w:p>
    <w:p w14:paraId="09FED900" w14:textId="77777777" w:rsidR="00E97668" w:rsidRDefault="00E97668" w:rsidP="00B44559"/>
    <w:p w14:paraId="3911AB0D" w14:textId="35433A26" w:rsidR="00B44559" w:rsidRDefault="00E97668" w:rsidP="005939BF">
      <w:pPr>
        <w:pStyle w:val="Reference"/>
      </w:pPr>
      <w:r w:rsidRPr="00E97668">
        <w:t xml:space="preserve">M01_Update\Step_21_LockScreen\HUNC4-PRJ-USR-00003-01-01-GPO </w:t>
      </w:r>
      <w:proofErr w:type="spellStart"/>
      <w:r w:rsidRPr="00E97668">
        <w:t>LockScreen</w:t>
      </w:r>
      <w:proofErr w:type="spellEnd"/>
      <w:r w:rsidRPr="00E97668">
        <w:t xml:space="preserve"> Configuration.docx</w:t>
      </w:r>
    </w:p>
    <w:p w14:paraId="6F1A84D7" w14:textId="1A6A82B6" w:rsidR="005939BF" w:rsidRDefault="005939BF" w:rsidP="005939BF"/>
    <w:p w14:paraId="0325437B" w14:textId="6BAB4D7A" w:rsidR="00FC6478" w:rsidRDefault="00FC6478" w:rsidP="00FC6478">
      <w:pPr>
        <w:pStyle w:val="Reference"/>
      </w:pPr>
      <w:r w:rsidRPr="00FC6478">
        <w:t>M01_Update\Step_21_LockScreen\README.txt</w:t>
      </w:r>
    </w:p>
    <w:p w14:paraId="0A3F54C7" w14:textId="77777777" w:rsidR="00FC6478" w:rsidRDefault="00FC6478" w:rsidP="00FC6478">
      <w:pPr>
        <w:pStyle w:val="ListParagraph"/>
      </w:pPr>
    </w:p>
    <w:p w14:paraId="70DA3B13" w14:textId="71F9C094" w:rsidR="00E97668" w:rsidRDefault="005939BF" w:rsidP="005939BF">
      <w:pPr>
        <w:pStyle w:val="UpdateMaterial"/>
      </w:pPr>
      <w:r w:rsidRPr="005939BF">
        <w:t>M01_Update\Step_21_LockScreen\Copy_to_DCTL1_C_tmp\</w:t>
      </w:r>
    </w:p>
    <w:p w14:paraId="295222F8" w14:textId="77777777" w:rsidR="005939BF" w:rsidRDefault="005939BF" w:rsidP="00B44559"/>
    <w:p w14:paraId="75DBF18E" w14:textId="03C09473" w:rsidR="00B44559" w:rsidRDefault="00BE1839" w:rsidP="00BE1839">
      <w:pPr>
        <w:pStyle w:val="Heading1"/>
      </w:pPr>
      <w:r>
        <w:t>VM Export (backup)</w:t>
      </w:r>
    </w:p>
    <w:p w14:paraId="0E0BB68E" w14:textId="10C170C5" w:rsidR="00BE1839" w:rsidRDefault="00BE1839" w:rsidP="00B44559"/>
    <w:p w14:paraId="680FE66B" w14:textId="6C32A2B4" w:rsidR="00BE1839" w:rsidRDefault="00BE1839" w:rsidP="00BE1839">
      <w:pPr>
        <w:pStyle w:val="Reference"/>
      </w:pPr>
      <w:r w:rsidRPr="00BE1839">
        <w:t>M01_Update\Step_22_VM_Export\</w:t>
      </w:r>
      <w:proofErr w:type="spellStart"/>
      <w:r w:rsidRPr="00BE1839">
        <w:t>Copy_to_Laptop_C_tmp</w:t>
      </w:r>
      <w:proofErr w:type="spellEnd"/>
      <w:r w:rsidRPr="00BE1839">
        <w:t>\README.txt</w:t>
      </w:r>
    </w:p>
    <w:p w14:paraId="7298A93A" w14:textId="77777777" w:rsidR="00BE1839" w:rsidRDefault="00BE1839" w:rsidP="00B44559"/>
    <w:p w14:paraId="4BF42B56" w14:textId="7F4419A4" w:rsidR="00BE1839" w:rsidRDefault="00BE1839" w:rsidP="00BE1839">
      <w:pPr>
        <w:pStyle w:val="UpdateMaterial"/>
      </w:pPr>
      <w:r w:rsidRPr="00BE1839">
        <w:t>M01_Update\Step_22_VM_Export\</w:t>
      </w:r>
      <w:proofErr w:type="spellStart"/>
      <w:r w:rsidRPr="00BE1839">
        <w:t>Copy_to_Laptop_C_tmp</w:t>
      </w:r>
      <w:proofErr w:type="spellEnd"/>
      <w:r w:rsidRPr="00BE1839">
        <w:t>\</w:t>
      </w:r>
    </w:p>
    <w:p w14:paraId="51CD316B" w14:textId="47EDB268" w:rsidR="00BE1839" w:rsidRDefault="00BE1839" w:rsidP="00B44559"/>
    <w:p w14:paraId="04E22623" w14:textId="7FC50CB3" w:rsidR="00BE1839" w:rsidRDefault="00992707" w:rsidP="00B44559">
      <w:r>
        <w:t>12-18 óra (MNSS1-2 -&gt; 24 óra)</w:t>
      </w:r>
    </w:p>
    <w:p w14:paraId="11CEBAA4" w14:textId="77777777" w:rsidR="00B44559" w:rsidRDefault="00B44559" w:rsidP="00B44559"/>
    <w:p w14:paraId="42DAE857" w14:textId="77777777" w:rsidR="003866D9" w:rsidRDefault="003866D9" w:rsidP="003866D9"/>
    <w:p w14:paraId="63102560" w14:textId="77777777" w:rsidR="00623BDF" w:rsidRPr="0043184B" w:rsidRDefault="00623BDF" w:rsidP="0043184B"/>
    <w:sectPr w:rsidR="00623BDF" w:rsidRPr="0043184B" w:rsidSect="008C14D9">
      <w:headerReference w:type="default" r:id="rId11"/>
      <w:footerReference w:type="default" r:id="rId12"/>
      <w:pgSz w:w="11906" w:h="16838"/>
      <w:pgMar w:top="1417" w:right="1417" w:bottom="1417" w:left="1417" w:header="708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BE3E48" w14:textId="77777777" w:rsidR="00134302" w:rsidRDefault="00134302" w:rsidP="00482D3D">
      <w:pPr>
        <w:spacing w:after="0" w:line="240" w:lineRule="auto"/>
      </w:pPr>
      <w:r>
        <w:separator/>
      </w:r>
    </w:p>
  </w:endnote>
  <w:endnote w:type="continuationSeparator" w:id="0">
    <w:p w14:paraId="27B871F7" w14:textId="77777777" w:rsidR="00134302" w:rsidRDefault="00134302" w:rsidP="00482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4032B3" w14:textId="77777777" w:rsidR="00E03B27" w:rsidRDefault="00E03B27">
    <w:pPr>
      <w:pStyle w:val="Footer"/>
      <w:jc w:val="right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CC79C1" wp14:editId="3767BB67">
              <wp:simplePos x="0" y="0"/>
              <wp:positionH relativeFrom="column">
                <wp:posOffset>-466725</wp:posOffset>
              </wp:positionH>
              <wp:positionV relativeFrom="paragraph">
                <wp:posOffset>95250</wp:posOffset>
              </wp:positionV>
              <wp:extent cx="6591300" cy="19050"/>
              <wp:effectExtent l="0" t="0" r="19050" b="19050"/>
              <wp:wrapNone/>
              <wp:docPr id="3" name="Egyenes összekötő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91300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<w:pict>
            <v:line w14:anchorId="7B675E18" id="Egyenes összekötő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75pt,7.5pt" to="482.2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" strokecolor="black [3200]" strokeweight=".5pt">
              <v:stroke joinstyle="miter"/>
            </v:line>
          </w:pict>
        </mc:Fallback>
      </mc:AlternateContent>
    </w:r>
    <w:r>
      <w:ptab w:relativeTo="margin" w:alignment="center" w:leader="none"/>
    </w:r>
  </w:p>
  <w:p w14:paraId="3EE5E195" w14:textId="7B039372" w:rsidR="00E03B27" w:rsidRDefault="00E03B27">
    <w:pPr>
      <w:pStyle w:val="Footer"/>
      <w:jc w:val="right"/>
    </w:pPr>
    <w:sdt>
      <w:sdtPr>
        <w:id w:val="108356181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94868">
          <w:rPr>
            <w:noProof/>
          </w:rPr>
          <w:t>6</w:t>
        </w:r>
        <w:r>
          <w:fldChar w:fldCharType="end"/>
        </w:r>
        <w:r>
          <w:t>/</w:t>
        </w:r>
        <w:fldSimple w:instr=" NUMPAGES  \* Arabic  \* MERGEFORMAT ">
          <w:r w:rsidR="00394868">
            <w:rPr>
              <w:noProof/>
            </w:rPr>
            <w:t>28</w:t>
          </w:r>
        </w:fldSimple>
      </w:sdtContent>
    </w:sdt>
  </w:p>
  <w:p w14:paraId="140BE1D4" w14:textId="77777777" w:rsidR="00E03B27" w:rsidRDefault="00E03B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11F940" w14:textId="77777777" w:rsidR="00134302" w:rsidRDefault="00134302" w:rsidP="00482D3D">
      <w:pPr>
        <w:spacing w:after="0" w:line="240" w:lineRule="auto"/>
      </w:pPr>
      <w:r>
        <w:separator/>
      </w:r>
    </w:p>
  </w:footnote>
  <w:footnote w:type="continuationSeparator" w:id="0">
    <w:p w14:paraId="52D77C1E" w14:textId="77777777" w:rsidR="00134302" w:rsidRDefault="00134302" w:rsidP="00482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9C87C0" w14:textId="77777777" w:rsidR="00E03B27" w:rsidRDefault="00E03B27" w:rsidP="00A43FAE">
    <w:pPr>
      <w:pStyle w:val="Header"/>
      <w:tabs>
        <w:tab w:val="clear" w:pos="4536"/>
        <w:tab w:val="center" w:pos="3686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0459B5" wp14:editId="3BF2484D">
              <wp:simplePos x="0" y="0"/>
              <wp:positionH relativeFrom="column">
                <wp:posOffset>-471170</wp:posOffset>
              </wp:positionH>
              <wp:positionV relativeFrom="paragraph">
                <wp:posOffset>321945</wp:posOffset>
              </wp:positionV>
              <wp:extent cx="6591300" cy="19050"/>
              <wp:effectExtent l="0" t="0" r="19050" b="19050"/>
              <wp:wrapNone/>
              <wp:docPr id="2" name="Egyenes összekötő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91300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<w:pict>
            <v:line w14:anchorId="6A5E42FF" id="Egyenes összekötő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1pt,25.35pt" to="481.9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" strokecolor="black [3200]" strokeweight=".5pt">
              <v:stroke joinstyle="miter"/>
            </v:line>
          </w:pict>
        </mc:Fallback>
      </mc:AlternateContent>
    </w:r>
    <w:r>
      <w:ptab w:relativeTo="margin" w:alignment="center" w:leader="none"/>
    </w:r>
    <w:r>
      <w:ptab w:relativeTo="margin" w:alignment="right" w:leader="none"/>
    </w:r>
    <w:r>
      <w:t>HMEI-IRIS-</w:t>
    </w:r>
    <w:sdt>
      <w:sdtPr>
        <w:alias w:val="Kategória"/>
        <w:tag w:val=""/>
        <w:id w:val="220174813"/>
        <w:placeholder>
          <w:docPart w:val="51E7D84C28624523A28E54F89F5E321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t>ADM</w:t>
        </w:r>
      </w:sdtContent>
    </w:sdt>
    <w:r>
      <w:t>-</w:t>
    </w:r>
    <w:sdt>
      <w:sdtPr>
        <w:alias w:val="Kulcsszavak"/>
        <w:tag w:val=""/>
        <w:id w:val="283769391"/>
        <w:placeholder>
          <w:docPart w:val="0440F895BD2D4BE39843A3F3259BDBB6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>
          <w:t>001</w:t>
        </w:r>
      </w:sdtContent>
    </w:sdt>
    <w:r>
      <w:t>-</w:t>
    </w:r>
    <w:sdt>
      <w:sdtPr>
        <w:alias w:val="Állapot"/>
        <w:tag w:val=""/>
        <w:id w:val="124229584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>
          <w:t>01</w:t>
        </w:r>
      </w:sdtContent>
    </w:sdt>
    <w:r>
      <w:t xml:space="preserve"> </w:t>
    </w:r>
  </w:p>
  <w:p w14:paraId="0B10905E" w14:textId="77777777" w:rsidR="00E03B27" w:rsidRDefault="00E03B27" w:rsidP="00A43FAE">
    <w:pPr>
      <w:pStyle w:val="Header"/>
      <w:tabs>
        <w:tab w:val="clear" w:pos="4536"/>
        <w:tab w:val="center" w:pos="3686"/>
      </w:tabs>
      <w:jc w:val="right"/>
    </w:pPr>
    <w:sdt>
      <w:sdtPr>
        <w:alias w:val="Cím"/>
        <w:tag w:val=""/>
        <w:id w:val="599759573"/>
        <w:placeholder>
          <w:docPart w:val="9D90C5343EFF4E5DA34E71E22BE7BD9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M01 update napló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6AAD"/>
    <w:multiLevelType w:val="multilevel"/>
    <w:tmpl w:val="F2FE938A"/>
    <w:lvl w:ilvl="0">
      <w:numFmt w:val="decimalZero"/>
      <w:pStyle w:val="Heading1"/>
      <w:lvlText w:val="Step %1."/>
      <w:lvlJc w:val="left"/>
      <w:pPr>
        <w:ind w:left="360" w:hanging="360"/>
      </w:pPr>
      <w:rPr>
        <w:rFonts w:hint="default"/>
      </w:rPr>
    </w:lvl>
    <w:lvl w:ilvl="1"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A46490E"/>
    <w:multiLevelType w:val="hybridMultilevel"/>
    <w:tmpl w:val="72A0FDF4"/>
    <w:lvl w:ilvl="0" w:tplc="331E4EE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0507D5"/>
    <w:multiLevelType w:val="hybridMultilevel"/>
    <w:tmpl w:val="64AC7986"/>
    <w:lvl w:ilvl="0" w:tplc="64C07B9A">
      <w:start w:val="1"/>
      <w:numFmt w:val="bullet"/>
      <w:pStyle w:val="Usercommand"/>
      <w:lvlText w:val="$"/>
      <w:lvlJc w:val="left"/>
      <w:pPr>
        <w:ind w:left="1080" w:hanging="360"/>
      </w:pPr>
      <w:rPr>
        <w:rFonts w:ascii="Consolas" w:hAnsi="Consola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402207"/>
    <w:multiLevelType w:val="hybridMultilevel"/>
    <w:tmpl w:val="13D8C476"/>
    <w:lvl w:ilvl="0" w:tplc="787A83F8">
      <w:start w:val="1"/>
      <w:numFmt w:val="bullet"/>
      <w:pStyle w:val="Rootterminalcommand"/>
      <w:lvlText w:val="#"/>
      <w:lvlJc w:val="left"/>
      <w:pPr>
        <w:ind w:left="720" w:hanging="360"/>
      </w:pPr>
      <w:rPr>
        <w:rFonts w:ascii="Consolas" w:hAnsi="Consola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D0EC2"/>
    <w:multiLevelType w:val="multilevel"/>
    <w:tmpl w:val="D03C0CA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5" w15:restartNumberingAfterBreak="0">
    <w:nsid w:val="43AA1585"/>
    <w:multiLevelType w:val="hybridMultilevel"/>
    <w:tmpl w:val="A7B07F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E510E"/>
    <w:multiLevelType w:val="hybridMultilevel"/>
    <w:tmpl w:val="B06A7D2C"/>
    <w:lvl w:ilvl="0" w:tplc="93B631CA">
      <w:start w:val="1"/>
      <w:numFmt w:val="bullet"/>
      <w:pStyle w:val="PScommand"/>
      <w:lvlText w:val="&gt;"/>
      <w:lvlJc w:val="left"/>
      <w:pPr>
        <w:ind w:left="720" w:hanging="360"/>
      </w:pPr>
      <w:rPr>
        <w:rFonts w:ascii="Consolas" w:hAnsi="Consola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192A12"/>
    <w:multiLevelType w:val="hybridMultilevel"/>
    <w:tmpl w:val="02EA2B4C"/>
    <w:lvl w:ilvl="0" w:tplc="71F2A994">
      <w:start w:val="1"/>
      <w:numFmt w:val="bullet"/>
      <w:pStyle w:val="Rootcommand"/>
      <w:lvlText w:val="#"/>
      <w:lvlJc w:val="left"/>
      <w:pPr>
        <w:ind w:left="720" w:hanging="360"/>
      </w:pPr>
      <w:rPr>
        <w:rFonts w:ascii="Consolas" w:hAnsi="Consola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63682"/>
    <w:multiLevelType w:val="hybridMultilevel"/>
    <w:tmpl w:val="8EC0EE3E"/>
    <w:lvl w:ilvl="0" w:tplc="92CE7890">
      <w:start w:val="1"/>
      <w:numFmt w:val="bullet"/>
      <w:pStyle w:val="UpdateMaterial"/>
      <w:lvlText w:val="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B25EE"/>
    <w:multiLevelType w:val="multilevel"/>
    <w:tmpl w:val="EA4E70B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1647800"/>
    <w:multiLevelType w:val="hybridMultilevel"/>
    <w:tmpl w:val="D0969636"/>
    <w:lvl w:ilvl="0" w:tplc="C20E1D5C">
      <w:start w:val="1"/>
      <w:numFmt w:val="bullet"/>
      <w:pStyle w:val="Userterminalcommand"/>
      <w:lvlText w:val="$"/>
      <w:lvlJc w:val="left"/>
      <w:pPr>
        <w:ind w:left="720" w:hanging="360"/>
      </w:pPr>
      <w:rPr>
        <w:rFonts w:ascii="Consolas" w:hAnsi="Consola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F80465"/>
    <w:multiLevelType w:val="singleLevel"/>
    <w:tmpl w:val="2CD09638"/>
    <w:lvl w:ilvl="0">
      <w:start w:val="1"/>
      <w:numFmt w:val="bullet"/>
      <w:pStyle w:val="Enum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2" w15:restartNumberingAfterBreak="0">
    <w:nsid w:val="79103904"/>
    <w:multiLevelType w:val="hybridMultilevel"/>
    <w:tmpl w:val="239A417C"/>
    <w:lvl w:ilvl="0" w:tplc="722C7D56">
      <w:start w:val="1"/>
      <w:numFmt w:val="bullet"/>
      <w:pStyle w:val="Par"/>
      <w:lvlText w:val="§"/>
      <w:lvlJc w:val="left"/>
      <w:pPr>
        <w:ind w:left="1080" w:hanging="360"/>
      </w:pPr>
      <w:rPr>
        <w:rFonts w:ascii="Calibri" w:hAnsi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C44AFD"/>
    <w:multiLevelType w:val="hybridMultilevel"/>
    <w:tmpl w:val="44E45D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B3E01"/>
    <w:multiLevelType w:val="hybridMultilevel"/>
    <w:tmpl w:val="E9ECA32C"/>
    <w:lvl w:ilvl="0" w:tplc="5E600864">
      <w:start w:val="1"/>
      <w:numFmt w:val="bullet"/>
      <w:pStyle w:val="Reference"/>
      <w:lvlText w:val="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D90F48"/>
    <w:multiLevelType w:val="hybridMultilevel"/>
    <w:tmpl w:val="CCA8E5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10"/>
  </w:num>
  <w:num w:numId="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4"/>
  </w:num>
  <w:num w:numId="19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0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14"/>
  </w:num>
  <w:num w:numId="27">
    <w:abstractNumId w:val="12"/>
  </w:num>
  <w:num w:numId="28">
    <w:abstractNumId w:val="13"/>
  </w:num>
  <w:num w:numId="29">
    <w:abstractNumId w:val="5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757"/>
    <w:rsid w:val="00021C05"/>
    <w:rsid w:val="00034917"/>
    <w:rsid w:val="00061AEC"/>
    <w:rsid w:val="00064BE6"/>
    <w:rsid w:val="00067665"/>
    <w:rsid w:val="000714F8"/>
    <w:rsid w:val="000764F6"/>
    <w:rsid w:val="000840EE"/>
    <w:rsid w:val="000948A3"/>
    <w:rsid w:val="000A238C"/>
    <w:rsid w:val="000B0A28"/>
    <w:rsid w:val="000B1287"/>
    <w:rsid w:val="000B3E04"/>
    <w:rsid w:val="000B7E86"/>
    <w:rsid w:val="000C5753"/>
    <w:rsid w:val="000E60DF"/>
    <w:rsid w:val="000F0091"/>
    <w:rsid w:val="000F3088"/>
    <w:rsid w:val="000F39CA"/>
    <w:rsid w:val="000F68FD"/>
    <w:rsid w:val="00105909"/>
    <w:rsid w:val="00113859"/>
    <w:rsid w:val="001139D7"/>
    <w:rsid w:val="00117C6B"/>
    <w:rsid w:val="00125C37"/>
    <w:rsid w:val="00131D89"/>
    <w:rsid w:val="00134054"/>
    <w:rsid w:val="00134253"/>
    <w:rsid w:val="00134302"/>
    <w:rsid w:val="00155711"/>
    <w:rsid w:val="00171613"/>
    <w:rsid w:val="00175341"/>
    <w:rsid w:val="00180E07"/>
    <w:rsid w:val="00187455"/>
    <w:rsid w:val="00193AEB"/>
    <w:rsid w:val="001B1DB8"/>
    <w:rsid w:val="001C0537"/>
    <w:rsid w:val="001D24C0"/>
    <w:rsid w:val="001E6C8C"/>
    <w:rsid w:val="001F1F0A"/>
    <w:rsid w:val="001F3DEB"/>
    <w:rsid w:val="001F5F4C"/>
    <w:rsid w:val="001F77CE"/>
    <w:rsid w:val="001F77F2"/>
    <w:rsid w:val="00205E5E"/>
    <w:rsid w:val="00211C23"/>
    <w:rsid w:val="002140EA"/>
    <w:rsid w:val="002146C7"/>
    <w:rsid w:val="00225FD6"/>
    <w:rsid w:val="00244B2A"/>
    <w:rsid w:val="00252EE8"/>
    <w:rsid w:val="002B0701"/>
    <w:rsid w:val="002C19C9"/>
    <w:rsid w:val="002C2189"/>
    <w:rsid w:val="002C338C"/>
    <w:rsid w:val="002C377A"/>
    <w:rsid w:val="002D0720"/>
    <w:rsid w:val="002E40DD"/>
    <w:rsid w:val="002E7733"/>
    <w:rsid w:val="002E7EEA"/>
    <w:rsid w:val="003029A2"/>
    <w:rsid w:val="00306FB3"/>
    <w:rsid w:val="00315AF0"/>
    <w:rsid w:val="00320AF4"/>
    <w:rsid w:val="003225C8"/>
    <w:rsid w:val="00324C41"/>
    <w:rsid w:val="003264F4"/>
    <w:rsid w:val="00327F29"/>
    <w:rsid w:val="003358DE"/>
    <w:rsid w:val="003410D7"/>
    <w:rsid w:val="0034528C"/>
    <w:rsid w:val="003460FB"/>
    <w:rsid w:val="00354345"/>
    <w:rsid w:val="00354C15"/>
    <w:rsid w:val="00382757"/>
    <w:rsid w:val="003866D9"/>
    <w:rsid w:val="00394868"/>
    <w:rsid w:val="003951DB"/>
    <w:rsid w:val="003A2E25"/>
    <w:rsid w:val="003B12ED"/>
    <w:rsid w:val="003B6209"/>
    <w:rsid w:val="003D7FB3"/>
    <w:rsid w:val="003E55EA"/>
    <w:rsid w:val="003E72DB"/>
    <w:rsid w:val="0041761F"/>
    <w:rsid w:val="00420344"/>
    <w:rsid w:val="00420CAB"/>
    <w:rsid w:val="00420FD9"/>
    <w:rsid w:val="00423DB5"/>
    <w:rsid w:val="00427A3A"/>
    <w:rsid w:val="004309E3"/>
    <w:rsid w:val="0043184B"/>
    <w:rsid w:val="00436626"/>
    <w:rsid w:val="00441810"/>
    <w:rsid w:val="00450A5C"/>
    <w:rsid w:val="00454D75"/>
    <w:rsid w:val="00457443"/>
    <w:rsid w:val="0046563D"/>
    <w:rsid w:val="00466104"/>
    <w:rsid w:val="00466DE5"/>
    <w:rsid w:val="00481401"/>
    <w:rsid w:val="00482D3D"/>
    <w:rsid w:val="004915AD"/>
    <w:rsid w:val="004A0804"/>
    <w:rsid w:val="004A4004"/>
    <w:rsid w:val="004B69CB"/>
    <w:rsid w:val="004C07C1"/>
    <w:rsid w:val="004C0E0B"/>
    <w:rsid w:val="004C4BE5"/>
    <w:rsid w:val="004C5696"/>
    <w:rsid w:val="004C7A81"/>
    <w:rsid w:val="004D023C"/>
    <w:rsid w:val="004D551E"/>
    <w:rsid w:val="00502F61"/>
    <w:rsid w:val="00505521"/>
    <w:rsid w:val="0051123F"/>
    <w:rsid w:val="005154DB"/>
    <w:rsid w:val="0053029C"/>
    <w:rsid w:val="00540B17"/>
    <w:rsid w:val="00565C80"/>
    <w:rsid w:val="005729E1"/>
    <w:rsid w:val="00576E6D"/>
    <w:rsid w:val="00577086"/>
    <w:rsid w:val="005939BF"/>
    <w:rsid w:val="005B2AE6"/>
    <w:rsid w:val="005B68AD"/>
    <w:rsid w:val="005C5A0B"/>
    <w:rsid w:val="005C5C5F"/>
    <w:rsid w:val="005C7C85"/>
    <w:rsid w:val="005D03FF"/>
    <w:rsid w:val="005D4319"/>
    <w:rsid w:val="005E074D"/>
    <w:rsid w:val="005E191B"/>
    <w:rsid w:val="005E283B"/>
    <w:rsid w:val="005F4C99"/>
    <w:rsid w:val="0060371A"/>
    <w:rsid w:val="006052BA"/>
    <w:rsid w:val="00606E29"/>
    <w:rsid w:val="00606FF8"/>
    <w:rsid w:val="00611141"/>
    <w:rsid w:val="006233D3"/>
    <w:rsid w:val="00623BDF"/>
    <w:rsid w:val="00626A1F"/>
    <w:rsid w:val="00634D1B"/>
    <w:rsid w:val="006473C9"/>
    <w:rsid w:val="006520E1"/>
    <w:rsid w:val="00656BDD"/>
    <w:rsid w:val="006620D0"/>
    <w:rsid w:val="006653A4"/>
    <w:rsid w:val="00677273"/>
    <w:rsid w:val="00681F0C"/>
    <w:rsid w:val="006B3D93"/>
    <w:rsid w:val="006D6B26"/>
    <w:rsid w:val="006F3641"/>
    <w:rsid w:val="00710F32"/>
    <w:rsid w:val="00734097"/>
    <w:rsid w:val="00747006"/>
    <w:rsid w:val="00752362"/>
    <w:rsid w:val="00760217"/>
    <w:rsid w:val="00760866"/>
    <w:rsid w:val="00764FB6"/>
    <w:rsid w:val="007719B5"/>
    <w:rsid w:val="0078621A"/>
    <w:rsid w:val="007874E3"/>
    <w:rsid w:val="007A3A7F"/>
    <w:rsid w:val="007B2772"/>
    <w:rsid w:val="007B35D5"/>
    <w:rsid w:val="007B4416"/>
    <w:rsid w:val="007C6009"/>
    <w:rsid w:val="007C71AE"/>
    <w:rsid w:val="007D6C08"/>
    <w:rsid w:val="007F0357"/>
    <w:rsid w:val="00801F00"/>
    <w:rsid w:val="00804CC0"/>
    <w:rsid w:val="008300BF"/>
    <w:rsid w:val="00831BB5"/>
    <w:rsid w:val="00840EB6"/>
    <w:rsid w:val="00841077"/>
    <w:rsid w:val="0084204E"/>
    <w:rsid w:val="008431ED"/>
    <w:rsid w:val="00853131"/>
    <w:rsid w:val="00855AF2"/>
    <w:rsid w:val="008605EF"/>
    <w:rsid w:val="008704E9"/>
    <w:rsid w:val="008A0AFB"/>
    <w:rsid w:val="008A6B1E"/>
    <w:rsid w:val="008C04C0"/>
    <w:rsid w:val="008C14D9"/>
    <w:rsid w:val="008D2AEF"/>
    <w:rsid w:val="008D59CD"/>
    <w:rsid w:val="008E3342"/>
    <w:rsid w:val="00901246"/>
    <w:rsid w:val="00920A49"/>
    <w:rsid w:val="00924EF5"/>
    <w:rsid w:val="00926346"/>
    <w:rsid w:val="00941DC1"/>
    <w:rsid w:val="00955270"/>
    <w:rsid w:val="0096730B"/>
    <w:rsid w:val="00975206"/>
    <w:rsid w:val="00992707"/>
    <w:rsid w:val="009927F5"/>
    <w:rsid w:val="00995BF2"/>
    <w:rsid w:val="009A5150"/>
    <w:rsid w:val="009D1E36"/>
    <w:rsid w:val="009E6A53"/>
    <w:rsid w:val="009E7165"/>
    <w:rsid w:val="00A026E8"/>
    <w:rsid w:val="00A063B5"/>
    <w:rsid w:val="00A146A1"/>
    <w:rsid w:val="00A24BE9"/>
    <w:rsid w:val="00A34411"/>
    <w:rsid w:val="00A43FAE"/>
    <w:rsid w:val="00A44251"/>
    <w:rsid w:val="00A462A7"/>
    <w:rsid w:val="00A65FF9"/>
    <w:rsid w:val="00A74869"/>
    <w:rsid w:val="00A803A6"/>
    <w:rsid w:val="00A93504"/>
    <w:rsid w:val="00A9475F"/>
    <w:rsid w:val="00AA34AC"/>
    <w:rsid w:val="00AE2573"/>
    <w:rsid w:val="00AF0A39"/>
    <w:rsid w:val="00B0104D"/>
    <w:rsid w:val="00B07A90"/>
    <w:rsid w:val="00B132AB"/>
    <w:rsid w:val="00B44559"/>
    <w:rsid w:val="00B55AC3"/>
    <w:rsid w:val="00B751DE"/>
    <w:rsid w:val="00B76B86"/>
    <w:rsid w:val="00B903F5"/>
    <w:rsid w:val="00B958EA"/>
    <w:rsid w:val="00BB4BEE"/>
    <w:rsid w:val="00BB51EC"/>
    <w:rsid w:val="00BC5CC2"/>
    <w:rsid w:val="00BE1839"/>
    <w:rsid w:val="00BE2592"/>
    <w:rsid w:val="00BE5BE9"/>
    <w:rsid w:val="00C02826"/>
    <w:rsid w:val="00C13521"/>
    <w:rsid w:val="00C175AA"/>
    <w:rsid w:val="00C21BD0"/>
    <w:rsid w:val="00C42C23"/>
    <w:rsid w:val="00C44A1B"/>
    <w:rsid w:val="00C56507"/>
    <w:rsid w:val="00C658C8"/>
    <w:rsid w:val="00C74F0D"/>
    <w:rsid w:val="00C804B8"/>
    <w:rsid w:val="00C80EDB"/>
    <w:rsid w:val="00C82160"/>
    <w:rsid w:val="00C82310"/>
    <w:rsid w:val="00CA0F15"/>
    <w:rsid w:val="00CB05DE"/>
    <w:rsid w:val="00CB3252"/>
    <w:rsid w:val="00CD7D35"/>
    <w:rsid w:val="00CF636A"/>
    <w:rsid w:val="00D134DB"/>
    <w:rsid w:val="00D24814"/>
    <w:rsid w:val="00D31F43"/>
    <w:rsid w:val="00D33BF7"/>
    <w:rsid w:val="00D4067A"/>
    <w:rsid w:val="00D522C6"/>
    <w:rsid w:val="00D564D1"/>
    <w:rsid w:val="00D5783E"/>
    <w:rsid w:val="00D62952"/>
    <w:rsid w:val="00D64077"/>
    <w:rsid w:val="00D70987"/>
    <w:rsid w:val="00D82BEA"/>
    <w:rsid w:val="00D96104"/>
    <w:rsid w:val="00DA2A18"/>
    <w:rsid w:val="00DB1E8F"/>
    <w:rsid w:val="00DC25AD"/>
    <w:rsid w:val="00DC61A3"/>
    <w:rsid w:val="00DD0AB2"/>
    <w:rsid w:val="00DD459A"/>
    <w:rsid w:val="00DE289F"/>
    <w:rsid w:val="00DE4B8E"/>
    <w:rsid w:val="00DE6557"/>
    <w:rsid w:val="00DF4B60"/>
    <w:rsid w:val="00E024CC"/>
    <w:rsid w:val="00E03B27"/>
    <w:rsid w:val="00E227C2"/>
    <w:rsid w:val="00E24001"/>
    <w:rsid w:val="00E364BC"/>
    <w:rsid w:val="00E516A7"/>
    <w:rsid w:val="00E55C03"/>
    <w:rsid w:val="00E72880"/>
    <w:rsid w:val="00E74F3A"/>
    <w:rsid w:val="00E97668"/>
    <w:rsid w:val="00EC3883"/>
    <w:rsid w:val="00ED4920"/>
    <w:rsid w:val="00EE0EE3"/>
    <w:rsid w:val="00EF1794"/>
    <w:rsid w:val="00EF5DA5"/>
    <w:rsid w:val="00F004A0"/>
    <w:rsid w:val="00F01037"/>
    <w:rsid w:val="00F1537B"/>
    <w:rsid w:val="00F20038"/>
    <w:rsid w:val="00F27770"/>
    <w:rsid w:val="00F3674F"/>
    <w:rsid w:val="00F541A7"/>
    <w:rsid w:val="00F567B8"/>
    <w:rsid w:val="00F572E6"/>
    <w:rsid w:val="00F602C2"/>
    <w:rsid w:val="00F8410F"/>
    <w:rsid w:val="00F84121"/>
    <w:rsid w:val="00FA10F9"/>
    <w:rsid w:val="00FB1525"/>
    <w:rsid w:val="00FB4007"/>
    <w:rsid w:val="00FC6478"/>
    <w:rsid w:val="00FD0145"/>
    <w:rsid w:val="00FD2177"/>
    <w:rsid w:val="00FE47C8"/>
    <w:rsid w:val="00FF3495"/>
    <w:rsid w:val="00FF3AAC"/>
    <w:rsid w:val="00F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EF5CC"/>
  <w15:chartTrackingRefBased/>
  <w15:docId w15:val="{A0C0F0F9-E952-4134-9E6B-209073C2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CC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04A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CC2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5CC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5CC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CC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CC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CC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CC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CC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4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5C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5C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C5C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CC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CC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CC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ortszveg">
    <w:name w:val="Borító szöveg"/>
    <w:basedOn w:val="Normal"/>
    <w:link w:val="BortszvegChar"/>
    <w:qFormat/>
    <w:rsid w:val="00BC5CC2"/>
    <w:pPr>
      <w:jc w:val="center"/>
    </w:pPr>
    <w:rPr>
      <w:b/>
      <w:sz w:val="72"/>
    </w:rPr>
  </w:style>
  <w:style w:type="character" w:customStyle="1" w:styleId="BortszvegChar">
    <w:name w:val="Borító szöveg Char"/>
    <w:basedOn w:val="DefaultParagraphFont"/>
    <w:link w:val="Bortszveg"/>
    <w:rsid w:val="00BC5CC2"/>
    <w:rPr>
      <w:b/>
      <w:sz w:val="72"/>
    </w:rPr>
  </w:style>
  <w:style w:type="paragraph" w:styleId="TOCHeading">
    <w:name w:val="TOC Heading"/>
    <w:basedOn w:val="Heading1"/>
    <w:next w:val="Normal"/>
    <w:uiPriority w:val="39"/>
    <w:unhideWhenUsed/>
    <w:qFormat/>
    <w:rsid w:val="00BC5CC2"/>
    <w:pPr>
      <w:numPr>
        <w:numId w:val="0"/>
      </w:numPr>
      <w:outlineLvl w:val="9"/>
    </w:pPr>
    <w:rPr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BC5C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5C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C5CC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82D3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82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D3D"/>
  </w:style>
  <w:style w:type="paragraph" w:styleId="Footer">
    <w:name w:val="footer"/>
    <w:basedOn w:val="Normal"/>
    <w:link w:val="FooterChar"/>
    <w:uiPriority w:val="99"/>
    <w:unhideWhenUsed/>
    <w:rsid w:val="00482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D3D"/>
  </w:style>
  <w:style w:type="character" w:styleId="PlaceholderText">
    <w:name w:val="Placeholder Text"/>
    <w:basedOn w:val="DefaultParagraphFont"/>
    <w:uiPriority w:val="99"/>
    <w:semiHidden/>
    <w:rsid w:val="00E74F3A"/>
    <w:rPr>
      <w:color w:val="808080"/>
    </w:rPr>
  </w:style>
  <w:style w:type="paragraph" w:customStyle="1" w:styleId="Code">
    <w:name w:val="Code"/>
    <w:basedOn w:val="Normal"/>
    <w:link w:val="CodeChar"/>
    <w:qFormat/>
    <w:rsid w:val="00FD014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spacing w:before="120" w:after="120" w:line="240" w:lineRule="auto"/>
      <w:contextualSpacing/>
    </w:pPr>
    <w:rPr>
      <w:rFonts w:ascii="Consolas" w:hAnsi="Consolas"/>
      <w:noProof/>
      <w:sz w:val="18"/>
      <w:lang w:val="en-US"/>
    </w:rPr>
  </w:style>
  <w:style w:type="character" w:customStyle="1" w:styleId="CodeChar">
    <w:name w:val="Code Char"/>
    <w:basedOn w:val="DefaultParagraphFont"/>
    <w:link w:val="Code"/>
    <w:rsid w:val="00FD0145"/>
    <w:rPr>
      <w:rFonts w:ascii="Consolas" w:hAnsi="Consolas"/>
      <w:noProof/>
      <w:sz w:val="18"/>
      <w:shd w:val="pct10" w:color="auto" w:fill="auto"/>
      <w:lang w:val="en-US"/>
    </w:rPr>
  </w:style>
  <w:style w:type="paragraph" w:customStyle="1" w:styleId="Command">
    <w:name w:val="Command"/>
    <w:basedOn w:val="Normal"/>
    <w:next w:val="Normal"/>
    <w:link w:val="CommandChar"/>
    <w:autoRedefine/>
    <w:qFormat/>
    <w:rsid w:val="002140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nsolas" w:hAnsi="Consolas"/>
      <w:b/>
      <w:sz w:val="20"/>
    </w:rPr>
  </w:style>
  <w:style w:type="character" w:customStyle="1" w:styleId="CommandChar">
    <w:name w:val="Command Char"/>
    <w:basedOn w:val="DefaultParagraphFont"/>
    <w:link w:val="Command"/>
    <w:rsid w:val="002140EA"/>
    <w:rPr>
      <w:rFonts w:ascii="Consolas" w:hAnsi="Consolas"/>
      <w:b/>
      <w:sz w:val="20"/>
      <w:shd w:val="clear" w:color="auto" w:fill="D9D9D9" w:themeFill="background1" w:themeFillShade="D9"/>
    </w:rPr>
  </w:style>
  <w:style w:type="paragraph" w:customStyle="1" w:styleId="Rootcommand">
    <w:name w:val="Root command"/>
    <w:basedOn w:val="Normal"/>
    <w:next w:val="Normal"/>
    <w:link w:val="RootcommandChar"/>
    <w:autoRedefine/>
    <w:rsid w:val="004D023C"/>
    <w:pPr>
      <w:numPr>
        <w:numId w:val="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357" w:hanging="357"/>
    </w:pPr>
    <w:rPr>
      <w:rFonts w:ascii="Consolas" w:hAnsi="Consolas"/>
      <w:b/>
      <w:sz w:val="20"/>
    </w:rPr>
  </w:style>
  <w:style w:type="character" w:customStyle="1" w:styleId="RootcommandChar">
    <w:name w:val="Root command Char"/>
    <w:basedOn w:val="DefaultParagraphFont"/>
    <w:link w:val="Rootcommand"/>
    <w:rsid w:val="004D023C"/>
    <w:rPr>
      <w:rFonts w:ascii="Consolas" w:hAnsi="Consolas"/>
      <w:b/>
      <w:sz w:val="20"/>
      <w:shd w:val="clear" w:color="auto" w:fill="D9D9D9" w:themeFill="background1" w:themeFillShade="D9"/>
    </w:rPr>
  </w:style>
  <w:style w:type="paragraph" w:customStyle="1" w:styleId="Usercommand">
    <w:name w:val="User command"/>
    <w:basedOn w:val="Rootcommand"/>
    <w:link w:val="UsercommandChar"/>
    <w:rsid w:val="004D023C"/>
    <w:pPr>
      <w:numPr>
        <w:numId w:val="4"/>
      </w:numPr>
      <w:ind w:left="357" w:hanging="357"/>
    </w:pPr>
  </w:style>
  <w:style w:type="character" w:customStyle="1" w:styleId="UsercommandChar">
    <w:name w:val="User command Char"/>
    <w:basedOn w:val="RootcommandChar"/>
    <w:link w:val="Usercommand"/>
    <w:rsid w:val="004D023C"/>
    <w:rPr>
      <w:rFonts w:ascii="Consolas" w:hAnsi="Consolas"/>
      <w:b/>
      <w:sz w:val="20"/>
      <w:shd w:val="clear" w:color="auto" w:fill="D9D9D9" w:themeFill="background1" w:themeFillShade="D9"/>
    </w:rPr>
  </w:style>
  <w:style w:type="paragraph" w:customStyle="1" w:styleId="Terminalcode">
    <w:name w:val="Terminal code"/>
    <w:basedOn w:val="Code"/>
    <w:link w:val="TerminalcodeChar"/>
    <w:qFormat/>
    <w:rsid w:val="009E7165"/>
    <w:pPr>
      <w:shd w:val="clear" w:color="auto" w:fill="595959" w:themeFill="text1" w:themeFillTint="A6"/>
    </w:pPr>
    <w:rPr>
      <w:color w:val="FFFFFF" w:themeColor="background1"/>
    </w:rPr>
  </w:style>
  <w:style w:type="character" w:customStyle="1" w:styleId="TerminalcodeChar">
    <w:name w:val="Terminal code Char"/>
    <w:basedOn w:val="CodeChar"/>
    <w:link w:val="Terminalcode"/>
    <w:rsid w:val="009E7165"/>
    <w:rPr>
      <w:rFonts w:ascii="Consolas" w:hAnsi="Consolas"/>
      <w:noProof/>
      <w:color w:val="FFFFFF" w:themeColor="background1"/>
      <w:sz w:val="18"/>
      <w:shd w:val="clear" w:color="auto" w:fill="595959" w:themeFill="text1" w:themeFillTint="A6"/>
      <w:lang w:val="en-US"/>
    </w:rPr>
  </w:style>
  <w:style w:type="paragraph" w:customStyle="1" w:styleId="PScode">
    <w:name w:val="PS code"/>
    <w:basedOn w:val="Terminalcode"/>
    <w:link w:val="PScodeChar"/>
    <w:qFormat/>
    <w:rsid w:val="0078621A"/>
    <w:pPr>
      <w:shd w:val="clear" w:color="auto" w:fill="0000FF"/>
    </w:pPr>
  </w:style>
  <w:style w:type="character" w:customStyle="1" w:styleId="PScodeChar">
    <w:name w:val="PS code Char"/>
    <w:basedOn w:val="TerminalcodeChar"/>
    <w:link w:val="PScode"/>
    <w:rsid w:val="0078621A"/>
    <w:rPr>
      <w:rFonts w:ascii="Consolas" w:hAnsi="Consolas"/>
      <w:noProof/>
      <w:color w:val="FFFFFF" w:themeColor="background1"/>
      <w:sz w:val="18"/>
      <w:shd w:val="clear" w:color="auto" w:fill="0000FF"/>
      <w:lang w:val="en-US"/>
    </w:rPr>
  </w:style>
  <w:style w:type="paragraph" w:customStyle="1" w:styleId="PScommand">
    <w:name w:val="PS command"/>
    <w:basedOn w:val="Normal"/>
    <w:next w:val="Normal"/>
    <w:link w:val="PScommandChar"/>
    <w:rsid w:val="00F20038"/>
    <w:pPr>
      <w:numPr>
        <w:numId w:val="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FF"/>
      <w:ind w:left="357" w:hanging="357"/>
    </w:pPr>
    <w:rPr>
      <w:b/>
      <w:color w:val="FFFF00"/>
    </w:rPr>
  </w:style>
  <w:style w:type="character" w:customStyle="1" w:styleId="PScommandChar">
    <w:name w:val="PS command Char"/>
    <w:basedOn w:val="DefaultParagraphFont"/>
    <w:link w:val="PScommand"/>
    <w:rsid w:val="00F20038"/>
    <w:rPr>
      <w:b/>
      <w:color w:val="FFFF00"/>
      <w:shd w:val="clear" w:color="auto" w:fill="0000FF"/>
    </w:rPr>
  </w:style>
  <w:style w:type="paragraph" w:customStyle="1" w:styleId="Terminalcommand">
    <w:name w:val="Terminal command"/>
    <w:basedOn w:val="Command"/>
    <w:next w:val="Normal"/>
    <w:link w:val="TerminalcommandChar"/>
    <w:qFormat/>
    <w:rsid w:val="009E7165"/>
    <w:pPr>
      <w:shd w:val="clear" w:color="auto" w:fill="595959" w:themeFill="text1" w:themeFillTint="A6"/>
    </w:pPr>
    <w:rPr>
      <w:color w:val="FFFFFF" w:themeColor="background1"/>
    </w:rPr>
  </w:style>
  <w:style w:type="character" w:customStyle="1" w:styleId="TerminalcommandChar">
    <w:name w:val="Terminal command Char"/>
    <w:basedOn w:val="CommandChar"/>
    <w:link w:val="Terminalcommand"/>
    <w:rsid w:val="009E7165"/>
    <w:rPr>
      <w:rFonts w:ascii="Consolas" w:hAnsi="Consolas"/>
      <w:b/>
      <w:color w:val="FFFFFF" w:themeColor="background1"/>
      <w:sz w:val="20"/>
      <w:shd w:val="clear" w:color="auto" w:fill="595959" w:themeFill="text1" w:themeFillTint="A6"/>
    </w:rPr>
  </w:style>
  <w:style w:type="paragraph" w:customStyle="1" w:styleId="Rootterminalcommand">
    <w:name w:val="Root terminal command"/>
    <w:basedOn w:val="Terminalcommand"/>
    <w:next w:val="Normal"/>
    <w:link w:val="RootterminalcommandChar"/>
    <w:rsid w:val="0078621A"/>
    <w:pPr>
      <w:numPr>
        <w:numId w:val="6"/>
      </w:numPr>
      <w:ind w:left="357" w:hanging="357"/>
    </w:pPr>
  </w:style>
  <w:style w:type="character" w:customStyle="1" w:styleId="RootterminalcommandChar">
    <w:name w:val="Root terminal command Char"/>
    <w:basedOn w:val="TerminalcommandChar"/>
    <w:link w:val="Rootterminalcommand"/>
    <w:rsid w:val="0078621A"/>
    <w:rPr>
      <w:rFonts w:ascii="Consolas" w:hAnsi="Consolas"/>
      <w:b/>
      <w:color w:val="FFFFFF" w:themeColor="background1"/>
      <w:sz w:val="20"/>
      <w:shd w:val="clear" w:color="auto" w:fill="000000" w:themeFill="text1"/>
    </w:rPr>
  </w:style>
  <w:style w:type="paragraph" w:customStyle="1" w:styleId="Userterminalcommand">
    <w:name w:val="User terminal command"/>
    <w:basedOn w:val="Rootterminalcommand"/>
    <w:next w:val="Normal"/>
    <w:link w:val="UserterminalcommandChar"/>
    <w:rsid w:val="0078621A"/>
    <w:pPr>
      <w:numPr>
        <w:numId w:val="7"/>
      </w:numPr>
      <w:ind w:left="357" w:hanging="357"/>
    </w:pPr>
  </w:style>
  <w:style w:type="character" w:customStyle="1" w:styleId="UserterminalcommandChar">
    <w:name w:val="User terminal command Char"/>
    <w:basedOn w:val="RootterminalcommandChar"/>
    <w:link w:val="Userterminalcommand"/>
    <w:rsid w:val="0078621A"/>
    <w:rPr>
      <w:rFonts w:ascii="Consolas" w:hAnsi="Consolas"/>
      <w:b/>
      <w:color w:val="FFFFFF" w:themeColor="background1"/>
      <w:sz w:val="20"/>
      <w:shd w:val="clear" w:color="auto" w:fill="000000" w:themeFill="text1"/>
    </w:rPr>
  </w:style>
  <w:style w:type="character" w:customStyle="1" w:styleId="FQDNIP">
    <w:name w:val="FQDN IP"/>
    <w:basedOn w:val="DefaultParagraphFont"/>
    <w:uiPriority w:val="1"/>
    <w:qFormat/>
    <w:rsid w:val="003029A2"/>
    <w:rPr>
      <w:rFonts w:ascii="Consolas" w:hAnsi="Consolas"/>
      <w:b/>
      <w:sz w:val="22"/>
    </w:rPr>
  </w:style>
  <w:style w:type="character" w:customStyle="1" w:styleId="Button">
    <w:name w:val="Button"/>
    <w:basedOn w:val="DefaultParagraphFont"/>
    <w:uiPriority w:val="1"/>
    <w:qFormat/>
    <w:rsid w:val="00941DC1"/>
    <w:rPr>
      <w:b/>
      <w:bdr w:val="single" w:sz="12" w:space="0" w:color="auto"/>
      <w:shd w:val="clear" w:color="auto" w:fill="BDD6EE" w:themeFill="accent1" w:themeFillTint="66"/>
    </w:rPr>
  </w:style>
  <w:style w:type="table" w:styleId="TableGrid">
    <w:name w:val="Table Grid"/>
    <w:basedOn w:val="TableNormal"/>
    <w:uiPriority w:val="39"/>
    <w:rsid w:val="00855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um">
    <w:name w:val="Enum"/>
    <w:basedOn w:val="Normal"/>
    <w:rsid w:val="00EC3883"/>
    <w:pPr>
      <w:numPr>
        <w:numId w:val="17"/>
      </w:numPr>
      <w:tabs>
        <w:tab w:val="left" w:pos="425"/>
        <w:tab w:val="left" w:pos="851"/>
      </w:tabs>
      <w:spacing w:after="0" w:line="240" w:lineRule="auto"/>
      <w:ind w:left="850"/>
      <w:jc w:val="both"/>
    </w:pPr>
    <w:rPr>
      <w:rFonts w:ascii="Arial" w:eastAsia="Times New Roman" w:hAnsi="Arial" w:cs="Times New Roman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3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342"/>
    <w:rPr>
      <w:rFonts w:ascii="Segoe UI" w:hAnsi="Segoe UI" w:cs="Segoe UI"/>
      <w:sz w:val="18"/>
      <w:szCs w:val="18"/>
    </w:rPr>
  </w:style>
  <w:style w:type="paragraph" w:customStyle="1" w:styleId="Reference">
    <w:name w:val="Reference"/>
    <w:basedOn w:val="Normal"/>
    <w:link w:val="ReferenceChar"/>
    <w:autoRedefine/>
    <w:qFormat/>
    <w:rsid w:val="00FB1525"/>
    <w:pPr>
      <w:numPr>
        <w:numId w:val="2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00"/>
    </w:pPr>
    <w:rPr>
      <w:rFonts w:cstheme="minorHAnsi"/>
      <w:b/>
      <w:i/>
      <w:color w:val="4472C4" w:themeColor="accent5"/>
      <w:sz w:val="24"/>
    </w:rPr>
  </w:style>
  <w:style w:type="character" w:customStyle="1" w:styleId="ReferenceChar">
    <w:name w:val="Reference Char"/>
    <w:basedOn w:val="DefaultParagraphFont"/>
    <w:link w:val="Reference"/>
    <w:rsid w:val="00FB1525"/>
    <w:rPr>
      <w:rFonts w:cstheme="minorHAnsi"/>
      <w:b/>
      <w:i/>
      <w:color w:val="4472C4" w:themeColor="accent5"/>
      <w:sz w:val="24"/>
      <w:shd w:val="clear" w:color="auto" w:fill="FFFF00"/>
    </w:rPr>
  </w:style>
  <w:style w:type="paragraph" w:customStyle="1" w:styleId="UpdateMaterial">
    <w:name w:val="UpdateMaterial"/>
    <w:basedOn w:val="Normal"/>
    <w:link w:val="UpdateMaterialChar"/>
    <w:autoRedefine/>
    <w:qFormat/>
    <w:rsid w:val="00752362"/>
    <w:pPr>
      <w:numPr>
        <w:numId w:val="2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D966" w:themeFill="accent4" w:themeFillTint="99"/>
    </w:pPr>
    <w:rPr>
      <w:rFonts w:ascii="Consolas" w:hAnsi="Consolas"/>
      <w:b/>
    </w:rPr>
  </w:style>
  <w:style w:type="character" w:customStyle="1" w:styleId="UpdateMaterialChar">
    <w:name w:val="UpdateMaterial Char"/>
    <w:basedOn w:val="DefaultParagraphFont"/>
    <w:link w:val="UpdateMaterial"/>
    <w:rsid w:val="00752362"/>
    <w:rPr>
      <w:rFonts w:ascii="Consolas" w:hAnsi="Consolas"/>
      <w:b/>
      <w:shd w:val="clear" w:color="auto" w:fill="FFD966" w:themeFill="accent4" w:themeFillTint="99"/>
    </w:rPr>
  </w:style>
  <w:style w:type="paragraph" w:styleId="ListParagraph">
    <w:name w:val="List Paragraph"/>
    <w:basedOn w:val="Normal"/>
    <w:uiPriority w:val="34"/>
    <w:qFormat/>
    <w:rsid w:val="006653A4"/>
    <w:pPr>
      <w:ind w:left="720"/>
      <w:contextualSpacing/>
    </w:pPr>
  </w:style>
  <w:style w:type="paragraph" w:customStyle="1" w:styleId="Par">
    <w:name w:val="Par"/>
    <w:basedOn w:val="Reference"/>
    <w:link w:val="ParChar"/>
    <w:qFormat/>
    <w:rsid w:val="00FB1525"/>
    <w:pPr>
      <w:numPr>
        <w:numId w:val="27"/>
      </w:numPr>
    </w:pPr>
    <w:rPr>
      <w:i w:val="0"/>
      <w:sz w:val="22"/>
    </w:rPr>
  </w:style>
  <w:style w:type="character" w:customStyle="1" w:styleId="ParChar">
    <w:name w:val="Par Char"/>
    <w:basedOn w:val="ReferenceChar"/>
    <w:link w:val="Par"/>
    <w:rsid w:val="00FB1525"/>
    <w:rPr>
      <w:rFonts w:cstheme="minorHAnsi"/>
      <w:b/>
      <w:i w:val="0"/>
      <w:color w:val="4472C4" w:themeColor="accent5"/>
      <w:sz w:val="24"/>
      <w:shd w:val="clear" w:color="auto" w:fill="FFFF00"/>
    </w:rPr>
  </w:style>
  <w:style w:type="paragraph" w:styleId="TOC4">
    <w:name w:val="toc 4"/>
    <w:basedOn w:val="Normal"/>
    <w:next w:val="Normal"/>
    <w:autoRedefine/>
    <w:uiPriority w:val="39"/>
    <w:unhideWhenUsed/>
    <w:rsid w:val="003B6209"/>
    <w:pPr>
      <w:spacing w:after="100"/>
      <w:ind w:left="660"/>
    </w:pPr>
    <w:rPr>
      <w:rFonts w:eastAsiaTheme="minorEastAsia"/>
      <w:lang w:eastAsia="hu-HU"/>
    </w:rPr>
  </w:style>
  <w:style w:type="paragraph" w:styleId="TOC5">
    <w:name w:val="toc 5"/>
    <w:basedOn w:val="Normal"/>
    <w:next w:val="Normal"/>
    <w:autoRedefine/>
    <w:uiPriority w:val="39"/>
    <w:unhideWhenUsed/>
    <w:rsid w:val="003B6209"/>
    <w:pPr>
      <w:spacing w:after="100"/>
      <w:ind w:left="880"/>
    </w:pPr>
    <w:rPr>
      <w:rFonts w:eastAsiaTheme="minorEastAsia"/>
      <w:lang w:eastAsia="hu-HU"/>
    </w:rPr>
  </w:style>
  <w:style w:type="paragraph" w:styleId="TOC6">
    <w:name w:val="toc 6"/>
    <w:basedOn w:val="Normal"/>
    <w:next w:val="Normal"/>
    <w:autoRedefine/>
    <w:uiPriority w:val="39"/>
    <w:unhideWhenUsed/>
    <w:rsid w:val="003B6209"/>
    <w:pPr>
      <w:spacing w:after="100"/>
      <w:ind w:left="1100"/>
    </w:pPr>
    <w:rPr>
      <w:rFonts w:eastAsiaTheme="minorEastAsia"/>
      <w:lang w:eastAsia="hu-HU"/>
    </w:rPr>
  </w:style>
  <w:style w:type="paragraph" w:styleId="TOC7">
    <w:name w:val="toc 7"/>
    <w:basedOn w:val="Normal"/>
    <w:next w:val="Normal"/>
    <w:autoRedefine/>
    <w:uiPriority w:val="39"/>
    <w:unhideWhenUsed/>
    <w:rsid w:val="003B6209"/>
    <w:pPr>
      <w:spacing w:after="100"/>
      <w:ind w:left="1320"/>
    </w:pPr>
    <w:rPr>
      <w:rFonts w:eastAsiaTheme="minorEastAsia"/>
      <w:lang w:eastAsia="hu-HU"/>
    </w:rPr>
  </w:style>
  <w:style w:type="paragraph" w:styleId="TOC8">
    <w:name w:val="toc 8"/>
    <w:basedOn w:val="Normal"/>
    <w:next w:val="Normal"/>
    <w:autoRedefine/>
    <w:uiPriority w:val="39"/>
    <w:unhideWhenUsed/>
    <w:rsid w:val="003B6209"/>
    <w:pPr>
      <w:spacing w:after="100"/>
      <w:ind w:left="1540"/>
    </w:pPr>
    <w:rPr>
      <w:rFonts w:eastAsiaTheme="minorEastAsia"/>
      <w:lang w:eastAsia="hu-HU"/>
    </w:rPr>
  </w:style>
  <w:style w:type="paragraph" w:styleId="TOC9">
    <w:name w:val="toc 9"/>
    <w:basedOn w:val="Normal"/>
    <w:next w:val="Normal"/>
    <w:autoRedefine/>
    <w:uiPriority w:val="39"/>
    <w:unhideWhenUsed/>
    <w:rsid w:val="003B6209"/>
    <w:pPr>
      <w:spacing w:after="100"/>
      <w:ind w:left="1760"/>
    </w:pPr>
    <w:rPr>
      <w:rFonts w:eastAsiaTheme="minorEastAsia"/>
      <w:lang w:eastAsia="hu-HU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602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file://///iris-trn1-recc1/Data/DOC/IRIS_SystemV3.html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DOC\CUSTOM_DOCS\IRIS%20Doku%20sablon%20v0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90C5343EFF4E5DA34E71E22BE7BD9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E3363E4-0DF1-4374-89FA-44F73BC6CF9C}"/>
      </w:docPartPr>
      <w:docPartBody>
        <w:p w:rsidR="0098593E" w:rsidRDefault="0098593E">
          <w:pPr>
            <w:pStyle w:val="9D90C5343EFF4E5DA34E71E22BE7BD9A"/>
          </w:pPr>
          <w:r w:rsidRPr="00A03DBC">
            <w:rPr>
              <w:rStyle w:val="PlaceholderText"/>
            </w:rPr>
            <w:t>[Kategória]</w:t>
          </w:r>
        </w:p>
      </w:docPartBody>
    </w:docPart>
    <w:docPart>
      <w:docPartPr>
        <w:name w:val="994827D17097485AA3B234332D7B633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DCDC73F-34C3-4D4A-B557-7089371A3541}"/>
      </w:docPartPr>
      <w:docPartBody>
        <w:p w:rsidR="0098593E" w:rsidRDefault="0098593E">
          <w:pPr>
            <w:pStyle w:val="994827D17097485AA3B234332D7B6333"/>
          </w:pPr>
          <w:r w:rsidRPr="00A03DBC">
            <w:rPr>
              <w:rStyle w:val="PlaceholderText"/>
            </w:rPr>
            <w:t>[Kulcsszavak]</w:t>
          </w:r>
        </w:p>
      </w:docPartBody>
    </w:docPart>
    <w:docPart>
      <w:docPartPr>
        <w:name w:val="51E7D84C28624523A28E54F89F5E321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9CD66EC-65E8-4B95-A2CF-045B36367505}"/>
      </w:docPartPr>
      <w:docPartBody>
        <w:p w:rsidR="0098593E" w:rsidRDefault="0098593E">
          <w:pPr>
            <w:pStyle w:val="51E7D84C28624523A28E54F89F5E321E"/>
          </w:pPr>
          <w:r w:rsidRPr="00A03DBC">
            <w:rPr>
              <w:rStyle w:val="PlaceholderText"/>
            </w:rPr>
            <w:t>[Állapot]</w:t>
          </w:r>
        </w:p>
      </w:docPartBody>
    </w:docPart>
    <w:docPart>
      <w:docPartPr>
        <w:name w:val="0440F895BD2D4BE39843A3F3259BDBB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14C20DA-90AE-46BE-B86B-E5C2331C45CC}"/>
      </w:docPartPr>
      <w:docPartBody>
        <w:p w:rsidR="0098593E" w:rsidRDefault="0098593E">
          <w:pPr>
            <w:pStyle w:val="0440F895BD2D4BE39843A3F3259BDBB6"/>
          </w:pPr>
          <w:r w:rsidRPr="007774AD">
            <w:rPr>
              <w:rStyle w:val="PlaceholderText"/>
            </w:rPr>
            <w:t>[Cím]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93E"/>
    <w:rsid w:val="00017498"/>
    <w:rsid w:val="002E3DD8"/>
    <w:rsid w:val="003A2D27"/>
    <w:rsid w:val="003C2F1D"/>
    <w:rsid w:val="004267A9"/>
    <w:rsid w:val="00640E92"/>
    <w:rsid w:val="006F3A22"/>
    <w:rsid w:val="00872F88"/>
    <w:rsid w:val="009851D8"/>
    <w:rsid w:val="0098593E"/>
    <w:rsid w:val="009A1FF9"/>
    <w:rsid w:val="009A2CD5"/>
    <w:rsid w:val="00A66674"/>
    <w:rsid w:val="00A93297"/>
    <w:rsid w:val="00B2611F"/>
    <w:rsid w:val="00B72412"/>
    <w:rsid w:val="00B876D3"/>
    <w:rsid w:val="00E97195"/>
    <w:rsid w:val="00EA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D90C5343EFF4E5DA34E71E22BE7BD9A">
    <w:name w:val="9D90C5343EFF4E5DA34E71E22BE7BD9A"/>
  </w:style>
  <w:style w:type="paragraph" w:customStyle="1" w:styleId="994827D17097485AA3B234332D7B6333">
    <w:name w:val="994827D17097485AA3B234332D7B6333"/>
  </w:style>
  <w:style w:type="paragraph" w:customStyle="1" w:styleId="51E7D84C28624523A28E54F89F5E321E">
    <w:name w:val="51E7D84C28624523A28E54F89F5E321E"/>
  </w:style>
  <w:style w:type="paragraph" w:customStyle="1" w:styleId="0440F895BD2D4BE39843A3F3259BDBB6">
    <w:name w:val="0440F895BD2D4BE39843A3F3259BDB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EFD1A-8549-43CC-B258-86C274104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IRIS Doku sablon v05.dotx</Template>
  <TotalTime>1480</TotalTime>
  <Pages>28</Pages>
  <Words>4079</Words>
  <Characters>23251</Characters>
  <Application>Microsoft Office Word</Application>
  <DocSecurity>0</DocSecurity>
  <Lines>193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M01 update napló</vt:lpstr>
      <vt:lpstr>M01 update napló</vt:lpstr>
    </vt:vector>
  </TitlesOfParts>
  <Company/>
  <LinksUpToDate>false</LinksUpToDate>
  <CharactersWithSpaces>27276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M01 update napló</dc:title>
  <dc:subject/>
  <dc:creator>Administrator</dc:creator>
  <cp:keywords>001</cp:keywords>
  <dc:description/>
  <cp:lastModifiedBy>Administrator</cp:lastModifiedBy>
  <cp:revision>32</cp:revision>
  <dcterms:created xsi:type="dcterms:W3CDTF">2022-09-16T05:49:00Z</dcterms:created>
  <dcterms:modified xsi:type="dcterms:W3CDTF">2023-01-23T13:32:00Z</dcterms:modified>
  <cp:category>ADM</cp:category>
  <cp:contentStatus>01</cp:contentStatus>
</cp:coreProperties>
</file>